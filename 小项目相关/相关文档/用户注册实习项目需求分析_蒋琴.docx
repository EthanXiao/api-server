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098" w:rsidRPr="0021243C" w:rsidRDefault="00150F4C" w:rsidP="00774098">
      <w:pPr>
        <w:pBdr>
          <w:bottom w:val="single" w:sz="18" w:space="1" w:color="auto"/>
        </w:pBdr>
        <w:spacing w:beforeLines="500" w:before="1560"/>
        <w:ind w:rightChars="15" w:right="31"/>
        <w:jc w:val="center"/>
        <w:rPr>
          <w:b/>
          <w:bCs/>
          <w:color w:val="0000FF"/>
          <w:sz w:val="60"/>
          <w:szCs w:val="60"/>
        </w:rPr>
      </w:pPr>
      <w:r>
        <w:rPr>
          <w:rFonts w:hint="eastAsia"/>
          <w:b/>
          <w:bCs/>
          <w:color w:val="0000FF"/>
          <w:sz w:val="60"/>
          <w:szCs w:val="60"/>
        </w:rPr>
        <w:t>用户</w:t>
      </w:r>
      <w:r w:rsidR="00F71033">
        <w:rPr>
          <w:rFonts w:hint="eastAsia"/>
          <w:b/>
          <w:bCs/>
          <w:color w:val="0000FF"/>
          <w:sz w:val="60"/>
          <w:szCs w:val="60"/>
        </w:rPr>
        <w:t>注册</w:t>
      </w:r>
      <w:r w:rsidR="00AD5884">
        <w:rPr>
          <w:rFonts w:hint="eastAsia"/>
          <w:b/>
          <w:bCs/>
          <w:color w:val="0000FF"/>
          <w:sz w:val="60"/>
          <w:szCs w:val="60"/>
        </w:rPr>
        <w:t>实习</w:t>
      </w:r>
      <w:r>
        <w:rPr>
          <w:rFonts w:hint="eastAsia"/>
          <w:b/>
          <w:bCs/>
          <w:color w:val="0000FF"/>
          <w:sz w:val="60"/>
          <w:szCs w:val="60"/>
        </w:rPr>
        <w:t>项目</w:t>
      </w:r>
      <w:r w:rsidR="001846CB">
        <w:rPr>
          <w:rFonts w:hint="eastAsia"/>
          <w:b/>
          <w:bCs/>
          <w:color w:val="0000FF"/>
          <w:sz w:val="60"/>
          <w:szCs w:val="60"/>
        </w:rPr>
        <w:t>需求</w:t>
      </w:r>
      <w:r w:rsidR="008D5F01">
        <w:rPr>
          <w:rFonts w:hint="eastAsia"/>
          <w:b/>
          <w:bCs/>
          <w:color w:val="0000FF"/>
          <w:sz w:val="60"/>
          <w:szCs w:val="60"/>
        </w:rPr>
        <w:t>分析</w:t>
      </w:r>
    </w:p>
    <w:p w:rsidR="00774098" w:rsidRDefault="00A4548C" w:rsidP="00643F7F">
      <w:pPr>
        <w:spacing w:beforeLines="100" w:before="312"/>
        <w:ind w:rightChars="15" w:right="31"/>
        <w:jc w:val="center"/>
        <w:rPr>
          <w:rFonts w:ascii="Verdana" w:hAnsi="Verdana"/>
          <w:b/>
          <w:color w:val="0000FF"/>
          <w:sz w:val="40"/>
          <w:szCs w:val="40"/>
        </w:rPr>
      </w:pPr>
      <w:r>
        <w:rPr>
          <w:rFonts w:ascii="Verdana" w:hAnsi="Verdana" w:hint="eastAsia"/>
          <w:b/>
          <w:color w:val="0000FF"/>
          <w:sz w:val="40"/>
          <w:szCs w:val="40"/>
        </w:rPr>
        <w:t>蒋琴</w:t>
      </w:r>
    </w:p>
    <w:p w:rsidR="00100079" w:rsidRPr="00766C8D" w:rsidRDefault="00100079" w:rsidP="00100079">
      <w:pPr>
        <w:tabs>
          <w:tab w:val="center" w:pos="4153"/>
          <w:tab w:val="right" w:pos="8306"/>
        </w:tabs>
        <w:snapToGrid w:val="0"/>
        <w:spacing w:beforeLines="2400" w:before="7488"/>
        <w:ind w:rightChars="15" w:right="31"/>
        <w:jc w:val="right"/>
        <w:rPr>
          <w:i/>
          <w:szCs w:val="21"/>
        </w:rPr>
      </w:pPr>
      <w:r w:rsidRPr="00766C8D">
        <w:rPr>
          <w:i/>
          <w:szCs w:val="21"/>
        </w:rPr>
        <w:t>TP-LINK TECHNOLOGIES CO., LTD</w:t>
      </w:r>
    </w:p>
    <w:p w:rsidR="00100079" w:rsidRPr="00766C8D" w:rsidRDefault="00100079" w:rsidP="00100079">
      <w:pPr>
        <w:tabs>
          <w:tab w:val="center" w:pos="4153"/>
          <w:tab w:val="right" w:pos="8306"/>
        </w:tabs>
        <w:snapToGrid w:val="0"/>
        <w:spacing w:beforeLines="50" w:before="156"/>
        <w:ind w:rightChars="15" w:right="31"/>
        <w:jc w:val="right"/>
        <w:rPr>
          <w:i/>
          <w:szCs w:val="21"/>
        </w:rPr>
      </w:pPr>
      <w:hyperlink r:id="rId8" w:history="1">
        <w:r w:rsidRPr="00766C8D">
          <w:rPr>
            <w:i/>
            <w:u w:val="single"/>
          </w:rPr>
          <w:t>http://www.tp-link.com.cn</w:t>
        </w:r>
      </w:hyperlink>
    </w:p>
    <w:p w:rsidR="00100079" w:rsidRPr="00766C8D" w:rsidRDefault="00100079" w:rsidP="00100079">
      <w:pPr>
        <w:tabs>
          <w:tab w:val="center" w:pos="4153"/>
          <w:tab w:val="right" w:pos="8306"/>
        </w:tabs>
        <w:snapToGrid w:val="0"/>
        <w:spacing w:beforeLines="50" w:before="156"/>
        <w:ind w:rightChars="15" w:right="31"/>
        <w:jc w:val="right"/>
        <w:rPr>
          <w:i/>
          <w:szCs w:val="21"/>
        </w:rPr>
      </w:pPr>
      <w:smartTag w:uri="urn:schemas-microsoft-com:office:smarttags" w:element="place">
        <w:smartTag w:uri="urn:schemas-microsoft-com:office:smarttags" w:element="PlaceName">
          <w:r w:rsidRPr="00766C8D">
            <w:rPr>
              <w:i/>
              <w:szCs w:val="21"/>
            </w:rPr>
            <w:t>South</w:t>
          </w:r>
        </w:smartTag>
        <w:r w:rsidRPr="00766C8D">
          <w:rPr>
            <w:i/>
            <w:szCs w:val="21"/>
          </w:rPr>
          <w:t xml:space="preserve"> </w:t>
        </w:r>
        <w:smartTag w:uri="urn:schemas-microsoft-com:office:smarttags" w:element="PlaceType">
          <w:r w:rsidRPr="00766C8D">
            <w:rPr>
              <w:i/>
              <w:szCs w:val="21"/>
            </w:rPr>
            <w:t>Building</w:t>
          </w:r>
        </w:smartTag>
      </w:smartTag>
      <w:r w:rsidRPr="00766C8D">
        <w:rPr>
          <w:i/>
          <w:szCs w:val="21"/>
        </w:rPr>
        <w:t xml:space="preserve">, </w:t>
      </w:r>
      <w:smartTag w:uri="urn:schemas-microsoft-com:office:smarttags" w:element="Street">
        <w:smartTag w:uri="urn:schemas-microsoft-com:office:smarttags" w:element="address">
          <w:r w:rsidRPr="00766C8D">
            <w:rPr>
              <w:i/>
              <w:szCs w:val="21"/>
            </w:rPr>
            <w:t xml:space="preserve">No.5 </w:t>
          </w:r>
          <w:proofErr w:type="spellStart"/>
          <w:r w:rsidRPr="00766C8D">
            <w:rPr>
              <w:i/>
              <w:szCs w:val="21"/>
            </w:rPr>
            <w:t>Keyuan</w:t>
          </w:r>
          <w:proofErr w:type="spellEnd"/>
          <w:r w:rsidRPr="00766C8D">
            <w:rPr>
              <w:i/>
              <w:szCs w:val="21"/>
            </w:rPr>
            <w:t xml:space="preserve"> Road</w:t>
          </w:r>
        </w:smartTag>
      </w:smartTag>
      <w:r w:rsidRPr="00766C8D">
        <w:rPr>
          <w:i/>
          <w:szCs w:val="21"/>
        </w:rPr>
        <w:t>, Central Zone</w:t>
      </w:r>
    </w:p>
    <w:p w:rsidR="00100079" w:rsidRPr="00766C8D" w:rsidRDefault="00100079" w:rsidP="00100079">
      <w:pPr>
        <w:tabs>
          <w:tab w:val="center" w:pos="4153"/>
          <w:tab w:val="right" w:pos="8306"/>
        </w:tabs>
        <w:snapToGrid w:val="0"/>
        <w:spacing w:beforeLines="50" w:before="156"/>
        <w:ind w:rightChars="15" w:right="31"/>
        <w:jc w:val="right"/>
        <w:rPr>
          <w:i/>
          <w:szCs w:val="21"/>
        </w:rPr>
      </w:pPr>
      <w:smartTag w:uri="urn:schemas-microsoft-com:office:smarttags" w:element="place">
        <w:smartTag w:uri="urn:schemas-microsoft-com:office:smarttags" w:element="PlaceName">
          <w:r w:rsidRPr="00766C8D">
            <w:rPr>
              <w:i/>
              <w:szCs w:val="21"/>
            </w:rPr>
            <w:t>Science &amp; Technology</w:t>
          </w:r>
        </w:smartTag>
        <w:r w:rsidRPr="00766C8D">
          <w:rPr>
            <w:i/>
            <w:szCs w:val="21"/>
          </w:rPr>
          <w:t xml:space="preserve"> </w:t>
        </w:r>
        <w:smartTag w:uri="urn:schemas-microsoft-com:office:smarttags" w:element="PlaceType">
          <w:r w:rsidRPr="00766C8D">
            <w:rPr>
              <w:i/>
              <w:szCs w:val="21"/>
            </w:rPr>
            <w:t>Park</w:t>
          </w:r>
        </w:smartTag>
      </w:smartTag>
      <w:r w:rsidRPr="00766C8D">
        <w:rPr>
          <w:i/>
          <w:szCs w:val="21"/>
        </w:rPr>
        <w:t xml:space="preserve">, </w:t>
      </w:r>
      <w:proofErr w:type="spellStart"/>
      <w:r w:rsidRPr="00766C8D">
        <w:rPr>
          <w:i/>
          <w:szCs w:val="21"/>
        </w:rPr>
        <w:t>NanShan</w:t>
      </w:r>
      <w:proofErr w:type="spellEnd"/>
    </w:p>
    <w:p w:rsidR="00100079" w:rsidRPr="000D4A5F" w:rsidRDefault="00100079" w:rsidP="00100079">
      <w:pPr>
        <w:tabs>
          <w:tab w:val="center" w:pos="4153"/>
          <w:tab w:val="right" w:pos="8306"/>
        </w:tabs>
        <w:snapToGrid w:val="0"/>
        <w:spacing w:beforeLines="50" w:before="156"/>
        <w:ind w:rightChars="15" w:right="31"/>
        <w:jc w:val="right"/>
        <w:rPr>
          <w:i/>
          <w:szCs w:val="21"/>
        </w:rPr>
        <w:sectPr w:rsidR="00100079" w:rsidRPr="000D4A5F" w:rsidSect="00AC24AA">
          <w:headerReference w:type="even" r:id="rId9"/>
          <w:headerReference w:type="default" r:id="rId10"/>
          <w:footerReference w:type="even" r:id="rId11"/>
          <w:footerReference w:type="default" r:id="rId12"/>
          <w:headerReference w:type="first" r:id="rId13"/>
          <w:footerReference w:type="first" r:id="rId14"/>
          <w:pgSz w:w="11906" w:h="16838" w:code="9"/>
          <w:pgMar w:top="1440" w:right="1418" w:bottom="1134" w:left="1418" w:header="851" w:footer="851" w:gutter="0"/>
          <w:cols w:space="425"/>
          <w:docGrid w:type="linesAndChars" w:linePitch="312"/>
        </w:sectPr>
      </w:pPr>
      <w:proofErr w:type="spellStart"/>
      <w:r w:rsidRPr="00766C8D">
        <w:rPr>
          <w:rFonts w:eastAsia="Gungsuh"/>
          <w:i/>
          <w:szCs w:val="21"/>
        </w:rPr>
        <w:t>ShenZhen</w:t>
      </w:r>
      <w:proofErr w:type="spellEnd"/>
      <w:r w:rsidRPr="00766C8D">
        <w:rPr>
          <w:rFonts w:eastAsia="Gungsuh"/>
          <w:i/>
          <w:szCs w:val="21"/>
        </w:rPr>
        <w:t>, P. R. China</w:t>
      </w:r>
    </w:p>
    <w:p w:rsidR="00BC27FC" w:rsidRPr="00251530" w:rsidRDefault="00BC27FC" w:rsidP="00BC27FC">
      <w:pPr>
        <w:tabs>
          <w:tab w:val="center" w:pos="4153"/>
          <w:tab w:val="right" w:pos="8306"/>
        </w:tabs>
        <w:snapToGrid w:val="0"/>
        <w:spacing w:beforeLines="100" w:before="312"/>
        <w:ind w:rightChars="15" w:right="31"/>
        <w:jc w:val="center"/>
        <w:rPr>
          <w:b/>
          <w:sz w:val="32"/>
          <w:szCs w:val="32"/>
        </w:rPr>
      </w:pPr>
      <w:r w:rsidRPr="00251530">
        <w:rPr>
          <w:rFonts w:hint="eastAsia"/>
          <w:b/>
          <w:sz w:val="32"/>
          <w:szCs w:val="32"/>
        </w:rPr>
        <w:lastRenderedPageBreak/>
        <w:t>版本历史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942"/>
        <w:gridCol w:w="1799"/>
        <w:gridCol w:w="4969"/>
      </w:tblGrid>
      <w:tr w:rsidR="00BC27FC" w:rsidRPr="00774098">
        <w:trPr>
          <w:trHeight w:val="340"/>
          <w:jc w:val="center"/>
        </w:trPr>
        <w:tc>
          <w:tcPr>
            <w:tcW w:w="745" w:type="pct"/>
            <w:shd w:val="clear" w:color="auto" w:fill="E6E6E6"/>
            <w:vAlign w:val="center"/>
          </w:tcPr>
          <w:p w:rsidR="00BC27FC" w:rsidRPr="00D03941" w:rsidRDefault="00BC27FC" w:rsidP="00BC27FC">
            <w:pPr>
              <w:snapToGrid w:val="0"/>
              <w:spacing w:beforeLines="25" w:before="78" w:afterLines="25" w:after="78" w:line="240" w:lineRule="auto"/>
              <w:ind w:rightChars="15" w:right="31"/>
              <w:jc w:val="center"/>
              <w:rPr>
                <w:szCs w:val="24"/>
              </w:rPr>
            </w:pPr>
            <w:r>
              <w:rPr>
                <w:rFonts w:hint="eastAsia"/>
                <w:szCs w:val="24"/>
              </w:rPr>
              <w:t>版本</w:t>
            </w:r>
            <w:r>
              <w:rPr>
                <w:rFonts w:hint="eastAsia"/>
                <w:szCs w:val="24"/>
              </w:rPr>
              <w:t>/</w:t>
            </w:r>
            <w:r>
              <w:rPr>
                <w:rFonts w:hint="eastAsia"/>
                <w:szCs w:val="24"/>
              </w:rPr>
              <w:t>状态</w:t>
            </w:r>
          </w:p>
        </w:tc>
        <w:tc>
          <w:tcPr>
            <w:tcW w:w="520" w:type="pct"/>
            <w:shd w:val="clear" w:color="auto" w:fill="E6E6E6"/>
            <w:vAlign w:val="center"/>
          </w:tcPr>
          <w:p w:rsidR="00BC27FC" w:rsidRPr="00D03941" w:rsidRDefault="00BC27FC" w:rsidP="00BC27FC">
            <w:pPr>
              <w:snapToGrid w:val="0"/>
              <w:spacing w:beforeLines="25" w:before="78" w:afterLines="25" w:after="78" w:line="240" w:lineRule="auto"/>
              <w:ind w:rightChars="15" w:right="31"/>
              <w:jc w:val="center"/>
              <w:rPr>
                <w:szCs w:val="24"/>
              </w:rPr>
            </w:pPr>
            <w:r>
              <w:rPr>
                <w:rFonts w:hint="eastAsia"/>
                <w:szCs w:val="24"/>
              </w:rPr>
              <w:t>作者</w:t>
            </w:r>
          </w:p>
        </w:tc>
        <w:tc>
          <w:tcPr>
            <w:tcW w:w="993" w:type="pct"/>
            <w:shd w:val="clear" w:color="auto" w:fill="E6E6E6"/>
            <w:vAlign w:val="center"/>
          </w:tcPr>
          <w:p w:rsidR="00BC27FC" w:rsidRPr="00D03941" w:rsidRDefault="00BC27FC" w:rsidP="00BC27FC">
            <w:pPr>
              <w:snapToGrid w:val="0"/>
              <w:spacing w:beforeLines="25" w:before="78" w:afterLines="25" w:after="78" w:line="240" w:lineRule="auto"/>
              <w:ind w:rightChars="15" w:right="31"/>
              <w:jc w:val="center"/>
              <w:rPr>
                <w:szCs w:val="24"/>
              </w:rPr>
            </w:pPr>
            <w:r>
              <w:rPr>
                <w:rFonts w:hint="eastAsia"/>
                <w:szCs w:val="24"/>
              </w:rPr>
              <w:t>起止日期</w:t>
            </w:r>
          </w:p>
        </w:tc>
        <w:tc>
          <w:tcPr>
            <w:tcW w:w="2742" w:type="pct"/>
            <w:shd w:val="clear" w:color="auto" w:fill="E6E6E6"/>
            <w:vAlign w:val="center"/>
          </w:tcPr>
          <w:p w:rsidR="00BC27FC" w:rsidRPr="00D03941" w:rsidRDefault="00BC27FC" w:rsidP="00BC27FC">
            <w:pPr>
              <w:snapToGrid w:val="0"/>
              <w:spacing w:beforeLines="25" w:before="78" w:afterLines="25" w:after="78" w:line="240" w:lineRule="auto"/>
              <w:ind w:rightChars="15" w:right="31"/>
              <w:jc w:val="center"/>
              <w:rPr>
                <w:szCs w:val="24"/>
              </w:rPr>
            </w:pPr>
            <w:r>
              <w:rPr>
                <w:rFonts w:hint="eastAsia"/>
                <w:szCs w:val="24"/>
              </w:rPr>
              <w:t>描述</w:t>
            </w:r>
          </w:p>
        </w:tc>
      </w:tr>
      <w:tr w:rsidR="00BC27FC" w:rsidRPr="00774098">
        <w:trPr>
          <w:trHeight w:val="340"/>
          <w:jc w:val="center"/>
        </w:trPr>
        <w:tc>
          <w:tcPr>
            <w:tcW w:w="745" w:type="pct"/>
            <w:vAlign w:val="center"/>
          </w:tcPr>
          <w:p w:rsidR="00BC27FC" w:rsidRPr="00494DF0" w:rsidRDefault="0057342E" w:rsidP="00F71033">
            <w:pPr>
              <w:spacing w:beforeLines="15" w:before="46" w:afterLines="15" w:after="46" w:line="240" w:lineRule="auto"/>
              <w:ind w:rightChars="15" w:right="31"/>
              <w:jc w:val="center"/>
              <w:rPr>
                <w:color w:val="0000FF"/>
                <w:szCs w:val="24"/>
              </w:rPr>
            </w:pPr>
            <w:r>
              <w:rPr>
                <w:rFonts w:hint="eastAsia"/>
                <w:color w:val="0000FF"/>
                <w:szCs w:val="24"/>
              </w:rPr>
              <w:t>V</w:t>
            </w:r>
            <w:r w:rsidR="001A3371">
              <w:rPr>
                <w:rFonts w:hint="eastAsia"/>
                <w:color w:val="0000FF"/>
                <w:szCs w:val="24"/>
              </w:rPr>
              <w:t>0</w:t>
            </w:r>
            <w:r w:rsidR="007C6464">
              <w:rPr>
                <w:rFonts w:hint="eastAsia"/>
                <w:color w:val="0000FF"/>
                <w:szCs w:val="24"/>
              </w:rPr>
              <w:t>.1</w:t>
            </w:r>
            <w:r w:rsidR="00494DF0" w:rsidRPr="00494DF0">
              <w:rPr>
                <w:rFonts w:hint="eastAsia"/>
                <w:color w:val="0000FF"/>
                <w:szCs w:val="24"/>
              </w:rPr>
              <w:t>/</w:t>
            </w:r>
            <w:r w:rsidR="00B96FA8">
              <w:rPr>
                <w:rFonts w:hint="eastAsia"/>
                <w:color w:val="0000FF"/>
                <w:szCs w:val="24"/>
              </w:rPr>
              <w:t>初稿</w:t>
            </w:r>
          </w:p>
        </w:tc>
        <w:tc>
          <w:tcPr>
            <w:tcW w:w="520" w:type="pct"/>
            <w:vAlign w:val="center"/>
          </w:tcPr>
          <w:p w:rsidR="006A6824" w:rsidRPr="00494DF0" w:rsidRDefault="00F71033" w:rsidP="00F71033">
            <w:pPr>
              <w:spacing w:beforeLines="15" w:before="46" w:afterLines="15" w:after="46" w:line="240" w:lineRule="auto"/>
              <w:ind w:rightChars="15" w:right="31"/>
              <w:jc w:val="center"/>
              <w:rPr>
                <w:color w:val="0000FF"/>
                <w:szCs w:val="24"/>
              </w:rPr>
            </w:pPr>
            <w:r>
              <w:rPr>
                <w:rFonts w:hint="eastAsia"/>
                <w:color w:val="0000FF"/>
                <w:szCs w:val="24"/>
              </w:rPr>
              <w:t>蒋琴</w:t>
            </w:r>
          </w:p>
        </w:tc>
        <w:tc>
          <w:tcPr>
            <w:tcW w:w="993" w:type="pct"/>
            <w:vAlign w:val="center"/>
          </w:tcPr>
          <w:p w:rsidR="00BC27FC" w:rsidRPr="00494DF0" w:rsidRDefault="00F71033" w:rsidP="00F71033">
            <w:pPr>
              <w:spacing w:beforeLines="15" w:before="46" w:afterLines="15" w:after="46" w:line="240" w:lineRule="auto"/>
              <w:ind w:rightChars="15" w:right="31"/>
              <w:jc w:val="center"/>
              <w:rPr>
                <w:color w:val="0000FF"/>
                <w:szCs w:val="24"/>
              </w:rPr>
            </w:pPr>
            <w:r>
              <w:rPr>
                <w:rFonts w:hint="eastAsia"/>
                <w:color w:val="0000FF"/>
                <w:szCs w:val="24"/>
              </w:rPr>
              <w:t>2017-07-24</w:t>
            </w:r>
          </w:p>
        </w:tc>
        <w:tc>
          <w:tcPr>
            <w:tcW w:w="2742" w:type="pct"/>
            <w:vAlign w:val="center"/>
          </w:tcPr>
          <w:p w:rsidR="00BC27FC" w:rsidRPr="004D1750" w:rsidRDefault="00B96FA8" w:rsidP="00F71033">
            <w:pPr>
              <w:spacing w:beforeLines="15" w:before="46" w:afterLines="15" w:after="46" w:line="240" w:lineRule="auto"/>
              <w:ind w:rightChars="15" w:right="31"/>
              <w:jc w:val="center"/>
              <w:rPr>
                <w:color w:val="0000FF"/>
                <w:szCs w:val="21"/>
              </w:rPr>
            </w:pPr>
            <w:r>
              <w:rPr>
                <w:rFonts w:hint="eastAsia"/>
                <w:color w:val="0000FF"/>
                <w:szCs w:val="21"/>
              </w:rPr>
              <w:t>完成</w:t>
            </w:r>
            <w:r>
              <w:rPr>
                <w:color w:val="0000FF"/>
                <w:szCs w:val="21"/>
              </w:rPr>
              <w:t>初稿</w:t>
            </w:r>
          </w:p>
        </w:tc>
      </w:tr>
      <w:tr w:rsidR="000B7188" w:rsidRPr="00774098">
        <w:trPr>
          <w:trHeight w:val="340"/>
          <w:jc w:val="center"/>
        </w:trPr>
        <w:tc>
          <w:tcPr>
            <w:tcW w:w="745" w:type="pct"/>
            <w:vAlign w:val="center"/>
          </w:tcPr>
          <w:p w:rsidR="000B7188" w:rsidRDefault="00F53170" w:rsidP="00F71033">
            <w:pPr>
              <w:spacing w:beforeLines="15" w:before="46" w:afterLines="15" w:after="46" w:line="240" w:lineRule="auto"/>
              <w:ind w:rightChars="15" w:right="31"/>
              <w:jc w:val="center"/>
              <w:rPr>
                <w:color w:val="0000FF"/>
                <w:szCs w:val="24"/>
              </w:rPr>
            </w:pPr>
            <w:r>
              <w:rPr>
                <w:rFonts w:hint="eastAsia"/>
                <w:color w:val="0000FF"/>
                <w:szCs w:val="24"/>
              </w:rPr>
              <w:t>V0.2/</w:t>
            </w:r>
            <w:r>
              <w:rPr>
                <w:rFonts w:hint="eastAsia"/>
                <w:color w:val="0000FF"/>
                <w:szCs w:val="24"/>
              </w:rPr>
              <w:t>修改版</w:t>
            </w:r>
          </w:p>
        </w:tc>
        <w:tc>
          <w:tcPr>
            <w:tcW w:w="520" w:type="pct"/>
            <w:vAlign w:val="center"/>
          </w:tcPr>
          <w:p w:rsidR="000B7188" w:rsidRDefault="00F53170" w:rsidP="00F71033">
            <w:pPr>
              <w:spacing w:beforeLines="15" w:before="46" w:afterLines="15" w:after="46" w:line="240" w:lineRule="auto"/>
              <w:ind w:rightChars="15" w:right="31"/>
              <w:jc w:val="center"/>
              <w:rPr>
                <w:color w:val="0000FF"/>
                <w:szCs w:val="24"/>
              </w:rPr>
            </w:pPr>
            <w:r>
              <w:rPr>
                <w:color w:val="0000FF"/>
                <w:szCs w:val="24"/>
              </w:rPr>
              <w:t>蒋琴</w:t>
            </w:r>
          </w:p>
        </w:tc>
        <w:tc>
          <w:tcPr>
            <w:tcW w:w="993" w:type="pct"/>
            <w:vAlign w:val="center"/>
          </w:tcPr>
          <w:p w:rsidR="000B7188" w:rsidRDefault="00F53170" w:rsidP="00F71033">
            <w:pPr>
              <w:spacing w:beforeLines="15" w:before="46" w:afterLines="15" w:after="46" w:line="240" w:lineRule="auto"/>
              <w:ind w:rightChars="15" w:right="31"/>
              <w:jc w:val="center"/>
              <w:rPr>
                <w:color w:val="0000FF"/>
                <w:szCs w:val="24"/>
              </w:rPr>
            </w:pPr>
            <w:r>
              <w:rPr>
                <w:rFonts w:hint="eastAsia"/>
                <w:color w:val="0000FF"/>
                <w:szCs w:val="24"/>
              </w:rPr>
              <w:t>2017-</w:t>
            </w:r>
            <w:r>
              <w:rPr>
                <w:color w:val="0000FF"/>
                <w:szCs w:val="24"/>
              </w:rPr>
              <w:t>07</w:t>
            </w:r>
            <w:r>
              <w:rPr>
                <w:rFonts w:hint="eastAsia"/>
                <w:color w:val="0000FF"/>
                <w:szCs w:val="24"/>
              </w:rPr>
              <w:t>-</w:t>
            </w:r>
            <w:r>
              <w:rPr>
                <w:color w:val="0000FF"/>
                <w:szCs w:val="24"/>
              </w:rPr>
              <w:t>25</w:t>
            </w:r>
          </w:p>
        </w:tc>
        <w:tc>
          <w:tcPr>
            <w:tcW w:w="2742" w:type="pct"/>
            <w:vAlign w:val="center"/>
          </w:tcPr>
          <w:p w:rsidR="000B7188" w:rsidRPr="000B7188" w:rsidRDefault="00F53170" w:rsidP="00F53170">
            <w:pPr>
              <w:spacing w:beforeLines="15" w:before="46" w:afterLines="15" w:after="46" w:line="240" w:lineRule="auto"/>
              <w:ind w:rightChars="15" w:right="31"/>
              <w:jc w:val="center"/>
              <w:rPr>
                <w:color w:val="0000FF"/>
                <w:szCs w:val="21"/>
              </w:rPr>
            </w:pPr>
            <w:r>
              <w:rPr>
                <w:color w:val="0000FF"/>
                <w:szCs w:val="21"/>
              </w:rPr>
              <w:t>修正关于返回码还有</w:t>
            </w:r>
            <w:r>
              <w:rPr>
                <w:color w:val="0000FF"/>
                <w:szCs w:val="21"/>
              </w:rPr>
              <w:t>request body</w:t>
            </w:r>
            <w:r>
              <w:rPr>
                <w:color w:val="0000FF"/>
                <w:szCs w:val="21"/>
              </w:rPr>
              <w:t>的一些错误</w:t>
            </w:r>
          </w:p>
        </w:tc>
      </w:tr>
    </w:tbl>
    <w:p w:rsidR="00100079" w:rsidRDefault="00100079" w:rsidP="00F71033">
      <w:pPr>
        <w:spacing w:after="156"/>
        <w:jc w:val="center"/>
      </w:pPr>
    </w:p>
    <w:p w:rsidR="003E6F71" w:rsidRDefault="00100079" w:rsidP="00100079">
      <w:pPr>
        <w:spacing w:line="240" w:lineRule="auto"/>
        <w:jc w:val="left"/>
        <w:rPr>
          <w:rFonts w:hint="eastAsia"/>
        </w:rPr>
      </w:pPr>
      <w:r>
        <w:br w:type="page"/>
      </w:r>
    </w:p>
    <w:p w:rsidR="00B96FA8" w:rsidRPr="00766C8D" w:rsidRDefault="00B96FA8" w:rsidP="00100079">
      <w:pPr>
        <w:pStyle w:val="1"/>
        <w:numPr>
          <w:ilvl w:val="0"/>
          <w:numId w:val="0"/>
        </w:numPr>
        <w:spacing w:beforeLines="200" w:before="624" w:after="156"/>
        <w:jc w:val="center"/>
      </w:pPr>
      <w:bookmarkStart w:id="0" w:name="_Toc223487425"/>
      <w:bookmarkStart w:id="1" w:name="_Toc376784431"/>
      <w:bookmarkStart w:id="2" w:name="_Ref380398427"/>
      <w:bookmarkStart w:id="3" w:name="_Ref380398435"/>
      <w:bookmarkStart w:id="4" w:name="_Toc488759718"/>
      <w:r w:rsidRPr="00766C8D">
        <w:lastRenderedPageBreak/>
        <w:t>摘要</w:t>
      </w:r>
      <w:bookmarkEnd w:id="0"/>
      <w:bookmarkEnd w:id="1"/>
      <w:bookmarkEnd w:id="2"/>
      <w:bookmarkEnd w:id="3"/>
      <w:bookmarkEnd w:id="4"/>
    </w:p>
    <w:p w:rsidR="00B96FA8" w:rsidRDefault="00150F4C" w:rsidP="00F71033">
      <w:pPr>
        <w:ind w:firstLine="420"/>
        <w:rPr>
          <w:szCs w:val="21"/>
        </w:rPr>
      </w:pPr>
      <w:r>
        <w:rPr>
          <w:rFonts w:hint="eastAsia"/>
          <w:szCs w:val="21"/>
        </w:rPr>
        <w:t>用户注册</w:t>
      </w:r>
      <w:r w:rsidR="00AD5884">
        <w:rPr>
          <w:rFonts w:hint="eastAsia"/>
          <w:szCs w:val="21"/>
        </w:rPr>
        <w:t>实习</w:t>
      </w:r>
      <w:r>
        <w:rPr>
          <w:rFonts w:hint="eastAsia"/>
          <w:szCs w:val="21"/>
        </w:rPr>
        <w:t>项目</w:t>
      </w:r>
      <w:r w:rsidR="00F71033" w:rsidRPr="00F71033">
        <w:rPr>
          <w:rFonts w:hint="eastAsia"/>
          <w:szCs w:val="21"/>
        </w:rPr>
        <w:t>提供用户注册、登录、修改信息等</w:t>
      </w:r>
      <w:r w:rsidR="00F71033" w:rsidRPr="00F71033">
        <w:rPr>
          <w:szCs w:val="21"/>
        </w:rPr>
        <w:t>API</w:t>
      </w:r>
      <w:r w:rsidR="00F71033">
        <w:rPr>
          <w:szCs w:val="21"/>
        </w:rPr>
        <w:t>服务</w:t>
      </w:r>
      <w:r w:rsidR="00F71033">
        <w:rPr>
          <w:rFonts w:hint="eastAsia"/>
          <w:szCs w:val="21"/>
        </w:rPr>
        <w:t>，</w:t>
      </w:r>
      <w:r w:rsidR="00B96FA8">
        <w:rPr>
          <w:rFonts w:hint="eastAsia"/>
          <w:szCs w:val="21"/>
        </w:rPr>
        <w:t>本文</w:t>
      </w:r>
      <w:r w:rsidR="00F71033">
        <w:rPr>
          <w:rFonts w:hint="eastAsia"/>
          <w:szCs w:val="21"/>
        </w:rPr>
        <w:t>用户信息管理系统</w:t>
      </w:r>
      <w:r w:rsidR="00B96FA8">
        <w:rPr>
          <w:rFonts w:hint="eastAsia"/>
          <w:szCs w:val="21"/>
        </w:rPr>
        <w:t>的需求进行规约。</w:t>
      </w:r>
    </w:p>
    <w:p w:rsidR="00B96FA8" w:rsidRDefault="00B96FA8" w:rsidP="00B96FA8">
      <w:pPr>
        <w:ind w:firstLine="420"/>
        <w:rPr>
          <w:szCs w:val="21"/>
        </w:rPr>
      </w:pPr>
    </w:p>
    <w:p w:rsidR="00B96FA8" w:rsidRPr="00766C8D" w:rsidRDefault="00B96FA8" w:rsidP="00B96FA8">
      <w:pPr>
        <w:ind w:firstLine="420"/>
        <w:rPr>
          <w:szCs w:val="21"/>
        </w:rPr>
      </w:pPr>
    </w:p>
    <w:p w:rsidR="00B96FA8" w:rsidRPr="00564AEB" w:rsidRDefault="00B96FA8" w:rsidP="00B96FA8">
      <w:pPr>
        <w:ind w:firstLineChars="128" w:firstLine="308"/>
        <w:jc w:val="left"/>
        <w:rPr>
          <w:b/>
          <w:sz w:val="24"/>
          <w:szCs w:val="24"/>
        </w:rPr>
      </w:pPr>
      <w:r w:rsidRPr="00766C8D">
        <w:rPr>
          <w:b/>
          <w:sz w:val="24"/>
          <w:szCs w:val="24"/>
        </w:rPr>
        <w:t>关键字：</w:t>
      </w:r>
      <w:r w:rsidR="00F71033">
        <w:rPr>
          <w:rFonts w:hint="eastAsia"/>
          <w:b/>
          <w:sz w:val="24"/>
          <w:szCs w:val="24"/>
        </w:rPr>
        <w:t>用户、</w:t>
      </w:r>
      <w:r w:rsidR="00135F6A">
        <w:rPr>
          <w:rFonts w:hint="eastAsia"/>
          <w:b/>
          <w:sz w:val="24"/>
          <w:szCs w:val="24"/>
        </w:rPr>
        <w:t>注册</w:t>
      </w:r>
      <w:r w:rsidR="00F71033">
        <w:rPr>
          <w:rFonts w:hint="eastAsia"/>
          <w:b/>
          <w:sz w:val="24"/>
          <w:szCs w:val="24"/>
        </w:rPr>
        <w:t>、</w:t>
      </w:r>
      <w:r w:rsidR="00135F6A">
        <w:rPr>
          <w:rFonts w:hint="eastAsia"/>
          <w:b/>
          <w:sz w:val="24"/>
          <w:szCs w:val="24"/>
        </w:rPr>
        <w:t>登录、</w:t>
      </w:r>
      <w:r w:rsidR="00F71033">
        <w:rPr>
          <w:rFonts w:hint="eastAsia"/>
          <w:b/>
          <w:sz w:val="24"/>
          <w:szCs w:val="24"/>
        </w:rPr>
        <w:t>修改、</w:t>
      </w:r>
      <w:r w:rsidR="00F71033">
        <w:rPr>
          <w:rFonts w:hint="eastAsia"/>
          <w:b/>
          <w:sz w:val="24"/>
          <w:szCs w:val="24"/>
        </w:rPr>
        <w:t>API</w:t>
      </w:r>
    </w:p>
    <w:p w:rsidR="00B96FA8" w:rsidRPr="00B96FA8" w:rsidRDefault="00B96FA8" w:rsidP="003E6F71">
      <w:pPr>
        <w:spacing w:after="156"/>
        <w:jc w:val="center"/>
      </w:pPr>
    </w:p>
    <w:p w:rsidR="00D577AA" w:rsidRDefault="00B96FA8" w:rsidP="003E6F71">
      <w:pPr>
        <w:spacing w:after="156"/>
        <w:jc w:val="center"/>
        <w:rPr>
          <w:noProof/>
        </w:rPr>
      </w:pPr>
      <w:r>
        <w:br w:type="page"/>
      </w:r>
      <w:r w:rsidR="003E6F71" w:rsidRPr="006909E5">
        <w:rPr>
          <w:rFonts w:ascii="Verdana" w:hAnsi="Verdana" w:hint="eastAsia"/>
          <w:b/>
          <w:color w:val="000000"/>
          <w:sz w:val="28"/>
          <w:szCs w:val="28"/>
        </w:rPr>
        <w:lastRenderedPageBreak/>
        <w:t>目录</w:t>
      </w:r>
      <w:r w:rsidR="003E6F71">
        <w:fldChar w:fldCharType="begin"/>
      </w:r>
      <w:r w:rsidR="003E6F71">
        <w:instrText xml:space="preserve"> TOC \o "1-3" \h \z \u </w:instrText>
      </w:r>
      <w:r w:rsidR="003E6F71">
        <w:fldChar w:fldCharType="separate"/>
      </w:r>
    </w:p>
    <w:p w:rsidR="00D577AA" w:rsidRDefault="009A7D57">
      <w:pPr>
        <w:pStyle w:val="10"/>
        <w:tabs>
          <w:tab w:val="right" w:leader="dot" w:pos="9060"/>
        </w:tabs>
        <w:rPr>
          <w:rFonts w:asciiTheme="minorHAnsi" w:eastAsiaTheme="minorEastAsia" w:hAnsiTheme="minorHAnsi" w:cstheme="minorBidi"/>
          <w:b w:val="0"/>
          <w:bCs w:val="0"/>
          <w:noProof/>
          <w:sz w:val="21"/>
          <w:szCs w:val="22"/>
        </w:rPr>
      </w:pPr>
      <w:hyperlink w:anchor="_Toc488759718" w:history="1">
        <w:r w:rsidR="00D577AA" w:rsidRPr="00AC732B">
          <w:rPr>
            <w:rStyle w:val="a7"/>
            <w:rFonts w:hint="eastAsia"/>
            <w:noProof/>
          </w:rPr>
          <w:t>摘要</w:t>
        </w:r>
        <w:r w:rsidR="00D577AA">
          <w:rPr>
            <w:noProof/>
            <w:webHidden/>
          </w:rPr>
          <w:tab/>
        </w:r>
        <w:r w:rsidR="00D577AA">
          <w:rPr>
            <w:noProof/>
            <w:webHidden/>
          </w:rPr>
          <w:fldChar w:fldCharType="begin"/>
        </w:r>
        <w:r w:rsidR="00D577AA">
          <w:rPr>
            <w:noProof/>
            <w:webHidden/>
          </w:rPr>
          <w:instrText xml:space="preserve"> PAGEREF _Toc488759718 \h </w:instrText>
        </w:r>
        <w:r w:rsidR="00D577AA">
          <w:rPr>
            <w:noProof/>
            <w:webHidden/>
          </w:rPr>
        </w:r>
        <w:r w:rsidR="00D577AA">
          <w:rPr>
            <w:noProof/>
            <w:webHidden/>
          </w:rPr>
          <w:fldChar w:fldCharType="separate"/>
        </w:r>
        <w:r w:rsidR="00D577AA">
          <w:rPr>
            <w:noProof/>
            <w:webHidden/>
          </w:rPr>
          <w:t>II</w:t>
        </w:r>
        <w:r w:rsidR="00D577AA">
          <w:rPr>
            <w:noProof/>
            <w:webHidden/>
          </w:rPr>
          <w:fldChar w:fldCharType="end"/>
        </w:r>
      </w:hyperlink>
    </w:p>
    <w:p w:rsidR="00D577AA" w:rsidRDefault="009A7D57">
      <w:pPr>
        <w:pStyle w:val="10"/>
        <w:tabs>
          <w:tab w:val="left" w:pos="420"/>
          <w:tab w:val="right" w:leader="dot" w:pos="9060"/>
        </w:tabs>
        <w:rPr>
          <w:rFonts w:asciiTheme="minorHAnsi" w:eastAsiaTheme="minorEastAsia" w:hAnsiTheme="minorHAnsi" w:cstheme="minorBidi"/>
          <w:b w:val="0"/>
          <w:bCs w:val="0"/>
          <w:noProof/>
          <w:sz w:val="21"/>
          <w:szCs w:val="22"/>
        </w:rPr>
      </w:pPr>
      <w:hyperlink w:anchor="_Toc488759719" w:history="1">
        <w:r w:rsidR="00D577AA" w:rsidRPr="00AC732B">
          <w:rPr>
            <w:rStyle w:val="a7"/>
            <w:noProof/>
            <w:kern w:val="36"/>
          </w:rPr>
          <w:t>1.</w:t>
        </w:r>
        <w:r w:rsidR="00D577AA">
          <w:rPr>
            <w:rFonts w:asciiTheme="minorHAnsi" w:eastAsiaTheme="minorEastAsia" w:hAnsiTheme="minorHAnsi" w:cstheme="minorBidi"/>
            <w:b w:val="0"/>
            <w:bCs w:val="0"/>
            <w:noProof/>
            <w:sz w:val="21"/>
            <w:szCs w:val="22"/>
          </w:rPr>
          <w:tab/>
        </w:r>
        <w:r w:rsidR="00D577AA" w:rsidRPr="00AC732B">
          <w:rPr>
            <w:rStyle w:val="a7"/>
            <w:rFonts w:hint="eastAsia"/>
            <w:noProof/>
            <w:kern w:val="36"/>
          </w:rPr>
          <w:t>引言</w:t>
        </w:r>
        <w:r w:rsidR="00D577AA">
          <w:rPr>
            <w:noProof/>
            <w:webHidden/>
          </w:rPr>
          <w:tab/>
        </w:r>
        <w:r w:rsidR="00D577AA">
          <w:rPr>
            <w:noProof/>
            <w:webHidden/>
          </w:rPr>
          <w:fldChar w:fldCharType="begin"/>
        </w:r>
        <w:r w:rsidR="00D577AA">
          <w:rPr>
            <w:noProof/>
            <w:webHidden/>
          </w:rPr>
          <w:instrText xml:space="preserve"> PAGEREF _Toc488759719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0" w:history="1">
        <w:r w:rsidR="00D577AA" w:rsidRPr="00AC732B">
          <w:rPr>
            <w:rStyle w:val="a7"/>
            <w:noProof/>
            <w:kern w:val="0"/>
          </w:rPr>
          <w:t>1.1.</w:t>
        </w:r>
        <w:r w:rsidR="00D577AA">
          <w:rPr>
            <w:rFonts w:asciiTheme="minorHAnsi" w:eastAsiaTheme="minorEastAsia" w:hAnsiTheme="minorHAnsi" w:cstheme="minorBidi"/>
            <w:noProof/>
            <w:sz w:val="21"/>
            <w:szCs w:val="22"/>
          </w:rPr>
          <w:tab/>
        </w:r>
        <w:r w:rsidR="00D577AA" w:rsidRPr="00AC732B">
          <w:rPr>
            <w:rStyle w:val="a7"/>
            <w:rFonts w:hint="eastAsia"/>
            <w:noProof/>
            <w:kern w:val="0"/>
          </w:rPr>
          <w:t>背景</w:t>
        </w:r>
        <w:r w:rsidR="00D577AA">
          <w:rPr>
            <w:noProof/>
            <w:webHidden/>
          </w:rPr>
          <w:tab/>
        </w:r>
        <w:r w:rsidR="00D577AA">
          <w:rPr>
            <w:noProof/>
            <w:webHidden/>
          </w:rPr>
          <w:fldChar w:fldCharType="begin"/>
        </w:r>
        <w:r w:rsidR="00D577AA">
          <w:rPr>
            <w:noProof/>
            <w:webHidden/>
          </w:rPr>
          <w:instrText xml:space="preserve"> PAGEREF _Toc488759720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1" w:history="1">
        <w:r w:rsidR="00D577AA" w:rsidRPr="00AC732B">
          <w:rPr>
            <w:rStyle w:val="a7"/>
            <w:noProof/>
            <w:kern w:val="0"/>
          </w:rPr>
          <w:t>1.2.</w:t>
        </w:r>
        <w:r w:rsidR="00D577AA">
          <w:rPr>
            <w:rFonts w:asciiTheme="minorHAnsi" w:eastAsiaTheme="minorEastAsia" w:hAnsiTheme="minorHAnsi" w:cstheme="minorBidi"/>
            <w:noProof/>
            <w:sz w:val="21"/>
            <w:szCs w:val="22"/>
          </w:rPr>
          <w:tab/>
        </w:r>
        <w:r w:rsidR="00D577AA" w:rsidRPr="00AC732B">
          <w:rPr>
            <w:rStyle w:val="a7"/>
            <w:rFonts w:hint="eastAsia"/>
            <w:noProof/>
            <w:kern w:val="0"/>
          </w:rPr>
          <w:t>术语与名词解释</w:t>
        </w:r>
        <w:r w:rsidR="00D577AA">
          <w:rPr>
            <w:noProof/>
            <w:webHidden/>
          </w:rPr>
          <w:tab/>
        </w:r>
        <w:r w:rsidR="00D577AA">
          <w:rPr>
            <w:noProof/>
            <w:webHidden/>
          </w:rPr>
          <w:fldChar w:fldCharType="begin"/>
        </w:r>
        <w:r w:rsidR="00D577AA">
          <w:rPr>
            <w:noProof/>
            <w:webHidden/>
          </w:rPr>
          <w:instrText xml:space="preserve"> PAGEREF _Toc488759721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2" w:history="1">
        <w:r w:rsidR="00D577AA" w:rsidRPr="00AC732B">
          <w:rPr>
            <w:rStyle w:val="a7"/>
            <w:noProof/>
            <w:kern w:val="0"/>
          </w:rPr>
          <w:t>1.3.</w:t>
        </w:r>
        <w:r w:rsidR="00D577AA">
          <w:rPr>
            <w:rFonts w:asciiTheme="minorHAnsi" w:eastAsiaTheme="minorEastAsia" w:hAnsiTheme="minorHAnsi" w:cstheme="minorBidi"/>
            <w:noProof/>
            <w:sz w:val="21"/>
            <w:szCs w:val="22"/>
          </w:rPr>
          <w:tab/>
        </w:r>
        <w:r w:rsidR="00D577AA" w:rsidRPr="00AC732B">
          <w:rPr>
            <w:rStyle w:val="a7"/>
            <w:rFonts w:hint="eastAsia"/>
            <w:noProof/>
            <w:kern w:val="0"/>
          </w:rPr>
          <w:t>假定和约束</w:t>
        </w:r>
        <w:r w:rsidR="00D577AA">
          <w:rPr>
            <w:noProof/>
            <w:webHidden/>
          </w:rPr>
          <w:tab/>
        </w:r>
        <w:r w:rsidR="00D577AA">
          <w:rPr>
            <w:noProof/>
            <w:webHidden/>
          </w:rPr>
          <w:fldChar w:fldCharType="begin"/>
        </w:r>
        <w:r w:rsidR="00D577AA">
          <w:rPr>
            <w:noProof/>
            <w:webHidden/>
          </w:rPr>
          <w:instrText xml:space="preserve"> PAGEREF _Toc488759722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3" w:history="1">
        <w:r w:rsidR="00D577AA" w:rsidRPr="00AC732B">
          <w:rPr>
            <w:rStyle w:val="a7"/>
            <w:noProof/>
            <w:kern w:val="0"/>
          </w:rPr>
          <w:t>1.4.</w:t>
        </w:r>
        <w:r w:rsidR="00D577AA">
          <w:rPr>
            <w:rFonts w:asciiTheme="minorHAnsi" w:eastAsiaTheme="minorEastAsia" w:hAnsiTheme="minorHAnsi" w:cstheme="minorBidi"/>
            <w:noProof/>
            <w:sz w:val="21"/>
            <w:szCs w:val="22"/>
          </w:rPr>
          <w:tab/>
        </w:r>
        <w:r w:rsidR="00D577AA" w:rsidRPr="00AC732B">
          <w:rPr>
            <w:rStyle w:val="a7"/>
            <w:rFonts w:hint="eastAsia"/>
            <w:noProof/>
            <w:kern w:val="0"/>
          </w:rPr>
          <w:t>用户的特点</w:t>
        </w:r>
        <w:r w:rsidR="00D577AA">
          <w:rPr>
            <w:noProof/>
            <w:webHidden/>
          </w:rPr>
          <w:tab/>
        </w:r>
        <w:r w:rsidR="00D577AA">
          <w:rPr>
            <w:noProof/>
            <w:webHidden/>
          </w:rPr>
          <w:fldChar w:fldCharType="begin"/>
        </w:r>
        <w:r w:rsidR="00D577AA">
          <w:rPr>
            <w:noProof/>
            <w:webHidden/>
          </w:rPr>
          <w:instrText xml:space="preserve"> PAGEREF _Toc488759723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10"/>
        <w:tabs>
          <w:tab w:val="left" w:pos="420"/>
          <w:tab w:val="right" w:leader="dot" w:pos="9060"/>
        </w:tabs>
        <w:rPr>
          <w:rFonts w:asciiTheme="minorHAnsi" w:eastAsiaTheme="minorEastAsia" w:hAnsiTheme="minorHAnsi" w:cstheme="minorBidi"/>
          <w:b w:val="0"/>
          <w:bCs w:val="0"/>
          <w:noProof/>
          <w:sz w:val="21"/>
          <w:szCs w:val="22"/>
        </w:rPr>
      </w:pPr>
      <w:hyperlink w:anchor="_Toc488759724" w:history="1">
        <w:r w:rsidR="00D577AA" w:rsidRPr="00AC732B">
          <w:rPr>
            <w:rStyle w:val="a7"/>
            <w:rFonts w:ascii="Arial" w:hAnsi="Arial"/>
            <w:noProof/>
            <w:kern w:val="36"/>
          </w:rPr>
          <w:t>2.</w:t>
        </w:r>
        <w:r w:rsidR="00D577AA">
          <w:rPr>
            <w:rFonts w:asciiTheme="minorHAnsi" w:eastAsiaTheme="minorEastAsia" w:hAnsiTheme="minorHAnsi" w:cstheme="minorBidi"/>
            <w:b w:val="0"/>
            <w:bCs w:val="0"/>
            <w:noProof/>
            <w:sz w:val="21"/>
            <w:szCs w:val="22"/>
          </w:rPr>
          <w:tab/>
        </w:r>
        <w:r w:rsidR="00D577AA" w:rsidRPr="00AC732B">
          <w:rPr>
            <w:rStyle w:val="a7"/>
            <w:rFonts w:hint="eastAsia"/>
            <w:noProof/>
            <w:kern w:val="36"/>
          </w:rPr>
          <w:t>功能需求</w:t>
        </w:r>
        <w:r w:rsidR="00D577AA">
          <w:rPr>
            <w:noProof/>
            <w:webHidden/>
          </w:rPr>
          <w:tab/>
        </w:r>
        <w:r w:rsidR="00D577AA">
          <w:rPr>
            <w:noProof/>
            <w:webHidden/>
          </w:rPr>
          <w:fldChar w:fldCharType="begin"/>
        </w:r>
        <w:r w:rsidR="00D577AA">
          <w:rPr>
            <w:noProof/>
            <w:webHidden/>
          </w:rPr>
          <w:instrText xml:space="preserve"> PAGEREF _Toc488759724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5" w:history="1">
        <w:r w:rsidR="00D577AA" w:rsidRPr="00AC732B">
          <w:rPr>
            <w:rStyle w:val="a7"/>
            <w:noProof/>
            <w:kern w:val="0"/>
          </w:rPr>
          <w:t>2.1.</w:t>
        </w:r>
        <w:r w:rsidR="00D577AA">
          <w:rPr>
            <w:rFonts w:asciiTheme="minorHAnsi" w:eastAsiaTheme="minorEastAsia" w:hAnsiTheme="minorHAnsi" w:cstheme="minorBidi"/>
            <w:noProof/>
            <w:sz w:val="21"/>
            <w:szCs w:val="22"/>
          </w:rPr>
          <w:tab/>
        </w:r>
        <w:r w:rsidR="00D577AA" w:rsidRPr="00AC732B">
          <w:rPr>
            <w:rStyle w:val="a7"/>
            <w:rFonts w:hint="eastAsia"/>
            <w:noProof/>
            <w:kern w:val="0"/>
          </w:rPr>
          <w:t>系统范围</w:t>
        </w:r>
        <w:r w:rsidR="00D577AA">
          <w:rPr>
            <w:noProof/>
            <w:webHidden/>
          </w:rPr>
          <w:tab/>
        </w:r>
        <w:r w:rsidR="00D577AA">
          <w:rPr>
            <w:noProof/>
            <w:webHidden/>
          </w:rPr>
          <w:fldChar w:fldCharType="begin"/>
        </w:r>
        <w:r w:rsidR="00D577AA">
          <w:rPr>
            <w:noProof/>
            <w:webHidden/>
          </w:rPr>
          <w:instrText xml:space="preserve"> PAGEREF _Toc488759725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6" w:history="1">
        <w:r w:rsidR="00D577AA" w:rsidRPr="00AC732B">
          <w:rPr>
            <w:rStyle w:val="a7"/>
            <w:noProof/>
            <w:kern w:val="0"/>
          </w:rPr>
          <w:t>2.2.</w:t>
        </w:r>
        <w:r w:rsidR="00D577AA">
          <w:rPr>
            <w:rFonts w:asciiTheme="minorHAnsi" w:eastAsiaTheme="minorEastAsia" w:hAnsiTheme="minorHAnsi" w:cstheme="minorBidi"/>
            <w:noProof/>
            <w:sz w:val="21"/>
            <w:szCs w:val="22"/>
          </w:rPr>
          <w:tab/>
        </w:r>
        <w:r w:rsidR="00D577AA" w:rsidRPr="00AC732B">
          <w:rPr>
            <w:rStyle w:val="a7"/>
            <w:rFonts w:hint="eastAsia"/>
            <w:noProof/>
            <w:kern w:val="0"/>
          </w:rPr>
          <w:t>系统总体流程</w:t>
        </w:r>
        <w:r w:rsidR="00D577AA">
          <w:rPr>
            <w:noProof/>
            <w:webHidden/>
          </w:rPr>
          <w:tab/>
        </w:r>
        <w:r w:rsidR="00D577AA">
          <w:rPr>
            <w:noProof/>
            <w:webHidden/>
          </w:rPr>
          <w:fldChar w:fldCharType="begin"/>
        </w:r>
        <w:r w:rsidR="00D577AA">
          <w:rPr>
            <w:noProof/>
            <w:webHidden/>
          </w:rPr>
          <w:instrText xml:space="preserve"> PAGEREF _Toc488759726 \h </w:instrText>
        </w:r>
        <w:r w:rsidR="00D577AA">
          <w:rPr>
            <w:noProof/>
            <w:webHidden/>
          </w:rPr>
        </w:r>
        <w:r w:rsidR="00D577AA">
          <w:rPr>
            <w:noProof/>
            <w:webHidden/>
          </w:rPr>
          <w:fldChar w:fldCharType="separate"/>
        </w:r>
        <w:r w:rsidR="00D577AA">
          <w:rPr>
            <w:noProof/>
            <w:webHidden/>
          </w:rPr>
          <w:t>1</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27" w:history="1">
        <w:r w:rsidR="00D577AA" w:rsidRPr="00AC732B">
          <w:rPr>
            <w:rStyle w:val="a7"/>
            <w:noProof/>
            <w:kern w:val="0"/>
          </w:rPr>
          <w:t>2.3.</w:t>
        </w:r>
        <w:r w:rsidR="00D577AA">
          <w:rPr>
            <w:rFonts w:asciiTheme="minorHAnsi" w:eastAsiaTheme="minorEastAsia" w:hAnsiTheme="minorHAnsi" w:cstheme="minorBidi"/>
            <w:noProof/>
            <w:sz w:val="21"/>
            <w:szCs w:val="22"/>
          </w:rPr>
          <w:tab/>
        </w:r>
        <w:r w:rsidR="00D577AA" w:rsidRPr="00AC732B">
          <w:rPr>
            <w:rStyle w:val="a7"/>
            <w:rFonts w:hint="eastAsia"/>
            <w:noProof/>
            <w:kern w:val="0"/>
          </w:rPr>
          <w:t>需求分析</w:t>
        </w:r>
        <w:r w:rsidR="00D577AA">
          <w:rPr>
            <w:noProof/>
            <w:webHidden/>
          </w:rPr>
          <w:tab/>
        </w:r>
        <w:r w:rsidR="00D577AA">
          <w:rPr>
            <w:noProof/>
            <w:webHidden/>
          </w:rPr>
          <w:fldChar w:fldCharType="begin"/>
        </w:r>
        <w:r w:rsidR="00D577AA">
          <w:rPr>
            <w:noProof/>
            <w:webHidden/>
          </w:rPr>
          <w:instrText xml:space="preserve"> PAGEREF _Toc488759727 \h </w:instrText>
        </w:r>
        <w:r w:rsidR="00D577AA">
          <w:rPr>
            <w:noProof/>
            <w:webHidden/>
          </w:rPr>
        </w:r>
        <w:r w:rsidR="00D577AA">
          <w:rPr>
            <w:noProof/>
            <w:webHidden/>
          </w:rPr>
          <w:fldChar w:fldCharType="separate"/>
        </w:r>
        <w:r w:rsidR="00D577AA">
          <w:rPr>
            <w:noProof/>
            <w:webHidden/>
          </w:rPr>
          <w:t>2</w:t>
        </w:r>
        <w:r w:rsidR="00D577AA">
          <w:rPr>
            <w:noProof/>
            <w:webHidden/>
          </w:rPr>
          <w:fldChar w:fldCharType="end"/>
        </w:r>
      </w:hyperlink>
    </w:p>
    <w:p w:rsidR="00D577AA" w:rsidRDefault="009A7D5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488759728" w:history="1">
        <w:r w:rsidR="00D577AA" w:rsidRPr="00AC732B">
          <w:rPr>
            <w:rStyle w:val="a7"/>
            <w:noProof/>
          </w:rPr>
          <w:t>2.3.1.</w:t>
        </w:r>
        <w:r w:rsidR="00D577AA">
          <w:rPr>
            <w:rFonts w:asciiTheme="minorHAnsi" w:eastAsiaTheme="minorEastAsia" w:hAnsiTheme="minorHAnsi" w:cstheme="minorBidi"/>
            <w:i w:val="0"/>
            <w:iCs w:val="0"/>
            <w:noProof/>
            <w:sz w:val="21"/>
            <w:szCs w:val="22"/>
          </w:rPr>
          <w:tab/>
        </w:r>
        <w:r w:rsidR="00D577AA" w:rsidRPr="00AC732B">
          <w:rPr>
            <w:rStyle w:val="a7"/>
            <w:rFonts w:hint="eastAsia"/>
            <w:noProof/>
          </w:rPr>
          <w:t>新建用户</w:t>
        </w:r>
        <w:r w:rsidR="00D577AA">
          <w:rPr>
            <w:noProof/>
            <w:webHidden/>
          </w:rPr>
          <w:tab/>
        </w:r>
        <w:r w:rsidR="00D577AA">
          <w:rPr>
            <w:noProof/>
            <w:webHidden/>
          </w:rPr>
          <w:fldChar w:fldCharType="begin"/>
        </w:r>
        <w:r w:rsidR="00D577AA">
          <w:rPr>
            <w:noProof/>
            <w:webHidden/>
          </w:rPr>
          <w:instrText xml:space="preserve"> PAGEREF _Toc488759728 \h </w:instrText>
        </w:r>
        <w:r w:rsidR="00D577AA">
          <w:rPr>
            <w:noProof/>
            <w:webHidden/>
          </w:rPr>
        </w:r>
        <w:r w:rsidR="00D577AA">
          <w:rPr>
            <w:noProof/>
            <w:webHidden/>
          </w:rPr>
          <w:fldChar w:fldCharType="separate"/>
        </w:r>
        <w:r w:rsidR="00D577AA">
          <w:rPr>
            <w:noProof/>
            <w:webHidden/>
          </w:rPr>
          <w:t>2</w:t>
        </w:r>
        <w:r w:rsidR="00D577AA">
          <w:rPr>
            <w:noProof/>
            <w:webHidden/>
          </w:rPr>
          <w:fldChar w:fldCharType="end"/>
        </w:r>
      </w:hyperlink>
    </w:p>
    <w:p w:rsidR="00D577AA" w:rsidRDefault="009A7D5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488759729" w:history="1">
        <w:r w:rsidR="00D577AA" w:rsidRPr="00AC732B">
          <w:rPr>
            <w:rStyle w:val="a7"/>
            <w:noProof/>
          </w:rPr>
          <w:t>2.3.2.</w:t>
        </w:r>
        <w:r w:rsidR="00D577AA">
          <w:rPr>
            <w:rFonts w:asciiTheme="minorHAnsi" w:eastAsiaTheme="minorEastAsia" w:hAnsiTheme="minorHAnsi" w:cstheme="minorBidi"/>
            <w:i w:val="0"/>
            <w:iCs w:val="0"/>
            <w:noProof/>
            <w:sz w:val="21"/>
            <w:szCs w:val="22"/>
          </w:rPr>
          <w:tab/>
        </w:r>
        <w:r w:rsidR="00D577AA" w:rsidRPr="00AC732B">
          <w:rPr>
            <w:rStyle w:val="a7"/>
            <w:rFonts w:hint="eastAsia"/>
            <w:noProof/>
          </w:rPr>
          <w:t>获取用户信息</w:t>
        </w:r>
        <w:r w:rsidR="00D577AA">
          <w:rPr>
            <w:noProof/>
            <w:webHidden/>
          </w:rPr>
          <w:tab/>
        </w:r>
        <w:r w:rsidR="00D577AA">
          <w:rPr>
            <w:noProof/>
            <w:webHidden/>
          </w:rPr>
          <w:fldChar w:fldCharType="begin"/>
        </w:r>
        <w:r w:rsidR="00D577AA">
          <w:rPr>
            <w:noProof/>
            <w:webHidden/>
          </w:rPr>
          <w:instrText xml:space="preserve"> PAGEREF _Toc488759729 \h </w:instrText>
        </w:r>
        <w:r w:rsidR="00D577AA">
          <w:rPr>
            <w:noProof/>
            <w:webHidden/>
          </w:rPr>
        </w:r>
        <w:r w:rsidR="00D577AA">
          <w:rPr>
            <w:noProof/>
            <w:webHidden/>
          </w:rPr>
          <w:fldChar w:fldCharType="separate"/>
        </w:r>
        <w:r w:rsidR="00D577AA">
          <w:rPr>
            <w:noProof/>
            <w:webHidden/>
          </w:rPr>
          <w:t>3</w:t>
        </w:r>
        <w:r w:rsidR="00D577AA">
          <w:rPr>
            <w:noProof/>
            <w:webHidden/>
          </w:rPr>
          <w:fldChar w:fldCharType="end"/>
        </w:r>
      </w:hyperlink>
    </w:p>
    <w:p w:rsidR="00D577AA" w:rsidRDefault="009A7D5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488759730" w:history="1">
        <w:r w:rsidR="00D577AA" w:rsidRPr="00AC732B">
          <w:rPr>
            <w:rStyle w:val="a7"/>
            <w:noProof/>
          </w:rPr>
          <w:t>2.3.3.</w:t>
        </w:r>
        <w:r w:rsidR="00D577AA">
          <w:rPr>
            <w:rFonts w:asciiTheme="minorHAnsi" w:eastAsiaTheme="minorEastAsia" w:hAnsiTheme="minorHAnsi" w:cstheme="minorBidi"/>
            <w:i w:val="0"/>
            <w:iCs w:val="0"/>
            <w:noProof/>
            <w:sz w:val="21"/>
            <w:szCs w:val="22"/>
          </w:rPr>
          <w:tab/>
        </w:r>
        <w:r w:rsidR="00D577AA" w:rsidRPr="00AC732B">
          <w:rPr>
            <w:rStyle w:val="a7"/>
            <w:rFonts w:hint="eastAsia"/>
            <w:noProof/>
          </w:rPr>
          <w:t>更新用户信息</w:t>
        </w:r>
        <w:r w:rsidR="00D577AA">
          <w:rPr>
            <w:noProof/>
            <w:webHidden/>
          </w:rPr>
          <w:tab/>
        </w:r>
        <w:r w:rsidR="00D577AA">
          <w:rPr>
            <w:noProof/>
            <w:webHidden/>
          </w:rPr>
          <w:fldChar w:fldCharType="begin"/>
        </w:r>
        <w:r w:rsidR="00D577AA">
          <w:rPr>
            <w:noProof/>
            <w:webHidden/>
          </w:rPr>
          <w:instrText xml:space="preserve"> PAGEREF _Toc488759730 \h </w:instrText>
        </w:r>
        <w:r w:rsidR="00D577AA">
          <w:rPr>
            <w:noProof/>
            <w:webHidden/>
          </w:rPr>
        </w:r>
        <w:r w:rsidR="00D577AA">
          <w:rPr>
            <w:noProof/>
            <w:webHidden/>
          </w:rPr>
          <w:fldChar w:fldCharType="separate"/>
        </w:r>
        <w:r w:rsidR="00D577AA">
          <w:rPr>
            <w:noProof/>
            <w:webHidden/>
          </w:rPr>
          <w:t>3</w:t>
        </w:r>
        <w:r w:rsidR="00D577AA">
          <w:rPr>
            <w:noProof/>
            <w:webHidden/>
          </w:rPr>
          <w:fldChar w:fldCharType="end"/>
        </w:r>
      </w:hyperlink>
    </w:p>
    <w:p w:rsidR="00D577AA" w:rsidRDefault="009A7D5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488759731" w:history="1">
        <w:r w:rsidR="00D577AA" w:rsidRPr="00AC732B">
          <w:rPr>
            <w:rStyle w:val="a7"/>
            <w:noProof/>
          </w:rPr>
          <w:t>2.3.4.</w:t>
        </w:r>
        <w:r w:rsidR="00D577AA">
          <w:rPr>
            <w:rFonts w:asciiTheme="minorHAnsi" w:eastAsiaTheme="minorEastAsia" w:hAnsiTheme="minorHAnsi" w:cstheme="minorBidi"/>
            <w:i w:val="0"/>
            <w:iCs w:val="0"/>
            <w:noProof/>
            <w:sz w:val="21"/>
            <w:szCs w:val="22"/>
          </w:rPr>
          <w:tab/>
        </w:r>
        <w:r w:rsidR="00D577AA" w:rsidRPr="00AC732B">
          <w:rPr>
            <w:rStyle w:val="a7"/>
            <w:rFonts w:hint="eastAsia"/>
            <w:noProof/>
          </w:rPr>
          <w:t>请求认证获取</w:t>
        </w:r>
        <w:r w:rsidR="00D577AA" w:rsidRPr="00AC732B">
          <w:rPr>
            <w:rStyle w:val="a7"/>
            <w:noProof/>
          </w:rPr>
          <w:t>token</w:t>
        </w:r>
        <w:r w:rsidR="00D577AA">
          <w:rPr>
            <w:noProof/>
            <w:webHidden/>
          </w:rPr>
          <w:tab/>
        </w:r>
        <w:r w:rsidR="00D577AA">
          <w:rPr>
            <w:noProof/>
            <w:webHidden/>
          </w:rPr>
          <w:fldChar w:fldCharType="begin"/>
        </w:r>
        <w:r w:rsidR="00D577AA">
          <w:rPr>
            <w:noProof/>
            <w:webHidden/>
          </w:rPr>
          <w:instrText xml:space="preserve"> PAGEREF _Toc488759731 \h </w:instrText>
        </w:r>
        <w:r w:rsidR="00D577AA">
          <w:rPr>
            <w:noProof/>
            <w:webHidden/>
          </w:rPr>
        </w:r>
        <w:r w:rsidR="00D577AA">
          <w:rPr>
            <w:noProof/>
            <w:webHidden/>
          </w:rPr>
          <w:fldChar w:fldCharType="separate"/>
        </w:r>
        <w:r w:rsidR="00D577AA">
          <w:rPr>
            <w:noProof/>
            <w:webHidden/>
          </w:rPr>
          <w:t>4</w:t>
        </w:r>
        <w:r w:rsidR="00D577AA">
          <w:rPr>
            <w:noProof/>
            <w:webHidden/>
          </w:rPr>
          <w:fldChar w:fldCharType="end"/>
        </w:r>
      </w:hyperlink>
    </w:p>
    <w:p w:rsidR="00D577AA" w:rsidRDefault="009A7D5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488759732" w:history="1">
        <w:r w:rsidR="00D577AA" w:rsidRPr="00AC732B">
          <w:rPr>
            <w:rStyle w:val="a7"/>
            <w:noProof/>
          </w:rPr>
          <w:t>2.3.5.</w:t>
        </w:r>
        <w:r w:rsidR="00D577AA">
          <w:rPr>
            <w:rFonts w:asciiTheme="minorHAnsi" w:eastAsiaTheme="minorEastAsia" w:hAnsiTheme="minorHAnsi" w:cstheme="minorBidi"/>
            <w:i w:val="0"/>
            <w:iCs w:val="0"/>
            <w:noProof/>
            <w:sz w:val="21"/>
            <w:szCs w:val="22"/>
          </w:rPr>
          <w:tab/>
        </w:r>
        <w:r w:rsidR="00D577AA" w:rsidRPr="00AC732B">
          <w:rPr>
            <w:rStyle w:val="a7"/>
            <w:rFonts w:hint="eastAsia"/>
            <w:noProof/>
          </w:rPr>
          <w:t>删除认证</w:t>
        </w:r>
        <w:r w:rsidR="00D577AA" w:rsidRPr="00AC732B">
          <w:rPr>
            <w:rStyle w:val="a7"/>
            <w:noProof/>
          </w:rPr>
          <w:t>token</w:t>
        </w:r>
        <w:r w:rsidR="00D577AA">
          <w:rPr>
            <w:noProof/>
            <w:webHidden/>
          </w:rPr>
          <w:tab/>
        </w:r>
        <w:r w:rsidR="00D577AA">
          <w:rPr>
            <w:noProof/>
            <w:webHidden/>
          </w:rPr>
          <w:fldChar w:fldCharType="begin"/>
        </w:r>
        <w:r w:rsidR="00D577AA">
          <w:rPr>
            <w:noProof/>
            <w:webHidden/>
          </w:rPr>
          <w:instrText xml:space="preserve"> PAGEREF _Toc488759732 \h </w:instrText>
        </w:r>
        <w:r w:rsidR="00D577AA">
          <w:rPr>
            <w:noProof/>
            <w:webHidden/>
          </w:rPr>
        </w:r>
        <w:r w:rsidR="00D577AA">
          <w:rPr>
            <w:noProof/>
            <w:webHidden/>
          </w:rPr>
          <w:fldChar w:fldCharType="separate"/>
        </w:r>
        <w:r w:rsidR="00D577AA">
          <w:rPr>
            <w:noProof/>
            <w:webHidden/>
          </w:rPr>
          <w:t>5</w:t>
        </w:r>
        <w:r w:rsidR="00D577AA">
          <w:rPr>
            <w:noProof/>
            <w:webHidden/>
          </w:rPr>
          <w:fldChar w:fldCharType="end"/>
        </w:r>
      </w:hyperlink>
    </w:p>
    <w:p w:rsidR="00D577AA" w:rsidRDefault="009A7D57">
      <w:pPr>
        <w:pStyle w:val="21"/>
        <w:rPr>
          <w:rFonts w:asciiTheme="minorHAnsi" w:eastAsiaTheme="minorEastAsia" w:hAnsiTheme="minorHAnsi" w:cstheme="minorBidi"/>
          <w:noProof/>
          <w:sz w:val="21"/>
          <w:szCs w:val="22"/>
        </w:rPr>
      </w:pPr>
      <w:hyperlink w:anchor="_Toc488759733" w:history="1">
        <w:r w:rsidR="00D577AA" w:rsidRPr="00AC732B">
          <w:rPr>
            <w:rStyle w:val="a7"/>
            <w:noProof/>
          </w:rPr>
          <w:t>2.1.</w:t>
        </w:r>
        <w:r w:rsidR="00D577AA">
          <w:rPr>
            <w:rFonts w:asciiTheme="minorHAnsi" w:eastAsiaTheme="minorEastAsia" w:hAnsiTheme="minorHAnsi" w:cstheme="minorBidi"/>
            <w:noProof/>
            <w:sz w:val="21"/>
            <w:szCs w:val="22"/>
          </w:rPr>
          <w:tab/>
        </w:r>
        <w:r w:rsidR="00D577AA" w:rsidRPr="00AC732B">
          <w:rPr>
            <w:rStyle w:val="a7"/>
            <w:rFonts w:hint="eastAsia"/>
            <w:noProof/>
          </w:rPr>
          <w:t>安全保密性要求</w:t>
        </w:r>
        <w:r w:rsidR="00D577AA">
          <w:rPr>
            <w:noProof/>
            <w:webHidden/>
          </w:rPr>
          <w:tab/>
        </w:r>
        <w:r w:rsidR="00D577AA">
          <w:rPr>
            <w:noProof/>
            <w:webHidden/>
          </w:rPr>
          <w:fldChar w:fldCharType="begin"/>
        </w:r>
        <w:r w:rsidR="00D577AA">
          <w:rPr>
            <w:noProof/>
            <w:webHidden/>
          </w:rPr>
          <w:instrText xml:space="preserve"> PAGEREF _Toc488759733 \h </w:instrText>
        </w:r>
        <w:r w:rsidR="00D577AA">
          <w:rPr>
            <w:noProof/>
            <w:webHidden/>
          </w:rPr>
        </w:r>
        <w:r w:rsidR="00D577AA">
          <w:rPr>
            <w:noProof/>
            <w:webHidden/>
          </w:rPr>
          <w:fldChar w:fldCharType="separate"/>
        </w:r>
        <w:r w:rsidR="00D577AA">
          <w:rPr>
            <w:noProof/>
            <w:webHidden/>
          </w:rPr>
          <w:t>5</w:t>
        </w:r>
        <w:r w:rsidR="00D577AA">
          <w:rPr>
            <w:noProof/>
            <w:webHidden/>
          </w:rPr>
          <w:fldChar w:fldCharType="end"/>
        </w:r>
      </w:hyperlink>
    </w:p>
    <w:p w:rsidR="00D577AA" w:rsidRDefault="009A7D57">
      <w:pPr>
        <w:pStyle w:val="10"/>
        <w:tabs>
          <w:tab w:val="left" w:pos="420"/>
          <w:tab w:val="right" w:leader="dot" w:pos="9060"/>
        </w:tabs>
        <w:rPr>
          <w:rFonts w:asciiTheme="minorHAnsi" w:eastAsiaTheme="minorEastAsia" w:hAnsiTheme="minorHAnsi" w:cstheme="minorBidi"/>
          <w:b w:val="0"/>
          <w:bCs w:val="0"/>
          <w:noProof/>
          <w:sz w:val="21"/>
          <w:szCs w:val="22"/>
        </w:rPr>
      </w:pPr>
      <w:hyperlink w:anchor="_Toc488759734" w:history="1">
        <w:r w:rsidR="00D577AA" w:rsidRPr="00AC732B">
          <w:rPr>
            <w:rStyle w:val="a7"/>
            <w:noProof/>
            <w:kern w:val="36"/>
          </w:rPr>
          <w:t>3.</w:t>
        </w:r>
        <w:r w:rsidR="00D577AA">
          <w:rPr>
            <w:rFonts w:asciiTheme="minorHAnsi" w:eastAsiaTheme="minorEastAsia" w:hAnsiTheme="minorHAnsi" w:cstheme="minorBidi"/>
            <w:b w:val="0"/>
            <w:bCs w:val="0"/>
            <w:noProof/>
            <w:sz w:val="21"/>
            <w:szCs w:val="22"/>
          </w:rPr>
          <w:tab/>
        </w:r>
        <w:r w:rsidR="00D577AA" w:rsidRPr="00AC732B">
          <w:rPr>
            <w:rStyle w:val="a7"/>
            <w:rFonts w:hint="eastAsia"/>
            <w:noProof/>
            <w:kern w:val="36"/>
          </w:rPr>
          <w:t>运行环境规定</w:t>
        </w:r>
        <w:r w:rsidR="00D577AA">
          <w:rPr>
            <w:noProof/>
            <w:webHidden/>
          </w:rPr>
          <w:tab/>
        </w:r>
        <w:r w:rsidR="00D577AA">
          <w:rPr>
            <w:noProof/>
            <w:webHidden/>
          </w:rPr>
          <w:fldChar w:fldCharType="begin"/>
        </w:r>
        <w:r w:rsidR="00D577AA">
          <w:rPr>
            <w:noProof/>
            <w:webHidden/>
          </w:rPr>
          <w:instrText xml:space="preserve"> PAGEREF _Toc488759734 \h </w:instrText>
        </w:r>
        <w:r w:rsidR="00D577AA">
          <w:rPr>
            <w:noProof/>
            <w:webHidden/>
          </w:rPr>
        </w:r>
        <w:r w:rsidR="00D577AA">
          <w:rPr>
            <w:noProof/>
            <w:webHidden/>
          </w:rPr>
          <w:fldChar w:fldCharType="separate"/>
        </w:r>
        <w:r w:rsidR="00D577AA">
          <w:rPr>
            <w:noProof/>
            <w:webHidden/>
          </w:rPr>
          <w:t>5</w:t>
        </w:r>
        <w:r w:rsidR="00D577AA">
          <w:rPr>
            <w:noProof/>
            <w:webHidden/>
          </w:rPr>
          <w:fldChar w:fldCharType="end"/>
        </w:r>
      </w:hyperlink>
    </w:p>
    <w:p w:rsidR="00D577AA" w:rsidRDefault="009A7D57">
      <w:pPr>
        <w:pStyle w:val="10"/>
        <w:tabs>
          <w:tab w:val="left" w:pos="420"/>
          <w:tab w:val="right" w:leader="dot" w:pos="9060"/>
        </w:tabs>
        <w:rPr>
          <w:rFonts w:asciiTheme="minorHAnsi" w:eastAsiaTheme="minorEastAsia" w:hAnsiTheme="minorHAnsi" w:cstheme="minorBidi"/>
          <w:b w:val="0"/>
          <w:bCs w:val="0"/>
          <w:noProof/>
          <w:sz w:val="21"/>
          <w:szCs w:val="22"/>
        </w:rPr>
      </w:pPr>
      <w:hyperlink w:anchor="_Toc488759735" w:history="1">
        <w:r w:rsidR="00D577AA" w:rsidRPr="00AC732B">
          <w:rPr>
            <w:rStyle w:val="a7"/>
            <w:noProof/>
            <w:kern w:val="36"/>
          </w:rPr>
          <w:t>4.</w:t>
        </w:r>
        <w:r w:rsidR="00D577AA">
          <w:rPr>
            <w:rFonts w:asciiTheme="minorHAnsi" w:eastAsiaTheme="minorEastAsia" w:hAnsiTheme="minorHAnsi" w:cstheme="minorBidi"/>
            <w:b w:val="0"/>
            <w:bCs w:val="0"/>
            <w:noProof/>
            <w:sz w:val="21"/>
            <w:szCs w:val="22"/>
          </w:rPr>
          <w:tab/>
        </w:r>
        <w:r w:rsidR="00D577AA" w:rsidRPr="00AC732B">
          <w:rPr>
            <w:rStyle w:val="a7"/>
            <w:rFonts w:hint="eastAsia"/>
            <w:noProof/>
            <w:kern w:val="36"/>
          </w:rPr>
          <w:t>需求跟踪</w:t>
        </w:r>
        <w:r w:rsidR="00D577AA">
          <w:rPr>
            <w:noProof/>
            <w:webHidden/>
          </w:rPr>
          <w:tab/>
        </w:r>
        <w:r w:rsidR="00D577AA">
          <w:rPr>
            <w:noProof/>
            <w:webHidden/>
          </w:rPr>
          <w:fldChar w:fldCharType="begin"/>
        </w:r>
        <w:r w:rsidR="00D577AA">
          <w:rPr>
            <w:noProof/>
            <w:webHidden/>
          </w:rPr>
          <w:instrText xml:space="preserve"> PAGEREF _Toc488759735 \h </w:instrText>
        </w:r>
        <w:r w:rsidR="00D577AA">
          <w:rPr>
            <w:noProof/>
            <w:webHidden/>
          </w:rPr>
        </w:r>
        <w:r w:rsidR="00D577AA">
          <w:rPr>
            <w:noProof/>
            <w:webHidden/>
          </w:rPr>
          <w:fldChar w:fldCharType="separate"/>
        </w:r>
        <w:r w:rsidR="00D577AA">
          <w:rPr>
            <w:noProof/>
            <w:webHidden/>
          </w:rPr>
          <w:t>6</w:t>
        </w:r>
        <w:r w:rsidR="00D577AA">
          <w:rPr>
            <w:noProof/>
            <w:webHidden/>
          </w:rPr>
          <w:fldChar w:fldCharType="end"/>
        </w:r>
      </w:hyperlink>
    </w:p>
    <w:p w:rsidR="000F6F1E" w:rsidRDefault="003E6F71" w:rsidP="000B69E2">
      <w:pPr>
        <w:spacing w:after="156"/>
        <w:sectPr w:rsidR="000F6F1E" w:rsidSect="00E05D01">
          <w:footerReference w:type="default" r:id="rId15"/>
          <w:pgSz w:w="11906" w:h="16838" w:code="9"/>
          <w:pgMar w:top="1440" w:right="1418" w:bottom="1134" w:left="1418" w:header="851" w:footer="851" w:gutter="0"/>
          <w:pgNumType w:fmt="upperRoman" w:start="1"/>
          <w:cols w:space="425"/>
          <w:docGrid w:type="linesAndChars" w:linePitch="312"/>
        </w:sectPr>
      </w:pPr>
      <w:r>
        <w:fldChar w:fldCharType="end"/>
      </w:r>
    </w:p>
    <w:p w:rsidR="00833125" w:rsidRDefault="00833125" w:rsidP="00EF4B4A">
      <w:pPr>
        <w:pStyle w:val="1"/>
        <w:numPr>
          <w:ilvl w:val="0"/>
          <w:numId w:val="3"/>
        </w:numPr>
        <w:tabs>
          <w:tab w:val="left" w:pos="-851"/>
        </w:tabs>
        <w:spacing w:before="156" w:after="156"/>
        <w:rPr>
          <w:kern w:val="36"/>
        </w:rPr>
      </w:pPr>
      <w:bookmarkStart w:id="5" w:name="_Toc341339955"/>
      <w:bookmarkStart w:id="6" w:name="_Toc312832911"/>
      <w:bookmarkStart w:id="7" w:name="_Toc488759719"/>
      <w:r>
        <w:rPr>
          <w:rFonts w:hint="eastAsia"/>
          <w:kern w:val="36"/>
        </w:rPr>
        <w:lastRenderedPageBreak/>
        <w:t>引言</w:t>
      </w:r>
      <w:bookmarkEnd w:id="5"/>
      <w:bookmarkEnd w:id="6"/>
      <w:bookmarkEnd w:id="7"/>
    </w:p>
    <w:p w:rsidR="00833125" w:rsidRDefault="00833125" w:rsidP="00EF4B4A">
      <w:pPr>
        <w:pStyle w:val="2"/>
        <w:numPr>
          <w:ilvl w:val="1"/>
          <w:numId w:val="3"/>
        </w:numPr>
        <w:tabs>
          <w:tab w:val="clear" w:pos="600"/>
          <w:tab w:val="left" w:pos="-851"/>
        </w:tabs>
        <w:spacing w:beforeLines="50" w:before="156" w:afterLines="25" w:after="78"/>
        <w:rPr>
          <w:kern w:val="0"/>
        </w:rPr>
      </w:pPr>
      <w:bookmarkStart w:id="8" w:name="_Toc341339956"/>
      <w:bookmarkStart w:id="9" w:name="_Toc488759720"/>
      <w:r>
        <w:rPr>
          <w:rFonts w:hint="eastAsia"/>
          <w:kern w:val="0"/>
        </w:rPr>
        <w:t>背景</w:t>
      </w:r>
      <w:bookmarkEnd w:id="8"/>
      <w:bookmarkEnd w:id="9"/>
    </w:p>
    <w:p w:rsidR="00F71033" w:rsidRDefault="00F71033" w:rsidP="00F71033">
      <w:pPr>
        <w:ind w:firstLine="420"/>
      </w:pPr>
      <w:r>
        <w:rPr>
          <w:rFonts w:hint="eastAsia"/>
        </w:rPr>
        <w:t>用户</w:t>
      </w:r>
      <w:r w:rsidR="00AD5884">
        <w:rPr>
          <w:rFonts w:hint="eastAsia"/>
        </w:rPr>
        <w:t>注册</w:t>
      </w:r>
      <w:r w:rsidR="00F9229F">
        <w:rPr>
          <w:rFonts w:hint="eastAsia"/>
        </w:rPr>
        <w:t>实习</w:t>
      </w:r>
      <w:r w:rsidR="00AD5884">
        <w:rPr>
          <w:rFonts w:hint="eastAsia"/>
        </w:rPr>
        <w:t>项目</w:t>
      </w:r>
      <w:r>
        <w:rPr>
          <w:rFonts w:hint="eastAsia"/>
        </w:rPr>
        <w:t>为前端提供用户登录、注册</w:t>
      </w:r>
      <w:r w:rsidR="00AD5884">
        <w:rPr>
          <w:rFonts w:hint="eastAsia"/>
        </w:rPr>
        <w:t>、</w:t>
      </w:r>
      <w:r>
        <w:rPr>
          <w:rFonts w:hint="eastAsia"/>
        </w:rPr>
        <w:t>修改</w:t>
      </w:r>
      <w:r w:rsidR="00AD5884">
        <w:rPr>
          <w:rFonts w:hint="eastAsia"/>
        </w:rPr>
        <w:t>用户</w:t>
      </w:r>
      <w:r>
        <w:rPr>
          <w:rFonts w:hint="eastAsia"/>
        </w:rPr>
        <w:t>信息等</w:t>
      </w:r>
      <w:r>
        <w:rPr>
          <w:rFonts w:hint="eastAsia"/>
        </w:rPr>
        <w:t>api</w:t>
      </w:r>
      <w:r>
        <w:rPr>
          <w:rFonts w:hint="eastAsia"/>
        </w:rPr>
        <w:t>接口。</w:t>
      </w:r>
      <w:bookmarkStart w:id="10" w:name="_Toc341339957"/>
      <w:r>
        <w:rPr>
          <w:rFonts w:hint="eastAsia"/>
        </w:rPr>
        <w:t>本文档对用户的需求进行详细的说明。</w:t>
      </w:r>
    </w:p>
    <w:p w:rsidR="00833125" w:rsidRDefault="00833125" w:rsidP="00F71033">
      <w:pPr>
        <w:ind w:firstLine="420"/>
        <w:rPr>
          <w:kern w:val="0"/>
        </w:rPr>
      </w:pPr>
      <w:r>
        <w:rPr>
          <w:rFonts w:hint="eastAsia"/>
          <w:kern w:val="0"/>
        </w:rPr>
        <w:t>参考资料</w:t>
      </w:r>
      <w:bookmarkEnd w:id="10"/>
    </w:p>
    <w:p w:rsidR="00535A39" w:rsidRDefault="009A7D57" w:rsidP="00EF4B4A">
      <w:pPr>
        <w:numPr>
          <w:ilvl w:val="0"/>
          <w:numId w:val="5"/>
        </w:numPr>
      </w:pPr>
      <w:hyperlink r:id="rId16" w:history="1">
        <w:r w:rsidR="00B05B73" w:rsidRPr="00B05B73">
          <w:rPr>
            <w:rStyle w:val="a7"/>
            <w:rFonts w:hint="eastAsia"/>
          </w:rPr>
          <w:t>基于网页的用户登录系统需求分析</w:t>
        </w:r>
        <w:r w:rsidR="00B05B73" w:rsidRPr="00B05B73">
          <w:rPr>
            <w:rStyle w:val="a7"/>
            <w:rFonts w:hint="eastAsia"/>
          </w:rPr>
          <w:t>_V0.2</w:t>
        </w:r>
      </w:hyperlink>
    </w:p>
    <w:p w:rsidR="00F71033" w:rsidRDefault="009A7D57" w:rsidP="00EF4B4A">
      <w:pPr>
        <w:numPr>
          <w:ilvl w:val="0"/>
          <w:numId w:val="5"/>
        </w:numPr>
      </w:pPr>
      <w:hyperlink r:id="rId17" w:history="1">
        <w:r w:rsidR="00B05B73" w:rsidRPr="00B05B73">
          <w:rPr>
            <w:rStyle w:val="a7"/>
            <w:rFonts w:hint="eastAsia"/>
          </w:rPr>
          <w:t>TP-Cloud Monitor</w:t>
        </w:r>
        <w:r w:rsidR="00B05B73" w:rsidRPr="00B05B73">
          <w:rPr>
            <w:rStyle w:val="a7"/>
            <w:rFonts w:hint="eastAsia"/>
          </w:rPr>
          <w:t>需求分析</w:t>
        </w:r>
        <w:r w:rsidR="00B05B73" w:rsidRPr="00B05B73">
          <w:rPr>
            <w:rStyle w:val="a7"/>
            <w:rFonts w:hint="eastAsia"/>
          </w:rPr>
          <w:t>_V0.0.41111</w:t>
        </w:r>
      </w:hyperlink>
    </w:p>
    <w:p w:rsidR="0048067D" w:rsidRPr="007A3484" w:rsidRDefault="0048067D" w:rsidP="00EF4B4A">
      <w:pPr>
        <w:pStyle w:val="2"/>
        <w:numPr>
          <w:ilvl w:val="1"/>
          <w:numId w:val="3"/>
        </w:numPr>
        <w:tabs>
          <w:tab w:val="clear" w:pos="600"/>
          <w:tab w:val="left" w:pos="-851"/>
        </w:tabs>
        <w:spacing w:beforeLines="50" w:before="156" w:afterLines="25" w:after="78"/>
        <w:rPr>
          <w:kern w:val="0"/>
        </w:rPr>
      </w:pPr>
      <w:bookmarkStart w:id="11" w:name="_Toc488759721"/>
      <w:r w:rsidRPr="007A3484">
        <w:rPr>
          <w:rFonts w:hint="eastAsia"/>
          <w:kern w:val="0"/>
        </w:rPr>
        <w:t>术语</w:t>
      </w:r>
      <w:r w:rsidRPr="007A3484">
        <w:rPr>
          <w:kern w:val="0"/>
        </w:rPr>
        <w:t>与名词解释</w:t>
      </w:r>
      <w:bookmarkEnd w:id="11"/>
    </w:p>
    <w:p w:rsidR="00345084" w:rsidRPr="00DF33F9" w:rsidRDefault="00B05B73" w:rsidP="00100079">
      <w:pPr>
        <w:numPr>
          <w:ilvl w:val="1"/>
          <w:numId w:val="4"/>
        </w:numPr>
        <w:ind w:left="420" w:firstLine="0"/>
      </w:pPr>
      <w:r>
        <w:t>API</w:t>
      </w:r>
      <w:r>
        <w:rPr>
          <w:rFonts w:hint="eastAsia"/>
        </w:rPr>
        <w:t>：</w:t>
      </w:r>
      <w:r>
        <w:rPr>
          <w:rFonts w:hint="eastAsia"/>
        </w:rPr>
        <w:t>Application</w:t>
      </w:r>
      <w:r>
        <w:t xml:space="preserve"> Programming Interface</w:t>
      </w:r>
      <w:r>
        <w:t>，应用程序编程接口</w:t>
      </w:r>
      <w:r w:rsidR="00853A65">
        <w:rPr>
          <w:rFonts w:hint="eastAsia"/>
        </w:rPr>
        <w:t>，</w:t>
      </w:r>
      <w:r w:rsidR="00853A65">
        <w:t>是一些预先定义的函数</w:t>
      </w:r>
      <w:r w:rsidR="00853A65">
        <w:rPr>
          <w:rFonts w:hint="eastAsia"/>
        </w:rPr>
        <w:t>，</w:t>
      </w:r>
      <w:r w:rsidR="00853A65">
        <w:t>目的是提供应用程序与开发人员基于某软件或硬件以访问一组例程的能力</w:t>
      </w:r>
      <w:r w:rsidR="00853A65">
        <w:rPr>
          <w:rFonts w:hint="eastAsia"/>
        </w:rPr>
        <w:t>，而又无需访问源码，或理解内部工作机制的细节。</w:t>
      </w:r>
    </w:p>
    <w:p w:rsidR="00833125" w:rsidRDefault="00833125" w:rsidP="00EF4B4A">
      <w:pPr>
        <w:pStyle w:val="2"/>
        <w:numPr>
          <w:ilvl w:val="1"/>
          <w:numId w:val="3"/>
        </w:numPr>
        <w:tabs>
          <w:tab w:val="clear" w:pos="600"/>
          <w:tab w:val="left" w:pos="-851"/>
        </w:tabs>
        <w:spacing w:beforeLines="50" w:before="156" w:afterLines="25" w:after="78"/>
        <w:rPr>
          <w:kern w:val="0"/>
        </w:rPr>
      </w:pPr>
      <w:bookmarkStart w:id="12" w:name="_Toc341339958"/>
      <w:bookmarkStart w:id="13" w:name="_Toc488759722"/>
      <w:r>
        <w:rPr>
          <w:rFonts w:hint="eastAsia"/>
          <w:kern w:val="0"/>
        </w:rPr>
        <w:t>假定和约束</w:t>
      </w:r>
      <w:bookmarkEnd w:id="12"/>
      <w:bookmarkEnd w:id="13"/>
    </w:p>
    <w:p w:rsidR="006A365F" w:rsidRPr="000F56B3" w:rsidRDefault="000F56B3" w:rsidP="00853A65">
      <w:pPr>
        <w:ind w:firstLine="420"/>
      </w:pPr>
      <w:r>
        <w:rPr>
          <w:rFonts w:hint="eastAsia"/>
        </w:rPr>
        <w:t>本</w:t>
      </w:r>
      <w:r>
        <w:t>项目计划</w:t>
      </w:r>
      <w:r>
        <w:rPr>
          <w:rFonts w:hint="eastAsia"/>
        </w:rPr>
        <w:t>20</w:t>
      </w:r>
      <w:r>
        <w:t>1</w:t>
      </w:r>
      <w:r w:rsidR="00853A65">
        <w:t>7</w:t>
      </w:r>
      <w:r>
        <w:rPr>
          <w:rFonts w:hint="eastAsia"/>
        </w:rPr>
        <w:t>年</w:t>
      </w:r>
      <w:r w:rsidR="00853A65">
        <w:t>8</w:t>
      </w:r>
      <w:r>
        <w:rPr>
          <w:rFonts w:hint="eastAsia"/>
        </w:rPr>
        <w:t>月</w:t>
      </w:r>
      <w:r w:rsidR="00853A65">
        <w:rPr>
          <w:rFonts w:hint="eastAsia"/>
        </w:rPr>
        <w:t>11</w:t>
      </w:r>
      <w:r w:rsidR="00853A65">
        <w:rPr>
          <w:rFonts w:hint="eastAsia"/>
        </w:rPr>
        <w:t>日完成第一版</w:t>
      </w:r>
      <w:r>
        <w:t>。</w:t>
      </w:r>
      <w:r w:rsidR="00853A65">
        <w:t>本系统为新入职同事的训练项目</w:t>
      </w:r>
      <w:r w:rsidR="006A365F">
        <w:rPr>
          <w:rFonts w:hint="eastAsia"/>
        </w:rPr>
        <w:t>，仅在云平台部门内部测试使用，</w:t>
      </w:r>
      <w:r w:rsidR="00853A65">
        <w:rPr>
          <w:rFonts w:hint="eastAsia"/>
        </w:rPr>
        <w:t>是独立于生产的</w:t>
      </w:r>
      <w:r w:rsidR="006A365F">
        <w:rPr>
          <w:rFonts w:hint="eastAsia"/>
        </w:rPr>
        <w:t>系统。</w:t>
      </w:r>
    </w:p>
    <w:p w:rsidR="00833125" w:rsidRPr="00E05D01" w:rsidRDefault="00833125" w:rsidP="00EF4B4A">
      <w:pPr>
        <w:pStyle w:val="2"/>
        <w:numPr>
          <w:ilvl w:val="1"/>
          <w:numId w:val="3"/>
        </w:numPr>
        <w:tabs>
          <w:tab w:val="clear" w:pos="600"/>
          <w:tab w:val="left" w:pos="-851"/>
        </w:tabs>
        <w:spacing w:beforeLines="50" w:before="156" w:afterLines="25" w:after="78"/>
        <w:rPr>
          <w:kern w:val="0"/>
        </w:rPr>
      </w:pPr>
      <w:bookmarkStart w:id="14" w:name="_Toc341339959"/>
      <w:bookmarkStart w:id="15" w:name="_Toc488759723"/>
      <w:r>
        <w:rPr>
          <w:rFonts w:hint="eastAsia"/>
          <w:kern w:val="0"/>
        </w:rPr>
        <w:t>用户的特点</w:t>
      </w:r>
      <w:bookmarkEnd w:id="14"/>
      <w:bookmarkEnd w:id="15"/>
    </w:p>
    <w:p w:rsidR="008F3CA9" w:rsidRPr="006E144D" w:rsidRDefault="008F3CA9" w:rsidP="006E144D">
      <w:pPr>
        <w:spacing w:before="156" w:after="156"/>
        <w:ind w:firstLine="420"/>
      </w:pPr>
      <w:r>
        <w:rPr>
          <w:rFonts w:hint="eastAsia"/>
        </w:rPr>
        <w:t>本项目</w:t>
      </w:r>
      <w:r>
        <w:t>的最终用户是</w:t>
      </w:r>
      <w:r w:rsidR="006E144D">
        <w:rPr>
          <w:rFonts w:hint="eastAsia"/>
        </w:rPr>
        <w:t>TP-LINK</w:t>
      </w:r>
      <w:r w:rsidR="006E144D">
        <w:rPr>
          <w:rFonts w:hint="eastAsia"/>
        </w:rPr>
        <w:t>云</w:t>
      </w:r>
      <w:r w:rsidR="006A365F">
        <w:rPr>
          <w:rFonts w:hint="eastAsia"/>
        </w:rPr>
        <w:t>平台部门</w:t>
      </w:r>
      <w:r w:rsidR="006E144D">
        <w:rPr>
          <w:rFonts w:hint="eastAsia"/>
        </w:rPr>
        <w:t>的</w:t>
      </w:r>
      <w:r w:rsidR="006A365F">
        <w:rPr>
          <w:rFonts w:hint="eastAsia"/>
        </w:rPr>
        <w:t>同事</w:t>
      </w:r>
      <w:r>
        <w:rPr>
          <w:rFonts w:hint="eastAsia"/>
        </w:rPr>
        <w:t>。</w:t>
      </w:r>
    </w:p>
    <w:p w:rsidR="00833125" w:rsidRDefault="00833125" w:rsidP="00EF4B4A">
      <w:pPr>
        <w:pStyle w:val="1"/>
        <w:numPr>
          <w:ilvl w:val="0"/>
          <w:numId w:val="3"/>
        </w:numPr>
        <w:tabs>
          <w:tab w:val="left" w:pos="-851"/>
        </w:tabs>
        <w:spacing w:before="156" w:after="156"/>
        <w:rPr>
          <w:rFonts w:ascii="Arial" w:hAnsi="Arial"/>
          <w:kern w:val="36"/>
        </w:rPr>
      </w:pPr>
      <w:bookmarkStart w:id="16" w:name="_Toc341339960"/>
      <w:bookmarkStart w:id="17" w:name="_Toc488759724"/>
      <w:r>
        <w:rPr>
          <w:rFonts w:hint="eastAsia"/>
          <w:kern w:val="36"/>
        </w:rPr>
        <w:t>功能需求</w:t>
      </w:r>
      <w:bookmarkEnd w:id="16"/>
      <w:bookmarkEnd w:id="17"/>
    </w:p>
    <w:p w:rsidR="00F7553D" w:rsidRPr="00B6019C" w:rsidRDefault="00833125" w:rsidP="00EF4B4A">
      <w:pPr>
        <w:pStyle w:val="2"/>
        <w:numPr>
          <w:ilvl w:val="1"/>
          <w:numId w:val="3"/>
        </w:numPr>
        <w:tabs>
          <w:tab w:val="clear" w:pos="600"/>
          <w:tab w:val="left" w:pos="-851"/>
        </w:tabs>
        <w:spacing w:beforeLines="50" w:before="156" w:afterLines="25" w:after="78"/>
        <w:rPr>
          <w:kern w:val="0"/>
        </w:rPr>
      </w:pPr>
      <w:bookmarkStart w:id="18" w:name="_Toc341339961"/>
      <w:bookmarkStart w:id="19" w:name="_Toc488759725"/>
      <w:r>
        <w:rPr>
          <w:rFonts w:hint="eastAsia"/>
          <w:kern w:val="0"/>
        </w:rPr>
        <w:t>系统范围</w:t>
      </w:r>
      <w:bookmarkEnd w:id="18"/>
      <w:bookmarkEnd w:id="19"/>
    </w:p>
    <w:p w:rsidR="00F7553D" w:rsidRPr="00A175C7" w:rsidRDefault="00B6019C" w:rsidP="00A175C7">
      <w:pPr>
        <w:ind w:firstLineChars="200" w:firstLine="420"/>
      </w:pPr>
      <w:r>
        <w:rPr>
          <w:rFonts w:hint="eastAsia"/>
        </w:rPr>
        <w:t>本次开发内容包括</w:t>
      </w:r>
      <w:r w:rsidR="00853A65">
        <w:rPr>
          <w:rFonts w:hint="eastAsia"/>
        </w:rPr>
        <w:t>用户数据库、</w:t>
      </w:r>
      <w:r>
        <w:rPr>
          <w:rFonts w:hint="eastAsia"/>
        </w:rPr>
        <w:t>用户交互处理等部分，分别用于存取和处理</w:t>
      </w:r>
      <w:r w:rsidR="00853A65">
        <w:rPr>
          <w:rFonts w:hint="eastAsia"/>
        </w:rPr>
        <w:t>用户</w:t>
      </w:r>
      <w:r>
        <w:rPr>
          <w:rFonts w:hint="eastAsia"/>
        </w:rPr>
        <w:t>数据、接收用户请求或显示信息</w:t>
      </w:r>
      <w:r w:rsidR="00853A65">
        <w:rPr>
          <w:rFonts w:hint="eastAsia"/>
        </w:rPr>
        <w:t>等</w:t>
      </w:r>
      <w:r w:rsidR="00730A29">
        <w:t>。</w:t>
      </w:r>
    </w:p>
    <w:p w:rsidR="00833125" w:rsidRDefault="00833125" w:rsidP="00EF4B4A">
      <w:pPr>
        <w:pStyle w:val="2"/>
        <w:numPr>
          <w:ilvl w:val="1"/>
          <w:numId w:val="3"/>
        </w:numPr>
        <w:tabs>
          <w:tab w:val="clear" w:pos="600"/>
          <w:tab w:val="left" w:pos="-851"/>
        </w:tabs>
        <w:spacing w:beforeLines="50" w:before="156" w:afterLines="25" w:after="78"/>
        <w:rPr>
          <w:kern w:val="0"/>
        </w:rPr>
      </w:pPr>
      <w:bookmarkStart w:id="20" w:name="_Toc341339963"/>
      <w:bookmarkStart w:id="21" w:name="_Toc488759726"/>
      <w:r>
        <w:rPr>
          <w:rFonts w:hint="eastAsia"/>
          <w:kern w:val="0"/>
        </w:rPr>
        <w:t>系统总体流程</w:t>
      </w:r>
      <w:bookmarkEnd w:id="20"/>
      <w:bookmarkEnd w:id="21"/>
    </w:p>
    <w:p w:rsidR="007E36BE" w:rsidRDefault="00A55162" w:rsidP="00B0391A">
      <w:pPr>
        <w:ind w:firstLine="420"/>
      </w:pPr>
      <w:r>
        <w:rPr>
          <w:rFonts w:hint="eastAsia"/>
        </w:rPr>
        <w:t>用户</w:t>
      </w:r>
      <w:r w:rsidR="00973C61">
        <w:rPr>
          <w:rFonts w:hint="eastAsia"/>
        </w:rPr>
        <w:t>信息</w:t>
      </w:r>
      <w:r>
        <w:rPr>
          <w:rFonts w:hint="eastAsia"/>
        </w:rPr>
        <w:t>交互处理</w:t>
      </w:r>
      <w:r>
        <w:rPr>
          <w:rFonts w:hint="eastAsia"/>
        </w:rPr>
        <w:t xml:space="preserve"> =&gt; </w:t>
      </w:r>
      <w:r>
        <w:rPr>
          <w:rFonts w:hint="eastAsia"/>
        </w:rPr>
        <w:t>用户账户数据库</w:t>
      </w:r>
    </w:p>
    <w:p w:rsidR="00DC53DF" w:rsidRPr="00C151C2" w:rsidRDefault="00653E02" w:rsidP="00DC53DF">
      <w:pPr>
        <w:ind w:firstLine="420"/>
        <w:jc w:val="center"/>
      </w:pPr>
      <w:r>
        <w:object w:dxaOrig="9615" w:dyaOrig="4935">
          <v:shape id="_x0000_i1026" type="#_x0000_t75" style="width:452.85pt;height:232.95pt" o:ole="">
            <v:imagedata r:id="rId18" o:title=""/>
          </v:shape>
          <o:OLEObject Type="Embed" ProgID="Visio.Drawing.15" ShapeID="_x0000_i1026" DrawAspect="Content" ObjectID="_1562502232" r:id="rId19"/>
        </w:object>
      </w:r>
      <w:r w:rsidR="00DC53DF">
        <w:t>图</w:t>
      </w:r>
      <w:r w:rsidR="00DC53DF">
        <w:rPr>
          <w:rFonts w:hint="eastAsia"/>
        </w:rPr>
        <w:t xml:space="preserve">2-1 </w:t>
      </w:r>
      <w:r w:rsidR="00DC53DF">
        <w:rPr>
          <w:rFonts w:hint="eastAsia"/>
        </w:rPr>
        <w:t>系统总体框架图</w:t>
      </w:r>
    </w:p>
    <w:p w:rsidR="0061517B" w:rsidRPr="0061517B" w:rsidRDefault="0061517B" w:rsidP="00EF4B4A">
      <w:pPr>
        <w:pStyle w:val="2"/>
        <w:numPr>
          <w:ilvl w:val="1"/>
          <w:numId w:val="3"/>
        </w:numPr>
        <w:tabs>
          <w:tab w:val="clear" w:pos="600"/>
          <w:tab w:val="left" w:pos="-851"/>
        </w:tabs>
        <w:spacing w:beforeLines="50" w:before="156" w:afterLines="25" w:after="78"/>
        <w:rPr>
          <w:kern w:val="0"/>
        </w:rPr>
      </w:pPr>
      <w:bookmarkStart w:id="22" w:name="_Toc341339964"/>
      <w:bookmarkStart w:id="23" w:name="_Toc488759727"/>
      <w:r>
        <w:rPr>
          <w:rFonts w:hint="eastAsia"/>
          <w:kern w:val="0"/>
        </w:rPr>
        <w:t>需求分析</w:t>
      </w:r>
      <w:bookmarkEnd w:id="22"/>
      <w:bookmarkEnd w:id="23"/>
    </w:p>
    <w:p w:rsidR="0029531E" w:rsidRDefault="0029531E" w:rsidP="0029531E">
      <w:pPr>
        <w:pStyle w:val="3"/>
        <w:numPr>
          <w:ilvl w:val="2"/>
          <w:numId w:val="3"/>
        </w:numPr>
        <w:tabs>
          <w:tab w:val="clear" w:pos="800"/>
        </w:tabs>
        <w:spacing w:beforeLines="50" w:before="156" w:afterLines="25" w:after="78"/>
      </w:pPr>
      <w:bookmarkStart w:id="24" w:name="_Toc488759728"/>
      <w:r>
        <w:rPr>
          <w:rFonts w:hint="eastAsia"/>
        </w:rPr>
        <w:t>新建</w:t>
      </w:r>
      <w:r>
        <w:t>用户</w:t>
      </w:r>
      <w:bookmarkEnd w:id="24"/>
    </w:p>
    <w:p w:rsidR="0029531E" w:rsidRDefault="0029531E" w:rsidP="0029531E">
      <w:pPr>
        <w:pStyle w:val="4"/>
        <w:numPr>
          <w:ilvl w:val="3"/>
          <w:numId w:val="3"/>
        </w:numPr>
        <w:spacing w:beforeLines="50" w:before="156" w:afterLines="50" w:after="156"/>
        <w:rPr>
          <w:lang w:eastAsia="zh-CN"/>
        </w:rPr>
      </w:pPr>
      <w:r>
        <w:rPr>
          <w:rFonts w:hint="eastAsia"/>
          <w:lang w:eastAsia="zh-CN"/>
        </w:rPr>
        <w:t>功能</w:t>
      </w:r>
      <w:r>
        <w:rPr>
          <w:lang w:eastAsia="zh-CN"/>
        </w:rPr>
        <w:t>描述</w:t>
      </w:r>
    </w:p>
    <w:p w:rsidR="00100079" w:rsidRPr="00100079" w:rsidRDefault="00100079" w:rsidP="00100079">
      <w:pPr>
        <w:jc w:val="center"/>
        <w:rPr>
          <w:rFonts w:hint="eastAsia"/>
          <w:lang w:val="x-none"/>
        </w:rPr>
      </w:pPr>
      <w:r w:rsidRPr="00100079">
        <w:rPr>
          <w:rFonts w:hint="eastAsia"/>
          <w:lang w:val="x-none"/>
        </w:rPr>
        <w:t>表</w:t>
      </w:r>
      <w:r w:rsidRPr="00100079">
        <w:rPr>
          <w:rFonts w:hint="eastAsia"/>
          <w:lang w:val="x-none"/>
        </w:rPr>
        <w:t xml:space="preserve">2-1 </w:t>
      </w:r>
      <w:r w:rsidRPr="00100079">
        <w:rPr>
          <w:rFonts w:hint="eastAsia"/>
          <w:lang w:val="x-none"/>
        </w:rPr>
        <w:t>新建用户的</w:t>
      </w:r>
      <w:r>
        <w:rPr>
          <w:rFonts w:hint="eastAsia"/>
          <w:lang w:val="x-none"/>
        </w:rPr>
        <w:t>功能描述</w:t>
      </w:r>
    </w:p>
    <w:tbl>
      <w:tblPr>
        <w:tblStyle w:val="ab"/>
        <w:tblW w:w="0" w:type="auto"/>
        <w:tblLook w:val="04A0" w:firstRow="1" w:lastRow="0" w:firstColumn="1" w:lastColumn="0" w:noHBand="0" w:noVBand="1"/>
      </w:tblPr>
      <w:tblGrid>
        <w:gridCol w:w="2263"/>
        <w:gridCol w:w="6797"/>
      </w:tblGrid>
      <w:tr w:rsidR="00C05A7D" w:rsidTr="00C05A7D">
        <w:tc>
          <w:tcPr>
            <w:tcW w:w="2263" w:type="dxa"/>
            <w:shd w:val="clear" w:color="auto" w:fill="BDD6EE" w:themeFill="accent1" w:themeFillTint="66"/>
            <w:vAlign w:val="center"/>
          </w:tcPr>
          <w:p w:rsidR="00C05A7D" w:rsidRDefault="00C05A7D" w:rsidP="00C05A7D">
            <w:pPr>
              <w:spacing w:after="156"/>
              <w:ind w:firstLineChars="0" w:firstLine="0"/>
              <w:jc w:val="center"/>
              <w:rPr>
                <w:rFonts w:hint="eastAsia"/>
                <w:lang w:val="x-none"/>
              </w:rPr>
            </w:pPr>
            <w:r>
              <w:rPr>
                <w:rFonts w:hint="eastAsia"/>
                <w:lang w:val="x-none"/>
              </w:rPr>
              <w:t>功能</w:t>
            </w:r>
            <w:r>
              <w:rPr>
                <w:lang w:val="x-none"/>
              </w:rPr>
              <w:t>编号</w:t>
            </w:r>
          </w:p>
        </w:tc>
        <w:tc>
          <w:tcPr>
            <w:tcW w:w="6797" w:type="dxa"/>
          </w:tcPr>
          <w:p w:rsidR="00C05A7D" w:rsidRDefault="00C05A7D" w:rsidP="00C05A7D">
            <w:pPr>
              <w:spacing w:after="156"/>
              <w:ind w:firstLineChars="0" w:firstLine="0"/>
              <w:jc w:val="center"/>
              <w:rPr>
                <w:rFonts w:hint="eastAsia"/>
                <w:lang w:val="x-none"/>
              </w:rPr>
            </w:pPr>
            <w:r>
              <w:rPr>
                <w:rFonts w:hint="eastAsia"/>
                <w:lang w:val="x-none"/>
              </w:rPr>
              <w:t>1</w:t>
            </w:r>
          </w:p>
        </w:tc>
      </w:tr>
      <w:tr w:rsidR="00C05A7D" w:rsidTr="00C05A7D">
        <w:tc>
          <w:tcPr>
            <w:tcW w:w="2263" w:type="dxa"/>
            <w:vMerge w:val="restart"/>
            <w:shd w:val="clear" w:color="auto" w:fill="BDD6EE" w:themeFill="accent1" w:themeFillTint="66"/>
            <w:vAlign w:val="center"/>
          </w:tcPr>
          <w:p w:rsidR="00C05A7D" w:rsidRDefault="00C05A7D" w:rsidP="00C05A7D">
            <w:pPr>
              <w:spacing w:after="156"/>
              <w:ind w:firstLineChars="0" w:firstLine="0"/>
              <w:jc w:val="center"/>
              <w:rPr>
                <w:rFonts w:hint="eastAsia"/>
                <w:lang w:val="x-none"/>
              </w:rPr>
            </w:pPr>
            <w:r>
              <w:rPr>
                <w:rFonts w:hint="eastAsia"/>
              </w:rPr>
              <w:t>功能</w:t>
            </w:r>
            <w:r>
              <w:t>需求</w:t>
            </w:r>
          </w:p>
        </w:tc>
        <w:tc>
          <w:tcPr>
            <w:tcW w:w="6797" w:type="dxa"/>
          </w:tcPr>
          <w:p w:rsidR="00C05A7D" w:rsidRPr="00C05A7D" w:rsidRDefault="00C05A7D" w:rsidP="00C05A7D">
            <w:pPr>
              <w:spacing w:after="156"/>
              <w:ind w:firstLineChars="0" w:firstLine="0"/>
              <w:rPr>
                <w:rFonts w:hint="eastAsia"/>
              </w:rPr>
            </w:pPr>
            <w:r>
              <w:rPr>
                <w:rFonts w:hint="eastAsia"/>
              </w:rPr>
              <w:t>用户通过发送</w:t>
            </w:r>
            <w:proofErr w:type="spellStart"/>
            <w:r>
              <w:rPr>
                <w:rFonts w:hint="eastAsia"/>
              </w:rPr>
              <w:t>api</w:t>
            </w:r>
            <w:proofErr w:type="spellEnd"/>
            <w:r>
              <w:rPr>
                <w:rFonts w:hint="eastAsia"/>
              </w:rPr>
              <w:t>请求新建用户</w:t>
            </w:r>
          </w:p>
        </w:tc>
      </w:tr>
      <w:tr w:rsidR="00C05A7D" w:rsidTr="00C05A7D">
        <w:tc>
          <w:tcPr>
            <w:tcW w:w="2263" w:type="dxa"/>
            <w:vMerge/>
            <w:shd w:val="clear" w:color="auto" w:fill="BDD6EE" w:themeFill="accent1" w:themeFillTint="66"/>
          </w:tcPr>
          <w:p w:rsidR="00C05A7D" w:rsidRDefault="00C05A7D" w:rsidP="0029531E">
            <w:pPr>
              <w:spacing w:after="156"/>
              <w:ind w:firstLine="420"/>
              <w:rPr>
                <w:rFonts w:hint="eastAsia"/>
                <w:lang w:val="x-none"/>
              </w:rPr>
            </w:pPr>
          </w:p>
        </w:tc>
        <w:tc>
          <w:tcPr>
            <w:tcW w:w="6797" w:type="dxa"/>
          </w:tcPr>
          <w:p w:rsidR="00C05A7D" w:rsidRPr="00C05A7D" w:rsidRDefault="00C05A7D" w:rsidP="00C05A7D">
            <w:pPr>
              <w:spacing w:after="156"/>
              <w:ind w:firstLineChars="0" w:firstLine="0"/>
              <w:rPr>
                <w:rFonts w:hint="eastAsia"/>
              </w:rPr>
            </w:pPr>
            <w:r>
              <w:rPr>
                <w:rFonts w:hint="eastAsia"/>
              </w:rPr>
              <w:t>参数</w:t>
            </w:r>
            <w:r>
              <w:t>中包含名称</w:t>
            </w:r>
            <w:r>
              <w:rPr>
                <w:rFonts w:hint="eastAsia"/>
              </w:rPr>
              <w:t>、</w:t>
            </w:r>
            <w:r>
              <w:t>邮箱</w:t>
            </w:r>
            <w:r>
              <w:rPr>
                <w:rFonts w:hint="eastAsia"/>
              </w:rPr>
              <w:t>、</w:t>
            </w:r>
            <w:r>
              <w:t>密码</w:t>
            </w:r>
            <w:r>
              <w:rPr>
                <w:rFonts w:hint="eastAsia"/>
              </w:rPr>
              <w:t>，</w:t>
            </w:r>
            <w:r>
              <w:t>其中邮箱和密码必选</w:t>
            </w:r>
            <w:r>
              <w:rPr>
                <w:rFonts w:hint="eastAsia"/>
              </w:rPr>
              <w:t>，</w:t>
            </w:r>
            <w:r>
              <w:t>名称可选</w:t>
            </w:r>
            <w:r>
              <w:rPr>
                <w:rFonts w:hint="eastAsia"/>
              </w:rPr>
              <w:t>（不输入时默认为邮箱名），性别和生日可选。</w:t>
            </w:r>
          </w:p>
        </w:tc>
      </w:tr>
      <w:tr w:rsidR="00C05A7D" w:rsidTr="00C05A7D">
        <w:tc>
          <w:tcPr>
            <w:tcW w:w="2263" w:type="dxa"/>
            <w:vMerge/>
            <w:shd w:val="clear" w:color="auto" w:fill="BDD6EE" w:themeFill="accent1" w:themeFillTint="66"/>
          </w:tcPr>
          <w:p w:rsidR="00C05A7D" w:rsidRDefault="00C05A7D" w:rsidP="0029531E">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t>新建用户成功后</w:t>
            </w:r>
            <w:r>
              <w:rPr>
                <w:rFonts w:hint="eastAsia"/>
              </w:rPr>
              <w:t>，</w:t>
            </w:r>
            <w:r>
              <w:t>返回用户信息</w:t>
            </w:r>
            <w:r>
              <w:rPr>
                <w:rFonts w:hint="eastAsia"/>
              </w:rPr>
              <w:t>。</w:t>
            </w:r>
          </w:p>
        </w:tc>
      </w:tr>
      <w:tr w:rsidR="00C05A7D" w:rsidTr="00C05A7D">
        <w:tc>
          <w:tcPr>
            <w:tcW w:w="2263" w:type="dxa"/>
            <w:vMerge/>
            <w:shd w:val="clear" w:color="auto" w:fill="BDD6EE" w:themeFill="accent1" w:themeFillTint="66"/>
          </w:tcPr>
          <w:p w:rsidR="00C05A7D" w:rsidRDefault="00C05A7D" w:rsidP="0029531E">
            <w:pPr>
              <w:spacing w:after="156"/>
              <w:ind w:firstLine="420"/>
              <w:rPr>
                <w:rFonts w:hint="eastAsia"/>
                <w:lang w:val="x-none"/>
              </w:rPr>
            </w:pPr>
          </w:p>
        </w:tc>
        <w:tc>
          <w:tcPr>
            <w:tcW w:w="6797" w:type="dxa"/>
          </w:tcPr>
          <w:p w:rsidR="00C05A7D" w:rsidRPr="00C05A7D" w:rsidRDefault="00C05A7D" w:rsidP="00C05A7D">
            <w:pPr>
              <w:spacing w:after="156"/>
              <w:ind w:firstLineChars="0" w:firstLine="0"/>
              <w:rPr>
                <w:rFonts w:hint="eastAsia"/>
              </w:rPr>
            </w:pPr>
            <w:r>
              <w:t>异常情况</w:t>
            </w:r>
            <w:r>
              <w:rPr>
                <w:rFonts w:hint="eastAsia"/>
              </w:rPr>
              <w:t>，</w:t>
            </w:r>
            <w:r>
              <w:t>请求参数非法或用户已存在</w:t>
            </w:r>
            <w:r>
              <w:rPr>
                <w:rFonts w:hint="eastAsia"/>
              </w:rPr>
              <w:t>，参数非法返回错误码</w:t>
            </w:r>
            <w:r>
              <w:rPr>
                <w:rFonts w:hint="eastAsia"/>
              </w:rPr>
              <w:t>40</w:t>
            </w:r>
            <w:r>
              <w:t>0</w:t>
            </w:r>
            <w:r>
              <w:rPr>
                <w:rFonts w:hint="eastAsia"/>
              </w:rPr>
              <w:t>，用户已存在返回错误码</w:t>
            </w:r>
            <w:r>
              <w:rPr>
                <w:rFonts w:hint="eastAsia"/>
              </w:rPr>
              <w:t>409</w:t>
            </w:r>
            <w:r>
              <w:rPr>
                <w:rFonts w:hint="eastAsia"/>
              </w:rPr>
              <w:t>，</w:t>
            </w:r>
            <w:r>
              <w:t>服务器异常返回</w:t>
            </w:r>
            <w:r>
              <w:rPr>
                <w:rFonts w:hint="eastAsia"/>
              </w:rPr>
              <w:t>500</w:t>
            </w:r>
            <w:r>
              <w:rPr>
                <w:rFonts w:hint="eastAsia"/>
              </w:rPr>
              <w:t>。</w:t>
            </w:r>
          </w:p>
        </w:tc>
      </w:tr>
    </w:tbl>
    <w:p w:rsidR="0029531E" w:rsidRPr="00D0281A" w:rsidRDefault="0029531E" w:rsidP="0029531E">
      <w:pPr>
        <w:pStyle w:val="4"/>
        <w:numPr>
          <w:ilvl w:val="3"/>
          <w:numId w:val="3"/>
        </w:numPr>
        <w:spacing w:beforeLines="50" w:before="156" w:afterLines="50" w:after="156"/>
        <w:rPr>
          <w:lang w:eastAsia="zh-CN"/>
        </w:rPr>
      </w:pPr>
      <w:proofErr w:type="spellStart"/>
      <w:r>
        <w:rPr>
          <w:rFonts w:hint="eastAsia"/>
        </w:rPr>
        <w:t>用例</w:t>
      </w:r>
      <w:proofErr w:type="spellEnd"/>
    </w:p>
    <w:p w:rsidR="0029531E" w:rsidRDefault="0029531E" w:rsidP="0029531E">
      <w:pPr>
        <w:pStyle w:val="4"/>
        <w:numPr>
          <w:ilvl w:val="3"/>
          <w:numId w:val="3"/>
        </w:numPr>
        <w:spacing w:beforeLines="50" w:before="156" w:afterLines="50" w:after="156"/>
        <w:rPr>
          <w:lang w:eastAsia="zh-CN"/>
        </w:rPr>
      </w:pPr>
      <w:r>
        <w:rPr>
          <w:rFonts w:hint="eastAsia"/>
        </w:rPr>
        <w:t>用例</w:t>
      </w:r>
      <w:r>
        <w:t>描述</w:t>
      </w:r>
    </w:p>
    <w:p w:rsidR="0029531E" w:rsidRPr="0029531E" w:rsidRDefault="0029531E" w:rsidP="0029531E">
      <w:r w:rsidRPr="0029531E">
        <w:rPr>
          <w:rFonts w:hint="eastAsia"/>
        </w:rPr>
        <w:t>使用</w:t>
      </w:r>
      <w:r w:rsidRPr="0029531E">
        <w:rPr>
          <w:rFonts w:hint="eastAsia"/>
        </w:rPr>
        <w:t>POST</w:t>
      </w:r>
      <w:r w:rsidRPr="0029531E">
        <w:rPr>
          <w:rFonts w:hint="eastAsia"/>
        </w:rPr>
        <w:t>方法发送请求，请求路径为</w:t>
      </w:r>
      <w:r w:rsidRPr="0029531E">
        <w:rPr>
          <w:rFonts w:hint="eastAsia"/>
        </w:rPr>
        <w:t>/user</w:t>
      </w:r>
      <w:r w:rsidRPr="0029531E">
        <w:rPr>
          <w:rFonts w:hint="eastAsia"/>
        </w:rPr>
        <w:t>，</w:t>
      </w:r>
      <w:r w:rsidR="003B5C8D">
        <w:rPr>
          <w:rFonts w:hint="eastAsia"/>
        </w:rPr>
        <w:t>新建用户的</w:t>
      </w:r>
      <w:r w:rsidRPr="0029531E">
        <w:rPr>
          <w:rFonts w:hint="eastAsia"/>
        </w:rPr>
        <w:t>json</w:t>
      </w:r>
      <w:r w:rsidRPr="0029531E">
        <w:t xml:space="preserve"> body</w:t>
      </w:r>
      <w:r w:rsidRPr="0029531E">
        <w:t>包含以下</w:t>
      </w:r>
      <w:r w:rsidRPr="0029531E">
        <w:rPr>
          <w:rFonts w:hint="eastAsia"/>
        </w:rPr>
        <w:t>信息</w:t>
      </w:r>
    </w:p>
    <w:p w:rsidR="0029531E" w:rsidRDefault="0029531E" w:rsidP="0029531E">
      <w:pPr>
        <w:jc w:val="center"/>
        <w:rPr>
          <w:lang w:val="x-none"/>
        </w:rPr>
      </w:pPr>
      <w:r>
        <w:rPr>
          <w:rFonts w:hint="eastAsia"/>
          <w:lang w:val="x-none"/>
        </w:rPr>
        <w:t>表</w:t>
      </w:r>
      <w:r>
        <w:rPr>
          <w:rFonts w:hint="eastAsia"/>
          <w:lang w:val="x-none"/>
        </w:rPr>
        <w:t>2-</w:t>
      </w:r>
      <w:r w:rsidR="00C63495">
        <w:rPr>
          <w:lang w:val="x-none"/>
        </w:rPr>
        <w:t>2</w:t>
      </w:r>
      <w:r>
        <w:rPr>
          <w:rFonts w:hint="eastAsia"/>
          <w:lang w:val="x-none"/>
        </w:rPr>
        <w:t xml:space="preserve"> </w:t>
      </w:r>
      <w:r w:rsidR="003B5C8D">
        <w:rPr>
          <w:rFonts w:hint="eastAsia"/>
          <w:lang w:val="x-none"/>
        </w:rPr>
        <w:t>新建用户的</w:t>
      </w:r>
      <w:r w:rsidR="003B5C8D">
        <w:rPr>
          <w:rFonts w:hint="eastAsia"/>
          <w:lang w:val="x-none"/>
        </w:rPr>
        <w:t>request</w:t>
      </w:r>
      <w:r w:rsidR="003B5C8D">
        <w:rPr>
          <w:lang w:val="x-none"/>
        </w:rPr>
        <w:t xml:space="preserve"> body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8"/>
      </w:tblGrid>
      <w:tr w:rsidR="0029531E" w:rsidRPr="00C42A11" w:rsidTr="00170AED">
        <w:trPr>
          <w:trHeight w:hRule="exact" w:val="397"/>
          <w:jc w:val="center"/>
        </w:trPr>
        <w:tc>
          <w:tcPr>
            <w:tcW w:w="3119" w:type="dxa"/>
            <w:shd w:val="clear" w:color="auto" w:fill="9BBB59"/>
            <w:vAlign w:val="center"/>
          </w:tcPr>
          <w:p w:rsidR="0029531E" w:rsidRPr="00C42A11" w:rsidRDefault="0029531E" w:rsidP="00170AED">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字段</w:t>
            </w:r>
          </w:p>
        </w:tc>
        <w:tc>
          <w:tcPr>
            <w:tcW w:w="3118" w:type="dxa"/>
            <w:shd w:val="clear" w:color="auto" w:fill="9BBB59"/>
            <w:vAlign w:val="center"/>
          </w:tcPr>
          <w:p w:rsidR="0029531E" w:rsidRPr="00C42A11" w:rsidRDefault="0029531E" w:rsidP="00170AED">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描述</w:t>
            </w:r>
          </w:p>
        </w:tc>
      </w:tr>
      <w:tr w:rsidR="0029531E" w:rsidRPr="00C42A11" w:rsidTr="00170AED">
        <w:trPr>
          <w:trHeight w:hRule="exact" w:val="397"/>
          <w:jc w:val="center"/>
        </w:trPr>
        <w:tc>
          <w:tcPr>
            <w:tcW w:w="3119"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lastRenderedPageBreak/>
              <w:t>邮箱</w:t>
            </w:r>
          </w:p>
        </w:tc>
        <w:tc>
          <w:tcPr>
            <w:tcW w:w="3118"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即登录账户名。</w:t>
            </w:r>
          </w:p>
        </w:tc>
      </w:tr>
      <w:tr w:rsidR="0029531E" w:rsidRPr="00C42A11" w:rsidTr="00170AED">
        <w:trPr>
          <w:trHeight w:hRule="exact" w:val="397"/>
          <w:jc w:val="center"/>
        </w:trPr>
        <w:tc>
          <w:tcPr>
            <w:tcW w:w="3119"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名称</w:t>
            </w:r>
          </w:p>
        </w:tc>
        <w:tc>
          <w:tcPr>
            <w:tcW w:w="3118"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用户的称呼</w:t>
            </w:r>
          </w:p>
        </w:tc>
      </w:tr>
      <w:tr w:rsidR="0029531E" w:rsidRPr="00C42A11" w:rsidTr="00170AED">
        <w:trPr>
          <w:trHeight w:hRule="exact" w:val="397"/>
          <w:jc w:val="center"/>
        </w:trPr>
        <w:tc>
          <w:tcPr>
            <w:tcW w:w="3119"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密码</w:t>
            </w:r>
          </w:p>
        </w:tc>
        <w:tc>
          <w:tcPr>
            <w:tcW w:w="3118"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即登录账户密码。</w:t>
            </w:r>
          </w:p>
        </w:tc>
      </w:tr>
      <w:tr w:rsidR="0029531E" w:rsidRPr="00C42A11" w:rsidTr="00170AED">
        <w:trPr>
          <w:trHeight w:hRule="exact" w:val="397"/>
          <w:jc w:val="center"/>
        </w:trPr>
        <w:tc>
          <w:tcPr>
            <w:tcW w:w="3119"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性别</w:t>
            </w:r>
          </w:p>
        </w:tc>
        <w:tc>
          <w:tcPr>
            <w:tcW w:w="3118" w:type="dxa"/>
          </w:tcPr>
          <w:p w:rsidR="0029531E" w:rsidRPr="00C42A11" w:rsidRDefault="00536639" w:rsidP="00170AED">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即男或女。</w:t>
            </w:r>
          </w:p>
        </w:tc>
      </w:tr>
      <w:tr w:rsidR="0029531E" w:rsidRPr="00C42A11" w:rsidTr="00170AED">
        <w:trPr>
          <w:trHeight w:hRule="exact" w:val="397"/>
          <w:jc w:val="center"/>
        </w:trPr>
        <w:tc>
          <w:tcPr>
            <w:tcW w:w="3119" w:type="dxa"/>
          </w:tcPr>
          <w:p w:rsidR="0029531E" w:rsidRPr="00C42A11" w:rsidRDefault="00136A7A" w:rsidP="00170AED">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年龄</w:t>
            </w:r>
          </w:p>
        </w:tc>
        <w:tc>
          <w:tcPr>
            <w:tcW w:w="3118" w:type="dxa"/>
          </w:tcPr>
          <w:p w:rsidR="0029531E" w:rsidRPr="00C42A11" w:rsidRDefault="0029531E" w:rsidP="00170AED">
            <w:pPr>
              <w:overflowPunct w:val="0"/>
              <w:autoSpaceDE w:val="0"/>
              <w:autoSpaceDN w:val="0"/>
              <w:adjustRightInd w:val="0"/>
              <w:spacing w:afterLines="50" w:after="156"/>
              <w:jc w:val="left"/>
              <w:textAlignment w:val="baseline"/>
              <w:rPr>
                <w:rFonts w:ascii="MS Sans Serif" w:hAnsi="MS Sans Serif" w:hint="eastAsia"/>
                <w:lang w:val="x-none"/>
              </w:rPr>
            </w:pPr>
          </w:p>
        </w:tc>
      </w:tr>
    </w:tbl>
    <w:p w:rsidR="0029531E" w:rsidRDefault="0029531E" w:rsidP="0029531E">
      <w:pPr>
        <w:pStyle w:val="3"/>
        <w:numPr>
          <w:ilvl w:val="2"/>
          <w:numId w:val="3"/>
        </w:numPr>
        <w:tabs>
          <w:tab w:val="clear" w:pos="800"/>
        </w:tabs>
        <w:spacing w:beforeLines="50" w:before="156" w:afterLines="25" w:after="78"/>
      </w:pPr>
      <w:bookmarkStart w:id="25" w:name="_Toc488759729"/>
      <w:r>
        <w:rPr>
          <w:rFonts w:hint="eastAsia"/>
        </w:rPr>
        <w:t>获取</w:t>
      </w:r>
      <w:r>
        <w:t>用户信息</w:t>
      </w:r>
      <w:bookmarkEnd w:id="25"/>
    </w:p>
    <w:p w:rsidR="0029531E" w:rsidRDefault="0029531E" w:rsidP="0029531E">
      <w:pPr>
        <w:pStyle w:val="4"/>
        <w:numPr>
          <w:ilvl w:val="3"/>
          <w:numId w:val="3"/>
        </w:numPr>
        <w:spacing w:beforeLines="50" w:before="156" w:afterLines="50" w:after="156"/>
        <w:rPr>
          <w:lang w:eastAsia="zh-CN"/>
        </w:rPr>
      </w:pPr>
      <w:r>
        <w:rPr>
          <w:rFonts w:hint="eastAsia"/>
          <w:lang w:eastAsia="zh-CN"/>
        </w:rPr>
        <w:t>功能</w:t>
      </w:r>
      <w:r>
        <w:rPr>
          <w:lang w:eastAsia="zh-CN"/>
        </w:rPr>
        <w:t>描述</w:t>
      </w:r>
    </w:p>
    <w:p w:rsidR="00C63495" w:rsidRPr="00C63495" w:rsidRDefault="00C63495" w:rsidP="00C63495">
      <w:pPr>
        <w:jc w:val="center"/>
        <w:rPr>
          <w:rFonts w:hint="eastAsia"/>
          <w:lang w:val="x-none"/>
        </w:rPr>
      </w:pPr>
      <w:r w:rsidRPr="00C63495">
        <w:rPr>
          <w:rFonts w:hint="eastAsia"/>
          <w:lang w:val="x-none"/>
        </w:rPr>
        <w:t>表</w:t>
      </w:r>
      <w:r w:rsidRPr="00C63495">
        <w:rPr>
          <w:rFonts w:hint="eastAsia"/>
          <w:lang w:val="x-none"/>
        </w:rPr>
        <w:t>2-</w:t>
      </w:r>
      <w:r>
        <w:rPr>
          <w:lang w:val="x-none"/>
        </w:rPr>
        <w:t>3</w:t>
      </w:r>
      <w:r w:rsidRPr="00C63495">
        <w:rPr>
          <w:rFonts w:hint="eastAsia"/>
          <w:lang w:val="x-none"/>
        </w:rPr>
        <w:t xml:space="preserve"> </w:t>
      </w:r>
      <w:r>
        <w:rPr>
          <w:rFonts w:hint="eastAsia"/>
          <w:lang w:val="x-none"/>
        </w:rPr>
        <w:t>获取</w:t>
      </w:r>
      <w:r w:rsidRPr="00C63495">
        <w:rPr>
          <w:rFonts w:hint="eastAsia"/>
          <w:lang w:val="x-none"/>
        </w:rPr>
        <w:t>用户</w:t>
      </w:r>
      <w:r>
        <w:rPr>
          <w:rFonts w:hint="eastAsia"/>
          <w:lang w:val="x-none"/>
        </w:rPr>
        <w:t>信息</w:t>
      </w:r>
      <w:r w:rsidRPr="00C63495">
        <w:rPr>
          <w:rFonts w:hint="eastAsia"/>
          <w:lang w:val="x-none"/>
        </w:rPr>
        <w:t>的</w:t>
      </w:r>
      <w:r>
        <w:rPr>
          <w:rFonts w:hint="eastAsia"/>
          <w:lang w:val="x-none"/>
        </w:rPr>
        <w:t>功能描述</w:t>
      </w:r>
    </w:p>
    <w:tbl>
      <w:tblPr>
        <w:tblStyle w:val="ab"/>
        <w:tblW w:w="0" w:type="auto"/>
        <w:tblLook w:val="04A0" w:firstRow="1" w:lastRow="0" w:firstColumn="1" w:lastColumn="0" w:noHBand="0" w:noVBand="1"/>
      </w:tblPr>
      <w:tblGrid>
        <w:gridCol w:w="2263"/>
        <w:gridCol w:w="6797"/>
      </w:tblGrid>
      <w:tr w:rsidR="00C05A7D" w:rsidTr="00C05A7D">
        <w:tc>
          <w:tcPr>
            <w:tcW w:w="2263" w:type="dxa"/>
            <w:shd w:val="clear" w:color="auto" w:fill="BDD6EE" w:themeFill="accent1" w:themeFillTint="66"/>
            <w:vAlign w:val="center"/>
          </w:tcPr>
          <w:p w:rsidR="00C05A7D" w:rsidRDefault="00C05A7D" w:rsidP="00C05A7D">
            <w:pPr>
              <w:spacing w:after="156"/>
              <w:ind w:firstLineChars="0" w:firstLine="0"/>
              <w:jc w:val="center"/>
              <w:rPr>
                <w:rFonts w:hint="eastAsia"/>
                <w:lang w:val="x-none"/>
              </w:rPr>
            </w:pPr>
            <w:r>
              <w:rPr>
                <w:rFonts w:hint="eastAsia"/>
                <w:lang w:val="x-none"/>
              </w:rPr>
              <w:t>功能</w:t>
            </w:r>
            <w:r>
              <w:rPr>
                <w:lang w:val="x-none"/>
              </w:rPr>
              <w:t>编号</w:t>
            </w:r>
          </w:p>
        </w:tc>
        <w:tc>
          <w:tcPr>
            <w:tcW w:w="6797" w:type="dxa"/>
            <w:vAlign w:val="center"/>
          </w:tcPr>
          <w:p w:rsidR="00C05A7D" w:rsidRDefault="00C05A7D" w:rsidP="00C05A7D">
            <w:pPr>
              <w:spacing w:after="156"/>
              <w:ind w:firstLineChars="0" w:firstLine="0"/>
              <w:jc w:val="center"/>
              <w:rPr>
                <w:rFonts w:hint="eastAsia"/>
                <w:lang w:val="x-none"/>
              </w:rPr>
            </w:pPr>
            <w:r>
              <w:rPr>
                <w:rFonts w:hint="eastAsia"/>
                <w:lang w:val="x-none"/>
              </w:rPr>
              <w:t>2</w:t>
            </w:r>
          </w:p>
        </w:tc>
      </w:tr>
      <w:tr w:rsidR="00C05A7D" w:rsidTr="00C05A7D">
        <w:tc>
          <w:tcPr>
            <w:tcW w:w="2263" w:type="dxa"/>
            <w:vMerge w:val="restart"/>
            <w:shd w:val="clear" w:color="auto" w:fill="BDD6EE" w:themeFill="accent1" w:themeFillTint="66"/>
            <w:vAlign w:val="center"/>
          </w:tcPr>
          <w:p w:rsidR="00C05A7D" w:rsidRDefault="00C05A7D" w:rsidP="00C05A7D">
            <w:pPr>
              <w:spacing w:after="156"/>
              <w:ind w:firstLineChars="0" w:firstLine="0"/>
              <w:jc w:val="center"/>
              <w:rPr>
                <w:rFonts w:hint="eastAsia"/>
                <w:lang w:val="x-none"/>
              </w:rPr>
            </w:pPr>
            <w:r>
              <w:rPr>
                <w:rFonts w:hint="eastAsia"/>
              </w:rPr>
              <w:t>功能</w:t>
            </w:r>
            <w:r>
              <w:t>需求</w:t>
            </w:r>
          </w:p>
        </w:tc>
        <w:tc>
          <w:tcPr>
            <w:tcW w:w="6797" w:type="dxa"/>
            <w:vAlign w:val="center"/>
          </w:tcPr>
          <w:p w:rsidR="00C05A7D" w:rsidRPr="00C05A7D" w:rsidRDefault="00C05A7D" w:rsidP="00C05A7D">
            <w:pPr>
              <w:spacing w:after="156"/>
              <w:ind w:firstLineChars="0" w:firstLine="0"/>
              <w:rPr>
                <w:rFonts w:hint="eastAsia"/>
              </w:rPr>
            </w:pPr>
            <w:r>
              <w:rPr>
                <w:rFonts w:hint="eastAsia"/>
              </w:rPr>
              <w:t>用户通过发送</w:t>
            </w:r>
            <w:proofErr w:type="spellStart"/>
            <w:r>
              <w:rPr>
                <w:rFonts w:hint="eastAsia"/>
              </w:rPr>
              <w:t>api</w:t>
            </w:r>
            <w:proofErr w:type="spellEnd"/>
            <w:r>
              <w:rPr>
                <w:rFonts w:hint="eastAsia"/>
              </w:rPr>
              <w:t>请求获取用户信息。</w:t>
            </w:r>
          </w:p>
        </w:tc>
      </w:tr>
      <w:tr w:rsidR="00C05A7D" w:rsidTr="00C05A7D">
        <w:tc>
          <w:tcPr>
            <w:tcW w:w="2263" w:type="dxa"/>
            <w:vMerge/>
            <w:shd w:val="clear" w:color="auto" w:fill="BDD6EE" w:themeFill="accent1" w:themeFillTint="66"/>
            <w:vAlign w:val="center"/>
          </w:tcPr>
          <w:p w:rsidR="00C05A7D" w:rsidRDefault="00C05A7D" w:rsidP="0029531E">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t>请求参数为用户</w:t>
            </w:r>
            <w:r>
              <w:t>id</w:t>
            </w:r>
            <w:r>
              <w:t>和登录</w:t>
            </w:r>
            <w:r>
              <w:t>token</w:t>
            </w:r>
            <w:r>
              <w:rPr>
                <w:rFonts w:hint="eastAsia"/>
              </w:rPr>
              <w:t>。</w:t>
            </w:r>
          </w:p>
        </w:tc>
      </w:tr>
      <w:tr w:rsidR="00C05A7D" w:rsidTr="00C05A7D">
        <w:tc>
          <w:tcPr>
            <w:tcW w:w="2263" w:type="dxa"/>
            <w:vMerge/>
            <w:shd w:val="clear" w:color="auto" w:fill="BDD6EE" w:themeFill="accent1" w:themeFillTint="66"/>
            <w:vAlign w:val="center"/>
          </w:tcPr>
          <w:p w:rsidR="00C05A7D" w:rsidRDefault="00C05A7D" w:rsidP="0029531E">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请求成功后，返回用户信息。</w:t>
            </w:r>
          </w:p>
        </w:tc>
      </w:tr>
      <w:tr w:rsidR="00C05A7D" w:rsidTr="00C05A7D">
        <w:tc>
          <w:tcPr>
            <w:tcW w:w="2263" w:type="dxa"/>
            <w:vMerge/>
            <w:shd w:val="clear" w:color="auto" w:fill="BDD6EE" w:themeFill="accent1" w:themeFillTint="66"/>
            <w:vAlign w:val="center"/>
          </w:tcPr>
          <w:p w:rsidR="00C05A7D" w:rsidRDefault="00C05A7D" w:rsidP="0029531E">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t>异常情况</w:t>
            </w:r>
            <w:r>
              <w:rPr>
                <w:rFonts w:hint="eastAsia"/>
              </w:rPr>
              <w:t>，用户不存在或</w:t>
            </w:r>
            <w:r>
              <w:rPr>
                <w:rFonts w:hint="eastAsia"/>
              </w:rPr>
              <w:t>token</w:t>
            </w:r>
            <w:r>
              <w:rPr>
                <w:rFonts w:hint="eastAsia"/>
              </w:rPr>
              <w:t>非法，用户不存在返回</w:t>
            </w:r>
            <w:r>
              <w:rPr>
                <w:rFonts w:hint="eastAsia"/>
              </w:rPr>
              <w:t>40</w:t>
            </w:r>
            <w:r>
              <w:t>1</w:t>
            </w:r>
            <w:r>
              <w:rPr>
                <w:rFonts w:hint="eastAsia"/>
              </w:rPr>
              <w:t>，没有权限返回</w:t>
            </w:r>
            <w:r>
              <w:rPr>
                <w:rFonts w:hint="eastAsia"/>
              </w:rPr>
              <w:t>403</w:t>
            </w:r>
            <w:r>
              <w:rPr>
                <w:rFonts w:hint="eastAsia"/>
              </w:rPr>
              <w:t>。</w:t>
            </w:r>
          </w:p>
        </w:tc>
      </w:tr>
    </w:tbl>
    <w:p w:rsidR="00C05A7D" w:rsidRDefault="00C05A7D" w:rsidP="0029531E">
      <w:pPr>
        <w:rPr>
          <w:lang w:val="x-none"/>
        </w:rPr>
      </w:pPr>
    </w:p>
    <w:p w:rsidR="0029531E" w:rsidRPr="009F5BC5" w:rsidRDefault="0029531E" w:rsidP="0029531E">
      <w:pPr>
        <w:pStyle w:val="4"/>
        <w:numPr>
          <w:ilvl w:val="3"/>
          <w:numId w:val="3"/>
        </w:numPr>
        <w:spacing w:beforeLines="50" w:before="156" w:afterLines="50" w:after="156"/>
      </w:pPr>
      <w:proofErr w:type="spellStart"/>
      <w:r>
        <w:rPr>
          <w:rFonts w:hint="eastAsia"/>
        </w:rPr>
        <w:t>用例</w:t>
      </w:r>
      <w:proofErr w:type="spellEnd"/>
    </w:p>
    <w:p w:rsidR="0029531E" w:rsidRDefault="0029531E" w:rsidP="0029531E">
      <w:pPr>
        <w:pStyle w:val="4"/>
        <w:numPr>
          <w:ilvl w:val="3"/>
          <w:numId w:val="3"/>
        </w:numPr>
        <w:spacing w:beforeLines="50" w:before="156" w:afterLines="50" w:after="156"/>
      </w:pPr>
      <w:r>
        <w:rPr>
          <w:rFonts w:hint="eastAsia"/>
        </w:rPr>
        <w:t>用例</w:t>
      </w:r>
      <w:r>
        <w:t>描述</w:t>
      </w:r>
    </w:p>
    <w:p w:rsidR="00536639" w:rsidRPr="008054EB" w:rsidRDefault="008054EB" w:rsidP="00D4196E">
      <w:pPr>
        <w:rPr>
          <w:lang w:val="x-none"/>
        </w:rPr>
      </w:pPr>
      <w:proofErr w:type="spellStart"/>
      <w:r>
        <w:rPr>
          <w:lang w:val="x-none" w:eastAsia="x-none"/>
        </w:rPr>
        <w:t>使用</w:t>
      </w:r>
      <w:r w:rsidR="00C05A7D">
        <w:rPr>
          <w:rFonts w:hint="eastAsia"/>
          <w:lang w:val="x-none"/>
        </w:rPr>
        <w:t>GET</w:t>
      </w:r>
      <w:r>
        <w:rPr>
          <w:lang w:val="x-none" w:eastAsia="x-none"/>
        </w:rPr>
        <w:t>方法发送请求</w:t>
      </w:r>
      <w:proofErr w:type="spellEnd"/>
      <w:r>
        <w:rPr>
          <w:rFonts w:hint="eastAsia"/>
          <w:lang w:val="x-none"/>
        </w:rPr>
        <w:t>，</w:t>
      </w:r>
      <w:proofErr w:type="spellStart"/>
      <w:r>
        <w:rPr>
          <w:lang w:val="x-none" w:eastAsia="x-none"/>
        </w:rPr>
        <w:t>请求路径为</w:t>
      </w:r>
      <w:proofErr w:type="spellEnd"/>
      <w:r>
        <w:rPr>
          <w:rFonts w:hint="eastAsia"/>
          <w:lang w:val="x-none"/>
        </w:rPr>
        <w:t>/user/{</w:t>
      </w:r>
      <w:r>
        <w:rPr>
          <w:lang w:val="x-none"/>
        </w:rPr>
        <w:t>id</w:t>
      </w:r>
      <w:r>
        <w:rPr>
          <w:rFonts w:hint="eastAsia"/>
          <w:lang w:val="x-none"/>
        </w:rPr>
        <w:t>}</w:t>
      </w:r>
      <w:r w:rsidR="00D4196E">
        <w:rPr>
          <w:rFonts w:hint="eastAsia"/>
          <w:lang w:val="x-none"/>
        </w:rPr>
        <w:t>。</w:t>
      </w:r>
    </w:p>
    <w:p w:rsidR="00DB266B" w:rsidRDefault="008054EB" w:rsidP="00EF4B4A">
      <w:pPr>
        <w:pStyle w:val="3"/>
        <w:numPr>
          <w:ilvl w:val="2"/>
          <w:numId w:val="3"/>
        </w:numPr>
        <w:tabs>
          <w:tab w:val="clear" w:pos="800"/>
        </w:tabs>
        <w:spacing w:beforeLines="50" w:before="156" w:afterLines="25" w:after="78"/>
      </w:pPr>
      <w:bookmarkStart w:id="26" w:name="_Toc488759730"/>
      <w:r>
        <w:rPr>
          <w:rFonts w:hint="eastAsia"/>
        </w:rPr>
        <w:t>更新用户信息</w:t>
      </w:r>
      <w:bookmarkEnd w:id="26"/>
    </w:p>
    <w:p w:rsidR="008614D7" w:rsidRDefault="008614D7" w:rsidP="00EF4B4A">
      <w:pPr>
        <w:pStyle w:val="4"/>
        <w:numPr>
          <w:ilvl w:val="3"/>
          <w:numId w:val="3"/>
        </w:numPr>
        <w:spacing w:beforeLines="50" w:before="156" w:afterLines="50" w:after="156"/>
        <w:rPr>
          <w:lang w:eastAsia="zh-CN"/>
        </w:rPr>
      </w:pPr>
      <w:r>
        <w:rPr>
          <w:rFonts w:hint="eastAsia"/>
          <w:lang w:eastAsia="zh-CN"/>
        </w:rPr>
        <w:t>功能描述</w:t>
      </w:r>
    </w:p>
    <w:p w:rsidR="00C63495" w:rsidRPr="00C63495" w:rsidRDefault="00C63495" w:rsidP="00C63495">
      <w:pPr>
        <w:jc w:val="center"/>
        <w:rPr>
          <w:rFonts w:hint="eastAsia"/>
          <w:lang w:val="x-none"/>
        </w:rPr>
      </w:pPr>
      <w:r w:rsidRPr="00C63495">
        <w:rPr>
          <w:rFonts w:hint="eastAsia"/>
          <w:lang w:val="x-none"/>
        </w:rPr>
        <w:t>表</w:t>
      </w:r>
      <w:r w:rsidRPr="00C63495">
        <w:rPr>
          <w:rFonts w:hint="eastAsia"/>
          <w:lang w:val="x-none"/>
        </w:rPr>
        <w:t>2-</w:t>
      </w:r>
      <w:r>
        <w:rPr>
          <w:lang w:val="x-none"/>
        </w:rPr>
        <w:t>4</w:t>
      </w:r>
      <w:r w:rsidRPr="00C63495">
        <w:rPr>
          <w:rFonts w:hint="eastAsia"/>
          <w:lang w:val="x-none"/>
        </w:rPr>
        <w:t xml:space="preserve"> </w:t>
      </w:r>
      <w:r>
        <w:rPr>
          <w:rFonts w:hint="eastAsia"/>
          <w:lang w:val="x-none"/>
        </w:rPr>
        <w:t>更新</w:t>
      </w:r>
      <w:r w:rsidRPr="00C63495">
        <w:rPr>
          <w:rFonts w:hint="eastAsia"/>
          <w:lang w:val="x-none"/>
        </w:rPr>
        <w:t>用户</w:t>
      </w:r>
      <w:r>
        <w:rPr>
          <w:rFonts w:hint="eastAsia"/>
          <w:lang w:val="x-none"/>
        </w:rPr>
        <w:t>信息</w:t>
      </w:r>
      <w:r w:rsidRPr="00C63495">
        <w:rPr>
          <w:rFonts w:hint="eastAsia"/>
          <w:lang w:val="x-none"/>
        </w:rPr>
        <w:t>的</w:t>
      </w:r>
      <w:r>
        <w:rPr>
          <w:rFonts w:hint="eastAsia"/>
          <w:lang w:val="x-none"/>
        </w:rPr>
        <w:t>功能描述</w:t>
      </w:r>
    </w:p>
    <w:tbl>
      <w:tblPr>
        <w:tblStyle w:val="ab"/>
        <w:tblW w:w="0" w:type="auto"/>
        <w:tblLook w:val="04A0" w:firstRow="1" w:lastRow="0" w:firstColumn="1" w:lastColumn="0" w:noHBand="0" w:noVBand="1"/>
      </w:tblPr>
      <w:tblGrid>
        <w:gridCol w:w="2263"/>
        <w:gridCol w:w="6797"/>
      </w:tblGrid>
      <w:tr w:rsidR="00C05A7D" w:rsidTr="00CA1261">
        <w:tc>
          <w:tcPr>
            <w:tcW w:w="2263" w:type="dxa"/>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lang w:val="x-none"/>
              </w:rPr>
              <w:t>功能</w:t>
            </w:r>
            <w:r>
              <w:rPr>
                <w:lang w:val="x-none"/>
              </w:rPr>
              <w:t>编号</w:t>
            </w:r>
          </w:p>
        </w:tc>
        <w:tc>
          <w:tcPr>
            <w:tcW w:w="6797" w:type="dxa"/>
            <w:vAlign w:val="center"/>
          </w:tcPr>
          <w:p w:rsidR="00C05A7D" w:rsidRDefault="00C05A7D" w:rsidP="00CA1261">
            <w:pPr>
              <w:spacing w:after="156"/>
              <w:ind w:firstLineChars="0" w:firstLine="0"/>
              <w:jc w:val="center"/>
              <w:rPr>
                <w:rFonts w:hint="eastAsia"/>
                <w:lang w:val="x-none"/>
              </w:rPr>
            </w:pPr>
            <w:r>
              <w:rPr>
                <w:rFonts w:hint="eastAsia"/>
                <w:lang w:val="x-none"/>
              </w:rPr>
              <w:t>3</w:t>
            </w:r>
          </w:p>
        </w:tc>
      </w:tr>
      <w:tr w:rsidR="00C05A7D" w:rsidTr="00CA1261">
        <w:tc>
          <w:tcPr>
            <w:tcW w:w="2263" w:type="dxa"/>
            <w:vMerge w:val="restart"/>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rPr>
              <w:t>功能</w:t>
            </w:r>
            <w:r>
              <w:t>需求</w:t>
            </w:r>
          </w:p>
        </w:tc>
        <w:tc>
          <w:tcPr>
            <w:tcW w:w="6797" w:type="dxa"/>
            <w:vAlign w:val="center"/>
          </w:tcPr>
          <w:p w:rsidR="00C05A7D" w:rsidRPr="00C05A7D" w:rsidRDefault="00C05A7D" w:rsidP="00C05A7D">
            <w:pPr>
              <w:spacing w:after="156"/>
              <w:ind w:firstLineChars="0" w:firstLine="0"/>
              <w:rPr>
                <w:rFonts w:hint="eastAsia"/>
              </w:rPr>
            </w:pPr>
            <w:r>
              <w:rPr>
                <w:rFonts w:hint="eastAsia"/>
              </w:rPr>
              <w:t>用户通过发送</w:t>
            </w:r>
            <w:proofErr w:type="spellStart"/>
            <w:r>
              <w:rPr>
                <w:rFonts w:hint="eastAsia"/>
              </w:rPr>
              <w:t>api</w:t>
            </w:r>
            <w:proofErr w:type="spellEnd"/>
            <w:r>
              <w:rPr>
                <w:rFonts w:hint="eastAsia"/>
              </w:rPr>
              <w:t>请求更新用户信息。</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请求参数为用户</w:t>
            </w:r>
            <w:r>
              <w:rPr>
                <w:rFonts w:hint="eastAsia"/>
              </w:rPr>
              <w:t>id</w:t>
            </w:r>
            <w:r>
              <w:rPr>
                <w:rFonts w:hint="eastAsia"/>
              </w:rPr>
              <w:t>及登录</w:t>
            </w:r>
            <w:r>
              <w:rPr>
                <w:rFonts w:hint="eastAsia"/>
              </w:rPr>
              <w:t>token</w:t>
            </w:r>
            <w:r>
              <w:rPr>
                <w:rFonts w:hint="eastAsia"/>
              </w:rPr>
              <w:t>以及要更新的名称、性别、年龄。</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A1261">
            <w:pPr>
              <w:spacing w:after="156"/>
              <w:ind w:firstLineChars="0" w:firstLine="0"/>
              <w:rPr>
                <w:rFonts w:hint="eastAsia"/>
              </w:rPr>
            </w:pPr>
            <w:r>
              <w:rPr>
                <w:rFonts w:hint="eastAsia"/>
              </w:rPr>
              <w:t>请求成功后，返回更新后用户信息。</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异常情况，</w:t>
            </w:r>
            <w:r>
              <w:rPr>
                <w:rFonts w:hint="eastAsia"/>
              </w:rPr>
              <w:t xml:space="preserve"> token</w:t>
            </w:r>
            <w:r>
              <w:rPr>
                <w:rFonts w:hint="eastAsia"/>
              </w:rPr>
              <w:t>非法返回</w:t>
            </w:r>
            <w:r>
              <w:rPr>
                <w:rFonts w:hint="eastAsia"/>
              </w:rPr>
              <w:t>40</w:t>
            </w:r>
            <w:r>
              <w:t>1</w:t>
            </w:r>
            <w:r>
              <w:rPr>
                <w:rFonts w:hint="eastAsia"/>
              </w:rPr>
              <w:t>，</w:t>
            </w:r>
            <w:r>
              <w:t>没有权限修改该</w:t>
            </w:r>
            <w:r>
              <w:t>id</w:t>
            </w:r>
            <w:r>
              <w:t>下的信息返回</w:t>
            </w:r>
            <w:r>
              <w:rPr>
                <w:rFonts w:hint="eastAsia"/>
              </w:rPr>
              <w:t>403</w:t>
            </w:r>
            <w:r>
              <w:rPr>
                <w:rFonts w:hint="eastAsia"/>
              </w:rPr>
              <w:t>。</w:t>
            </w:r>
          </w:p>
        </w:tc>
      </w:tr>
    </w:tbl>
    <w:p w:rsidR="00416901" w:rsidRPr="00F505F4" w:rsidRDefault="00416901" w:rsidP="00416901">
      <w:pPr>
        <w:rPr>
          <w:lang w:val="x-none"/>
        </w:rPr>
      </w:pPr>
    </w:p>
    <w:p w:rsidR="009122A1" w:rsidRPr="008054EB" w:rsidRDefault="00334B15" w:rsidP="008054EB">
      <w:pPr>
        <w:pStyle w:val="4"/>
        <w:numPr>
          <w:ilvl w:val="3"/>
          <w:numId w:val="3"/>
        </w:numPr>
        <w:spacing w:beforeLines="50" w:before="156" w:afterLines="50" w:after="156"/>
        <w:rPr>
          <w:lang w:eastAsia="zh-CN"/>
        </w:rPr>
      </w:pPr>
      <w:r>
        <w:rPr>
          <w:rFonts w:hint="eastAsia"/>
          <w:lang w:eastAsia="zh-CN"/>
        </w:rPr>
        <w:t>用例</w:t>
      </w:r>
    </w:p>
    <w:p w:rsidR="000515BA" w:rsidRDefault="00334B15" w:rsidP="00EF4B4A">
      <w:pPr>
        <w:pStyle w:val="4"/>
        <w:numPr>
          <w:ilvl w:val="3"/>
          <w:numId w:val="3"/>
        </w:numPr>
        <w:spacing w:beforeLines="50" w:before="156" w:afterLines="50" w:after="156"/>
      </w:pPr>
      <w:r>
        <w:rPr>
          <w:rFonts w:hint="eastAsia"/>
        </w:rPr>
        <w:t>用例</w:t>
      </w:r>
      <w:r w:rsidR="009122A1">
        <w:t>描述</w:t>
      </w:r>
    </w:p>
    <w:p w:rsidR="003B5C8D" w:rsidRDefault="008054EB" w:rsidP="00C05A7D">
      <w:pPr>
        <w:rPr>
          <w:lang w:val="x-none"/>
        </w:rPr>
      </w:pPr>
      <w:proofErr w:type="spellStart"/>
      <w:r w:rsidRPr="008054EB">
        <w:rPr>
          <w:lang w:val="x-none" w:eastAsia="x-none"/>
        </w:rPr>
        <w:t>使用</w:t>
      </w:r>
      <w:r w:rsidRPr="008054EB">
        <w:rPr>
          <w:lang w:val="x-none" w:eastAsia="x-none"/>
        </w:rPr>
        <w:t>PUT</w:t>
      </w:r>
      <w:r w:rsidRPr="008054EB">
        <w:rPr>
          <w:lang w:val="x-none" w:eastAsia="x-none"/>
        </w:rPr>
        <w:t>方法发送请求</w:t>
      </w:r>
      <w:r w:rsidRPr="008054EB">
        <w:rPr>
          <w:rFonts w:hint="eastAsia"/>
          <w:lang w:val="x-none" w:eastAsia="x-none"/>
        </w:rPr>
        <w:t>，</w:t>
      </w:r>
      <w:r w:rsidRPr="008054EB">
        <w:rPr>
          <w:lang w:val="x-none" w:eastAsia="x-none"/>
        </w:rPr>
        <w:t>请求</w:t>
      </w:r>
      <w:r w:rsidRPr="008054EB">
        <w:rPr>
          <w:rFonts w:hint="eastAsia"/>
          <w:lang w:val="x-none" w:eastAsia="x-none"/>
        </w:rPr>
        <w:t>路径为</w:t>
      </w:r>
      <w:proofErr w:type="spellEnd"/>
      <w:r>
        <w:rPr>
          <w:rFonts w:hint="eastAsia"/>
          <w:lang w:val="x-none"/>
        </w:rPr>
        <w:t>/user</w:t>
      </w:r>
      <w:r>
        <w:rPr>
          <w:lang w:val="x-none"/>
        </w:rPr>
        <w:t>/{id}</w:t>
      </w:r>
      <w:r w:rsidR="003B5C8D">
        <w:rPr>
          <w:rFonts w:hint="eastAsia"/>
          <w:lang w:val="x-none"/>
        </w:rPr>
        <w:t>，</w:t>
      </w:r>
      <w:proofErr w:type="spellStart"/>
      <w:r w:rsidR="003B5C8D">
        <w:rPr>
          <w:lang w:val="x-none"/>
        </w:rPr>
        <w:t>更新用户的</w:t>
      </w:r>
      <w:r w:rsidR="003B5C8D">
        <w:rPr>
          <w:lang w:val="x-none"/>
        </w:rPr>
        <w:t>json</w:t>
      </w:r>
      <w:proofErr w:type="spellEnd"/>
      <w:r w:rsidR="003B5C8D">
        <w:rPr>
          <w:lang w:val="x-none"/>
        </w:rPr>
        <w:t xml:space="preserve"> </w:t>
      </w:r>
      <w:proofErr w:type="spellStart"/>
      <w:r w:rsidR="003B5C8D">
        <w:rPr>
          <w:lang w:val="x-none"/>
        </w:rPr>
        <w:t>body</w:t>
      </w:r>
      <w:r w:rsidR="003B5C8D">
        <w:rPr>
          <w:lang w:val="x-none"/>
        </w:rPr>
        <w:t>包含以下信息</w:t>
      </w:r>
      <w:proofErr w:type="spellEnd"/>
      <w:r w:rsidR="003B5C8D">
        <w:rPr>
          <w:rFonts w:hint="eastAsia"/>
          <w:lang w:val="x-none"/>
        </w:rPr>
        <w:t>：</w:t>
      </w:r>
    </w:p>
    <w:p w:rsidR="003B5C8D" w:rsidRDefault="003B5C8D" w:rsidP="003B5C8D">
      <w:pPr>
        <w:jc w:val="center"/>
        <w:rPr>
          <w:lang w:val="x-none"/>
        </w:rPr>
      </w:pPr>
      <w:r>
        <w:rPr>
          <w:rFonts w:hint="eastAsia"/>
          <w:lang w:val="x-none"/>
        </w:rPr>
        <w:t>表</w:t>
      </w:r>
      <w:r>
        <w:rPr>
          <w:rFonts w:hint="eastAsia"/>
          <w:lang w:val="x-none"/>
        </w:rPr>
        <w:t>2-</w:t>
      </w:r>
      <w:r w:rsidR="00C63495">
        <w:rPr>
          <w:lang w:val="x-none"/>
        </w:rPr>
        <w:t>5</w:t>
      </w:r>
      <w:r>
        <w:rPr>
          <w:lang w:val="x-none"/>
        </w:rPr>
        <w:t xml:space="preserve"> </w:t>
      </w:r>
      <w:r>
        <w:rPr>
          <w:rFonts w:hint="eastAsia"/>
          <w:lang w:val="x-none"/>
        </w:rPr>
        <w:t>更新用户的</w:t>
      </w:r>
      <w:r>
        <w:rPr>
          <w:rFonts w:hint="eastAsia"/>
          <w:lang w:val="x-none"/>
        </w:rPr>
        <w:t>request</w:t>
      </w:r>
      <w:r>
        <w:rPr>
          <w:lang w:val="x-none"/>
        </w:rPr>
        <w:t xml:space="preserve"> body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8"/>
      </w:tblGrid>
      <w:tr w:rsidR="003B5C8D" w:rsidRPr="00C42A11" w:rsidTr="00170AED">
        <w:trPr>
          <w:trHeight w:hRule="exact" w:val="397"/>
          <w:jc w:val="center"/>
        </w:trPr>
        <w:tc>
          <w:tcPr>
            <w:tcW w:w="3119" w:type="dxa"/>
            <w:shd w:val="clear" w:color="auto" w:fill="9BBB59"/>
            <w:vAlign w:val="center"/>
          </w:tcPr>
          <w:p w:rsidR="003B5C8D" w:rsidRPr="00C42A11" w:rsidRDefault="003B5C8D" w:rsidP="00170AED">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字段</w:t>
            </w:r>
          </w:p>
        </w:tc>
        <w:tc>
          <w:tcPr>
            <w:tcW w:w="3118" w:type="dxa"/>
            <w:shd w:val="clear" w:color="auto" w:fill="9BBB59"/>
            <w:vAlign w:val="center"/>
          </w:tcPr>
          <w:p w:rsidR="003B5C8D" w:rsidRPr="00C42A11" w:rsidRDefault="003B5C8D" w:rsidP="00170AED">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描述</w:t>
            </w:r>
          </w:p>
        </w:tc>
      </w:tr>
      <w:tr w:rsidR="003B5C8D" w:rsidRPr="00C42A11" w:rsidTr="00170AED">
        <w:trPr>
          <w:trHeight w:hRule="exact" w:val="397"/>
          <w:jc w:val="center"/>
        </w:trPr>
        <w:tc>
          <w:tcPr>
            <w:tcW w:w="3119"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邮箱</w:t>
            </w:r>
          </w:p>
        </w:tc>
        <w:tc>
          <w:tcPr>
            <w:tcW w:w="3118"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即登录账户名。</w:t>
            </w:r>
          </w:p>
        </w:tc>
      </w:tr>
      <w:tr w:rsidR="003B5C8D" w:rsidRPr="00C42A11" w:rsidTr="00170AED">
        <w:trPr>
          <w:trHeight w:hRule="exact" w:val="397"/>
          <w:jc w:val="center"/>
        </w:trPr>
        <w:tc>
          <w:tcPr>
            <w:tcW w:w="3119"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名称</w:t>
            </w:r>
          </w:p>
        </w:tc>
        <w:tc>
          <w:tcPr>
            <w:tcW w:w="3118"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用户的称呼</w:t>
            </w:r>
          </w:p>
        </w:tc>
      </w:tr>
      <w:tr w:rsidR="003B5C8D" w:rsidRPr="00C42A11" w:rsidTr="00170AED">
        <w:trPr>
          <w:trHeight w:hRule="exact" w:val="397"/>
          <w:jc w:val="center"/>
        </w:trPr>
        <w:tc>
          <w:tcPr>
            <w:tcW w:w="3119"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密码</w:t>
            </w:r>
          </w:p>
        </w:tc>
        <w:tc>
          <w:tcPr>
            <w:tcW w:w="3118"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即登录账户密码。</w:t>
            </w:r>
          </w:p>
        </w:tc>
      </w:tr>
      <w:tr w:rsidR="003B5C8D" w:rsidRPr="00C42A11" w:rsidTr="00170AED">
        <w:trPr>
          <w:trHeight w:hRule="exact" w:val="397"/>
          <w:jc w:val="center"/>
        </w:trPr>
        <w:tc>
          <w:tcPr>
            <w:tcW w:w="3119"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r w:rsidRPr="00C42A11">
              <w:rPr>
                <w:rFonts w:ascii="MS Sans Serif" w:hAnsi="MS Sans Serif" w:hint="eastAsia"/>
                <w:lang w:val="x-none"/>
              </w:rPr>
              <w:t>性别</w:t>
            </w:r>
          </w:p>
        </w:tc>
        <w:tc>
          <w:tcPr>
            <w:tcW w:w="3118" w:type="dxa"/>
          </w:tcPr>
          <w:p w:rsidR="003B5C8D" w:rsidRPr="00C42A11" w:rsidRDefault="00536639" w:rsidP="00170AED">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即男或女。</w:t>
            </w:r>
          </w:p>
        </w:tc>
      </w:tr>
      <w:tr w:rsidR="003B5C8D" w:rsidRPr="00C42A11" w:rsidTr="00170AED">
        <w:trPr>
          <w:trHeight w:hRule="exact" w:val="397"/>
          <w:jc w:val="center"/>
        </w:trPr>
        <w:tc>
          <w:tcPr>
            <w:tcW w:w="3119" w:type="dxa"/>
          </w:tcPr>
          <w:p w:rsidR="003B5C8D" w:rsidRPr="00C42A11" w:rsidRDefault="00707E44" w:rsidP="00170AED">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年龄</w:t>
            </w:r>
          </w:p>
        </w:tc>
        <w:tc>
          <w:tcPr>
            <w:tcW w:w="3118" w:type="dxa"/>
          </w:tcPr>
          <w:p w:rsidR="003B5C8D" w:rsidRPr="00C42A11" w:rsidRDefault="003B5C8D" w:rsidP="00170AED">
            <w:pPr>
              <w:overflowPunct w:val="0"/>
              <w:autoSpaceDE w:val="0"/>
              <w:autoSpaceDN w:val="0"/>
              <w:adjustRightInd w:val="0"/>
              <w:spacing w:afterLines="50" w:after="156"/>
              <w:jc w:val="left"/>
              <w:textAlignment w:val="baseline"/>
              <w:rPr>
                <w:rFonts w:ascii="MS Sans Serif" w:hAnsi="MS Sans Serif" w:hint="eastAsia"/>
                <w:lang w:val="x-none"/>
              </w:rPr>
            </w:pPr>
          </w:p>
        </w:tc>
      </w:tr>
    </w:tbl>
    <w:p w:rsidR="003B61B7" w:rsidRDefault="003B61B7" w:rsidP="003B61B7">
      <w:pPr>
        <w:pStyle w:val="3"/>
        <w:numPr>
          <w:ilvl w:val="2"/>
          <w:numId w:val="3"/>
        </w:numPr>
        <w:tabs>
          <w:tab w:val="clear" w:pos="800"/>
        </w:tabs>
        <w:spacing w:beforeLines="50" w:before="156" w:afterLines="25" w:after="78"/>
      </w:pPr>
      <w:bookmarkStart w:id="27" w:name="_Toc488759731"/>
      <w:r>
        <w:rPr>
          <w:rFonts w:hint="eastAsia"/>
        </w:rPr>
        <w:t>请求</w:t>
      </w:r>
      <w:r>
        <w:t>认证获取</w:t>
      </w:r>
      <w:r>
        <w:t>token</w:t>
      </w:r>
      <w:bookmarkEnd w:id="27"/>
    </w:p>
    <w:p w:rsidR="00C63495" w:rsidRDefault="003B61B7" w:rsidP="00C63495">
      <w:pPr>
        <w:pStyle w:val="4"/>
        <w:numPr>
          <w:ilvl w:val="3"/>
          <w:numId w:val="3"/>
        </w:numPr>
        <w:spacing w:beforeLines="50" w:before="156" w:afterLines="50" w:after="156"/>
        <w:rPr>
          <w:lang w:eastAsia="zh-CN"/>
        </w:rPr>
      </w:pPr>
      <w:r>
        <w:rPr>
          <w:rFonts w:hint="eastAsia"/>
          <w:lang w:eastAsia="zh-CN"/>
        </w:rPr>
        <w:t>功能</w:t>
      </w:r>
      <w:r>
        <w:rPr>
          <w:lang w:eastAsia="zh-CN"/>
        </w:rPr>
        <w:t>描述</w:t>
      </w:r>
    </w:p>
    <w:p w:rsidR="00C63495" w:rsidRPr="00C63495" w:rsidRDefault="00C63495" w:rsidP="00C63495">
      <w:pPr>
        <w:jc w:val="center"/>
        <w:rPr>
          <w:rFonts w:hint="eastAsia"/>
          <w:lang w:val="x-none"/>
        </w:rPr>
      </w:pPr>
      <w:r w:rsidRPr="00C63495">
        <w:rPr>
          <w:rFonts w:hint="eastAsia"/>
          <w:lang w:val="x-none"/>
        </w:rPr>
        <w:t>表</w:t>
      </w:r>
      <w:r w:rsidRPr="00C63495">
        <w:rPr>
          <w:rFonts w:hint="eastAsia"/>
          <w:lang w:val="x-none"/>
        </w:rPr>
        <w:t>2-</w:t>
      </w:r>
      <w:r>
        <w:rPr>
          <w:lang w:val="x-none"/>
        </w:rPr>
        <w:t>6</w:t>
      </w:r>
      <w:r w:rsidRPr="00C63495">
        <w:rPr>
          <w:rFonts w:hint="eastAsia"/>
          <w:lang w:val="x-none"/>
        </w:rPr>
        <w:t xml:space="preserve"> </w:t>
      </w:r>
      <w:r>
        <w:rPr>
          <w:rFonts w:hint="eastAsia"/>
          <w:lang w:val="x-none"/>
        </w:rPr>
        <w:t>获取</w:t>
      </w:r>
      <w:proofErr w:type="spellStart"/>
      <w:r>
        <w:rPr>
          <w:rFonts w:hint="eastAsia"/>
          <w:lang w:val="x-none"/>
        </w:rPr>
        <w:t>token</w:t>
      </w:r>
      <w:r w:rsidRPr="00C63495">
        <w:rPr>
          <w:rFonts w:hint="eastAsia"/>
          <w:lang w:val="x-none"/>
        </w:rPr>
        <w:t>的</w:t>
      </w:r>
      <w:r>
        <w:rPr>
          <w:rFonts w:hint="eastAsia"/>
          <w:lang w:val="x-none"/>
        </w:rPr>
        <w:t>功能描述</w:t>
      </w:r>
      <w:proofErr w:type="spellEnd"/>
    </w:p>
    <w:tbl>
      <w:tblPr>
        <w:tblStyle w:val="ab"/>
        <w:tblW w:w="0" w:type="auto"/>
        <w:tblLook w:val="04A0" w:firstRow="1" w:lastRow="0" w:firstColumn="1" w:lastColumn="0" w:noHBand="0" w:noVBand="1"/>
      </w:tblPr>
      <w:tblGrid>
        <w:gridCol w:w="2263"/>
        <w:gridCol w:w="6797"/>
      </w:tblGrid>
      <w:tr w:rsidR="00C05A7D" w:rsidTr="00CA1261">
        <w:tc>
          <w:tcPr>
            <w:tcW w:w="2263" w:type="dxa"/>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lang w:val="x-none"/>
              </w:rPr>
              <w:t>功能</w:t>
            </w:r>
            <w:r>
              <w:rPr>
                <w:lang w:val="x-none"/>
              </w:rPr>
              <w:t>编号</w:t>
            </w:r>
          </w:p>
        </w:tc>
        <w:tc>
          <w:tcPr>
            <w:tcW w:w="6797" w:type="dxa"/>
            <w:vAlign w:val="center"/>
          </w:tcPr>
          <w:p w:rsidR="00C05A7D" w:rsidRDefault="00C05A7D" w:rsidP="00CA1261">
            <w:pPr>
              <w:spacing w:after="156"/>
              <w:ind w:firstLineChars="0" w:firstLine="0"/>
              <w:jc w:val="center"/>
              <w:rPr>
                <w:rFonts w:hint="eastAsia"/>
                <w:lang w:val="x-none"/>
              </w:rPr>
            </w:pPr>
            <w:r>
              <w:rPr>
                <w:lang w:val="x-none"/>
              </w:rPr>
              <w:t>4</w:t>
            </w:r>
          </w:p>
        </w:tc>
      </w:tr>
      <w:tr w:rsidR="00C05A7D" w:rsidTr="00CA1261">
        <w:tc>
          <w:tcPr>
            <w:tcW w:w="2263" w:type="dxa"/>
            <w:vMerge w:val="restart"/>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rPr>
              <w:t>功能</w:t>
            </w:r>
            <w:r>
              <w:t>需求</w:t>
            </w:r>
          </w:p>
        </w:tc>
        <w:tc>
          <w:tcPr>
            <w:tcW w:w="6797" w:type="dxa"/>
            <w:vAlign w:val="center"/>
          </w:tcPr>
          <w:p w:rsidR="00C05A7D" w:rsidRPr="00C05A7D" w:rsidRDefault="00C05A7D" w:rsidP="00C05A7D">
            <w:pPr>
              <w:spacing w:after="156"/>
              <w:ind w:firstLineChars="0" w:firstLine="0"/>
              <w:rPr>
                <w:rFonts w:hint="eastAsia"/>
              </w:rPr>
            </w:pPr>
            <w:r>
              <w:rPr>
                <w:rFonts w:hint="eastAsia"/>
              </w:rPr>
              <w:t>用户通过发送</w:t>
            </w:r>
            <w:proofErr w:type="spellStart"/>
            <w:r>
              <w:rPr>
                <w:rFonts w:hint="eastAsia"/>
              </w:rPr>
              <w:t>api</w:t>
            </w:r>
            <w:proofErr w:type="spellEnd"/>
            <w:r>
              <w:rPr>
                <w:rFonts w:hint="eastAsia"/>
              </w:rPr>
              <w:t>请求登录用户。</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参数中包含用户名和密码。</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请求成功后，</w:t>
            </w:r>
            <w:r>
              <w:t>返回用户</w:t>
            </w:r>
            <w:r>
              <w:t>id</w:t>
            </w:r>
            <w:r>
              <w:rPr>
                <w:rFonts w:hint="eastAsia"/>
              </w:rPr>
              <w:t>、</w:t>
            </w:r>
            <w:r>
              <w:t>token</w:t>
            </w:r>
            <w:r>
              <w:t>信息</w:t>
            </w:r>
            <w:r>
              <w:rPr>
                <w:rFonts w:hint="eastAsia"/>
              </w:rPr>
              <w:t>。</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rPr>
                <w:rFonts w:hint="eastAsia"/>
              </w:rPr>
              <w:t>异常情况，用户名或密码错误，或者用户名不存在，返回</w:t>
            </w:r>
            <w:r>
              <w:rPr>
                <w:rFonts w:hint="eastAsia"/>
              </w:rPr>
              <w:t>401</w:t>
            </w:r>
            <w:r>
              <w:rPr>
                <w:rFonts w:hint="eastAsia"/>
              </w:rPr>
              <w:t>。</w:t>
            </w:r>
          </w:p>
        </w:tc>
      </w:tr>
    </w:tbl>
    <w:p w:rsidR="00C05A7D" w:rsidRPr="00C05A7D" w:rsidRDefault="00C05A7D" w:rsidP="003B61B7">
      <w:pPr>
        <w:rPr>
          <w:lang w:val="x-none"/>
        </w:rPr>
      </w:pPr>
    </w:p>
    <w:p w:rsidR="003B61B7" w:rsidRPr="00D0281A" w:rsidRDefault="003B61B7" w:rsidP="003B61B7">
      <w:pPr>
        <w:pStyle w:val="4"/>
        <w:numPr>
          <w:ilvl w:val="3"/>
          <w:numId w:val="3"/>
        </w:numPr>
        <w:spacing w:beforeLines="50" w:before="156" w:afterLines="50" w:after="156"/>
        <w:rPr>
          <w:lang w:eastAsia="zh-CN"/>
        </w:rPr>
      </w:pPr>
      <w:proofErr w:type="spellStart"/>
      <w:r>
        <w:rPr>
          <w:rFonts w:hint="eastAsia"/>
        </w:rPr>
        <w:t>用例</w:t>
      </w:r>
      <w:proofErr w:type="spellEnd"/>
    </w:p>
    <w:p w:rsidR="003B61B7" w:rsidRDefault="003B61B7" w:rsidP="003B61B7">
      <w:pPr>
        <w:pStyle w:val="4"/>
        <w:numPr>
          <w:ilvl w:val="3"/>
          <w:numId w:val="3"/>
        </w:numPr>
        <w:spacing w:beforeLines="50" w:before="156" w:afterLines="50" w:after="156"/>
        <w:rPr>
          <w:lang w:eastAsia="zh-CN"/>
        </w:rPr>
      </w:pPr>
      <w:r>
        <w:rPr>
          <w:rFonts w:hint="eastAsia"/>
        </w:rPr>
        <w:t>用例</w:t>
      </w:r>
      <w:r>
        <w:t>描述</w:t>
      </w:r>
    </w:p>
    <w:p w:rsidR="003B61B7" w:rsidRPr="0029531E" w:rsidRDefault="003B61B7" w:rsidP="003B61B7">
      <w:r w:rsidRPr="0029531E">
        <w:rPr>
          <w:rFonts w:hint="eastAsia"/>
        </w:rPr>
        <w:t>使用</w:t>
      </w:r>
      <w:r w:rsidRPr="0029531E">
        <w:rPr>
          <w:rFonts w:hint="eastAsia"/>
        </w:rPr>
        <w:t>POST</w:t>
      </w:r>
      <w:r w:rsidRPr="0029531E">
        <w:rPr>
          <w:rFonts w:hint="eastAsia"/>
        </w:rPr>
        <w:t>方法发送请求，请求路径为</w:t>
      </w:r>
      <w:r>
        <w:rPr>
          <w:rFonts w:hint="eastAsia"/>
        </w:rPr>
        <w:t>/token</w:t>
      </w:r>
      <w:r>
        <w:rPr>
          <w:rFonts w:hint="eastAsia"/>
        </w:rPr>
        <w:t>，请求的</w:t>
      </w:r>
      <w:r w:rsidRPr="0029531E">
        <w:rPr>
          <w:rFonts w:hint="eastAsia"/>
        </w:rPr>
        <w:t>json</w:t>
      </w:r>
      <w:r w:rsidRPr="0029531E">
        <w:t xml:space="preserve"> body</w:t>
      </w:r>
      <w:r w:rsidRPr="0029531E">
        <w:t>包含以下</w:t>
      </w:r>
      <w:r w:rsidRPr="0029531E">
        <w:rPr>
          <w:rFonts w:hint="eastAsia"/>
        </w:rPr>
        <w:t>信息</w:t>
      </w:r>
    </w:p>
    <w:p w:rsidR="003B61B7" w:rsidRDefault="003B61B7" w:rsidP="003B61B7">
      <w:pPr>
        <w:jc w:val="center"/>
        <w:rPr>
          <w:lang w:val="x-none"/>
        </w:rPr>
      </w:pPr>
      <w:r>
        <w:rPr>
          <w:rFonts w:hint="eastAsia"/>
          <w:lang w:val="x-none"/>
        </w:rPr>
        <w:t>表</w:t>
      </w:r>
      <w:r>
        <w:rPr>
          <w:rFonts w:hint="eastAsia"/>
          <w:lang w:val="x-none"/>
        </w:rPr>
        <w:t>2-</w:t>
      </w:r>
      <w:r w:rsidR="00C63495">
        <w:rPr>
          <w:lang w:val="x-none"/>
        </w:rPr>
        <w:t>7</w:t>
      </w:r>
      <w:r>
        <w:rPr>
          <w:rFonts w:hint="eastAsia"/>
          <w:lang w:val="x-none"/>
        </w:rPr>
        <w:t xml:space="preserve"> </w:t>
      </w:r>
      <w:r>
        <w:rPr>
          <w:rFonts w:hint="eastAsia"/>
          <w:lang w:val="x-none"/>
        </w:rPr>
        <w:t>用户登录的填写信息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8"/>
      </w:tblGrid>
      <w:tr w:rsidR="003B61B7" w:rsidRPr="00C42A11" w:rsidTr="00F80036">
        <w:trPr>
          <w:trHeight w:hRule="exact" w:val="397"/>
          <w:jc w:val="center"/>
        </w:trPr>
        <w:tc>
          <w:tcPr>
            <w:tcW w:w="3119" w:type="dxa"/>
            <w:shd w:val="clear" w:color="auto" w:fill="9BBB59"/>
            <w:vAlign w:val="center"/>
          </w:tcPr>
          <w:p w:rsidR="003B61B7" w:rsidRPr="00C42A11" w:rsidRDefault="003B61B7" w:rsidP="00F80036">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字段</w:t>
            </w:r>
          </w:p>
        </w:tc>
        <w:tc>
          <w:tcPr>
            <w:tcW w:w="3118" w:type="dxa"/>
            <w:shd w:val="clear" w:color="auto" w:fill="9BBB59"/>
            <w:vAlign w:val="center"/>
          </w:tcPr>
          <w:p w:rsidR="003B61B7" w:rsidRPr="00C42A11" w:rsidRDefault="003B61B7" w:rsidP="00F80036">
            <w:pPr>
              <w:overflowPunct w:val="0"/>
              <w:autoSpaceDE w:val="0"/>
              <w:autoSpaceDN w:val="0"/>
              <w:adjustRightInd w:val="0"/>
              <w:spacing w:afterLines="50" w:after="156"/>
              <w:jc w:val="center"/>
              <w:textAlignment w:val="baseline"/>
              <w:rPr>
                <w:rFonts w:ascii="MS Sans Serif" w:hAnsi="MS Sans Serif" w:hint="eastAsia"/>
                <w:b/>
                <w:lang w:val="x-none"/>
              </w:rPr>
            </w:pPr>
            <w:r w:rsidRPr="00C42A11">
              <w:rPr>
                <w:rFonts w:ascii="MS Sans Serif" w:hAnsi="MS Sans Serif" w:hint="eastAsia"/>
                <w:b/>
                <w:lang w:val="x-none"/>
              </w:rPr>
              <w:t>描述</w:t>
            </w:r>
          </w:p>
        </w:tc>
      </w:tr>
      <w:tr w:rsidR="003B61B7" w:rsidRPr="00C42A11" w:rsidTr="00F80036">
        <w:trPr>
          <w:trHeight w:hRule="exact" w:val="397"/>
          <w:jc w:val="center"/>
        </w:trPr>
        <w:tc>
          <w:tcPr>
            <w:tcW w:w="3119" w:type="dxa"/>
          </w:tcPr>
          <w:p w:rsidR="003B61B7" w:rsidRPr="00C42A11" w:rsidRDefault="00767638" w:rsidP="00F80036">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邮箱</w:t>
            </w:r>
          </w:p>
        </w:tc>
        <w:tc>
          <w:tcPr>
            <w:tcW w:w="3118" w:type="dxa"/>
          </w:tcPr>
          <w:p w:rsidR="003B61B7" w:rsidRPr="00C42A11" w:rsidRDefault="00767638" w:rsidP="00F80036">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即注册是使用的邮箱</w:t>
            </w:r>
          </w:p>
        </w:tc>
      </w:tr>
      <w:tr w:rsidR="003B61B7" w:rsidRPr="00C42A11" w:rsidTr="00F80036">
        <w:trPr>
          <w:trHeight w:hRule="exact" w:val="397"/>
          <w:jc w:val="center"/>
        </w:trPr>
        <w:tc>
          <w:tcPr>
            <w:tcW w:w="3119" w:type="dxa"/>
          </w:tcPr>
          <w:p w:rsidR="003B61B7" w:rsidRPr="00C42A11" w:rsidRDefault="003B61B7" w:rsidP="00F80036">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lastRenderedPageBreak/>
              <w:t>密码</w:t>
            </w:r>
          </w:p>
        </w:tc>
        <w:tc>
          <w:tcPr>
            <w:tcW w:w="3118" w:type="dxa"/>
          </w:tcPr>
          <w:p w:rsidR="003B61B7" w:rsidRPr="00C42A11" w:rsidRDefault="00767638" w:rsidP="00F80036">
            <w:pPr>
              <w:overflowPunct w:val="0"/>
              <w:autoSpaceDE w:val="0"/>
              <w:autoSpaceDN w:val="0"/>
              <w:adjustRightInd w:val="0"/>
              <w:spacing w:afterLines="50" w:after="156"/>
              <w:jc w:val="left"/>
              <w:textAlignment w:val="baseline"/>
              <w:rPr>
                <w:rFonts w:ascii="MS Sans Serif" w:hAnsi="MS Sans Serif" w:hint="eastAsia"/>
                <w:lang w:val="x-none"/>
              </w:rPr>
            </w:pPr>
            <w:r>
              <w:rPr>
                <w:rFonts w:ascii="MS Sans Serif" w:hAnsi="MS Sans Serif" w:hint="eastAsia"/>
                <w:lang w:val="x-none"/>
              </w:rPr>
              <w:t>即</w:t>
            </w:r>
            <w:r w:rsidR="003B61B7">
              <w:rPr>
                <w:rFonts w:ascii="MS Sans Serif" w:hAnsi="MS Sans Serif" w:hint="eastAsia"/>
                <w:lang w:val="x-none"/>
              </w:rPr>
              <w:t>注册时填写的登录密码</w:t>
            </w:r>
          </w:p>
        </w:tc>
      </w:tr>
    </w:tbl>
    <w:p w:rsidR="003B61B7" w:rsidRDefault="003B61B7" w:rsidP="003B61B7">
      <w:pPr>
        <w:pStyle w:val="3"/>
        <w:numPr>
          <w:ilvl w:val="2"/>
          <w:numId w:val="3"/>
        </w:numPr>
        <w:tabs>
          <w:tab w:val="clear" w:pos="800"/>
        </w:tabs>
        <w:spacing w:beforeLines="50" w:before="156" w:afterLines="25" w:after="78"/>
      </w:pPr>
      <w:bookmarkStart w:id="28" w:name="_Toc488759732"/>
      <w:r>
        <w:rPr>
          <w:rFonts w:hint="eastAsia"/>
        </w:rPr>
        <w:t>删除认证</w:t>
      </w:r>
      <w:r>
        <w:rPr>
          <w:rFonts w:hint="eastAsia"/>
        </w:rPr>
        <w:t>token</w:t>
      </w:r>
      <w:bookmarkEnd w:id="28"/>
    </w:p>
    <w:p w:rsidR="003B61B7" w:rsidRDefault="003B61B7" w:rsidP="003B61B7">
      <w:pPr>
        <w:pStyle w:val="4"/>
        <w:numPr>
          <w:ilvl w:val="3"/>
          <w:numId w:val="3"/>
        </w:numPr>
        <w:spacing w:beforeLines="50" w:before="156" w:afterLines="50" w:after="156"/>
        <w:rPr>
          <w:lang w:eastAsia="zh-CN"/>
        </w:rPr>
      </w:pPr>
      <w:r>
        <w:rPr>
          <w:rFonts w:hint="eastAsia"/>
          <w:lang w:eastAsia="zh-CN"/>
        </w:rPr>
        <w:t>功能</w:t>
      </w:r>
      <w:r>
        <w:rPr>
          <w:lang w:eastAsia="zh-CN"/>
        </w:rPr>
        <w:t>描述</w:t>
      </w:r>
    </w:p>
    <w:p w:rsidR="00C63495" w:rsidRPr="00C63495" w:rsidRDefault="00C63495" w:rsidP="00C63495">
      <w:pPr>
        <w:jc w:val="center"/>
        <w:rPr>
          <w:rFonts w:hint="eastAsia"/>
          <w:lang w:val="x-none"/>
        </w:rPr>
      </w:pPr>
      <w:r w:rsidRPr="00C63495">
        <w:rPr>
          <w:rFonts w:hint="eastAsia"/>
          <w:lang w:val="x-none"/>
        </w:rPr>
        <w:t>表</w:t>
      </w:r>
      <w:r w:rsidRPr="00C63495">
        <w:rPr>
          <w:rFonts w:hint="eastAsia"/>
          <w:lang w:val="x-none"/>
        </w:rPr>
        <w:t>2-</w:t>
      </w:r>
      <w:r>
        <w:rPr>
          <w:lang w:val="x-none"/>
        </w:rPr>
        <w:t>8</w:t>
      </w:r>
      <w:r w:rsidRPr="00C63495">
        <w:rPr>
          <w:rFonts w:hint="eastAsia"/>
          <w:lang w:val="x-none"/>
        </w:rPr>
        <w:t xml:space="preserve"> </w:t>
      </w:r>
      <w:r>
        <w:rPr>
          <w:rFonts w:hint="eastAsia"/>
          <w:lang w:val="x-none"/>
        </w:rPr>
        <w:t>删除认证</w:t>
      </w:r>
      <w:proofErr w:type="spellStart"/>
      <w:r>
        <w:rPr>
          <w:rFonts w:hint="eastAsia"/>
          <w:lang w:val="x-none"/>
        </w:rPr>
        <w:t>token</w:t>
      </w:r>
      <w:r>
        <w:rPr>
          <w:rFonts w:hint="eastAsia"/>
          <w:lang w:val="x-none"/>
        </w:rPr>
        <w:t>的功能描述</w:t>
      </w:r>
      <w:proofErr w:type="spellEnd"/>
    </w:p>
    <w:tbl>
      <w:tblPr>
        <w:tblStyle w:val="ab"/>
        <w:tblW w:w="0" w:type="auto"/>
        <w:tblLook w:val="04A0" w:firstRow="1" w:lastRow="0" w:firstColumn="1" w:lastColumn="0" w:noHBand="0" w:noVBand="1"/>
      </w:tblPr>
      <w:tblGrid>
        <w:gridCol w:w="2263"/>
        <w:gridCol w:w="6797"/>
      </w:tblGrid>
      <w:tr w:rsidR="00C05A7D" w:rsidTr="00CA1261">
        <w:tc>
          <w:tcPr>
            <w:tcW w:w="2263" w:type="dxa"/>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lang w:val="x-none"/>
              </w:rPr>
              <w:t>功能</w:t>
            </w:r>
            <w:r>
              <w:rPr>
                <w:lang w:val="x-none"/>
              </w:rPr>
              <w:t>编号</w:t>
            </w:r>
          </w:p>
        </w:tc>
        <w:tc>
          <w:tcPr>
            <w:tcW w:w="6797" w:type="dxa"/>
            <w:vAlign w:val="center"/>
          </w:tcPr>
          <w:p w:rsidR="00C05A7D" w:rsidRDefault="00C05A7D" w:rsidP="00CA1261">
            <w:pPr>
              <w:spacing w:after="156"/>
              <w:ind w:firstLineChars="0" w:firstLine="0"/>
              <w:jc w:val="center"/>
              <w:rPr>
                <w:rFonts w:hint="eastAsia"/>
                <w:lang w:val="x-none"/>
              </w:rPr>
            </w:pPr>
            <w:r>
              <w:rPr>
                <w:lang w:val="x-none"/>
              </w:rPr>
              <w:t>5</w:t>
            </w:r>
          </w:p>
        </w:tc>
      </w:tr>
      <w:tr w:rsidR="00C05A7D" w:rsidTr="00CA1261">
        <w:tc>
          <w:tcPr>
            <w:tcW w:w="2263" w:type="dxa"/>
            <w:vMerge w:val="restart"/>
            <w:shd w:val="clear" w:color="auto" w:fill="BDD6EE" w:themeFill="accent1" w:themeFillTint="66"/>
            <w:vAlign w:val="center"/>
          </w:tcPr>
          <w:p w:rsidR="00C05A7D" w:rsidRDefault="00C05A7D" w:rsidP="00CA1261">
            <w:pPr>
              <w:spacing w:after="156"/>
              <w:ind w:firstLineChars="0" w:firstLine="0"/>
              <w:jc w:val="center"/>
              <w:rPr>
                <w:rFonts w:hint="eastAsia"/>
                <w:lang w:val="x-none"/>
              </w:rPr>
            </w:pPr>
            <w:r>
              <w:rPr>
                <w:rFonts w:hint="eastAsia"/>
              </w:rPr>
              <w:t>功能</w:t>
            </w:r>
            <w:r>
              <w:t>需求</w:t>
            </w:r>
          </w:p>
        </w:tc>
        <w:tc>
          <w:tcPr>
            <w:tcW w:w="6797" w:type="dxa"/>
            <w:vAlign w:val="center"/>
          </w:tcPr>
          <w:p w:rsidR="00C05A7D" w:rsidRPr="00C05A7D" w:rsidRDefault="00C05A7D" w:rsidP="00CA1261">
            <w:pPr>
              <w:spacing w:after="156"/>
              <w:ind w:firstLineChars="0" w:firstLine="0"/>
              <w:rPr>
                <w:rFonts w:hint="eastAsia"/>
              </w:rPr>
            </w:pPr>
            <w:r>
              <w:t>用户通过发送</w:t>
            </w:r>
            <w:proofErr w:type="spellStart"/>
            <w:r>
              <w:t>api</w:t>
            </w:r>
            <w:proofErr w:type="spellEnd"/>
            <w:r>
              <w:t>请求删除认证</w:t>
            </w:r>
            <w:r>
              <w:t>token</w:t>
            </w:r>
            <w:r>
              <w:rPr>
                <w:rFonts w:hint="eastAsia"/>
              </w:rPr>
              <w:t>。</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A1261">
            <w:pPr>
              <w:spacing w:after="156"/>
              <w:ind w:firstLineChars="0" w:firstLine="0"/>
              <w:rPr>
                <w:rFonts w:hint="eastAsia"/>
              </w:rPr>
            </w:pPr>
            <w:r w:rsidRPr="001D5142">
              <w:rPr>
                <w:rFonts w:hint="eastAsia"/>
              </w:rPr>
              <w:t>请求成功时</w:t>
            </w:r>
            <w:r w:rsidRPr="001D5142">
              <w:t>token</w:t>
            </w:r>
            <w:r w:rsidRPr="001D5142">
              <w:rPr>
                <w:rFonts w:hint="eastAsia"/>
              </w:rPr>
              <w:t>信息被删除，</w:t>
            </w:r>
            <w:r>
              <w:rPr>
                <w:rFonts w:hint="eastAsia"/>
              </w:rPr>
              <w:t>返回</w:t>
            </w:r>
            <w:r>
              <w:rPr>
                <w:rFonts w:hint="eastAsia"/>
              </w:rPr>
              <w:t>200</w:t>
            </w:r>
            <w:r>
              <w:rPr>
                <w:rFonts w:hint="eastAsia"/>
              </w:rPr>
              <w:t>，若再</w:t>
            </w:r>
            <w:r w:rsidRPr="001D5142">
              <w:rPr>
                <w:rFonts w:hint="eastAsia"/>
              </w:rPr>
              <w:t>使用该</w:t>
            </w:r>
            <w:r w:rsidRPr="001D5142">
              <w:t>token</w:t>
            </w:r>
            <w:r w:rsidRPr="001D5142">
              <w:rPr>
                <w:rFonts w:hint="eastAsia"/>
              </w:rPr>
              <w:t>请求获取数据时返回错误信息。</w:t>
            </w:r>
          </w:p>
        </w:tc>
      </w:tr>
      <w:tr w:rsidR="00C05A7D" w:rsidTr="00CA1261">
        <w:tc>
          <w:tcPr>
            <w:tcW w:w="2263" w:type="dxa"/>
            <w:vMerge/>
            <w:shd w:val="clear" w:color="auto" w:fill="BDD6EE" w:themeFill="accent1" w:themeFillTint="66"/>
            <w:vAlign w:val="center"/>
          </w:tcPr>
          <w:p w:rsidR="00C05A7D" w:rsidRDefault="00C05A7D" w:rsidP="00CA1261">
            <w:pPr>
              <w:spacing w:after="156"/>
              <w:ind w:firstLine="420"/>
              <w:rPr>
                <w:rFonts w:hint="eastAsia"/>
                <w:lang w:val="x-none"/>
              </w:rPr>
            </w:pPr>
          </w:p>
        </w:tc>
        <w:tc>
          <w:tcPr>
            <w:tcW w:w="6797" w:type="dxa"/>
            <w:vAlign w:val="center"/>
          </w:tcPr>
          <w:p w:rsidR="00C05A7D" w:rsidRPr="00C05A7D" w:rsidRDefault="00C05A7D" w:rsidP="00C05A7D">
            <w:pPr>
              <w:spacing w:after="156"/>
              <w:ind w:firstLineChars="0" w:firstLine="0"/>
              <w:rPr>
                <w:rFonts w:hint="eastAsia"/>
              </w:rPr>
            </w:pPr>
            <w:r>
              <w:t>异常情况</w:t>
            </w:r>
            <w:r>
              <w:rPr>
                <w:rFonts w:hint="eastAsia"/>
              </w:rPr>
              <w:t>，</w:t>
            </w:r>
            <w:r>
              <w:t>token</w:t>
            </w:r>
            <w:r>
              <w:rPr>
                <w:rFonts w:hint="eastAsia"/>
              </w:rPr>
              <w:t>过期</w:t>
            </w:r>
            <w:r>
              <w:t>或</w:t>
            </w:r>
            <w:r>
              <w:rPr>
                <w:rFonts w:hint="eastAsia"/>
              </w:rPr>
              <w:t>非法返回</w:t>
            </w:r>
            <w:r>
              <w:rPr>
                <w:rFonts w:hint="eastAsia"/>
              </w:rPr>
              <w:t>401</w:t>
            </w:r>
            <w:r>
              <w:rPr>
                <w:rFonts w:hint="eastAsia"/>
              </w:rPr>
              <w:t>。</w:t>
            </w:r>
          </w:p>
        </w:tc>
      </w:tr>
    </w:tbl>
    <w:p w:rsidR="003B61B7" w:rsidRPr="00C05A7D" w:rsidRDefault="003B61B7" w:rsidP="00C05A7D">
      <w:pPr>
        <w:rPr>
          <w:lang w:val="x-none"/>
        </w:rPr>
      </w:pPr>
    </w:p>
    <w:p w:rsidR="003B61B7" w:rsidRPr="009F5BC5" w:rsidRDefault="003B61B7" w:rsidP="003B61B7">
      <w:pPr>
        <w:pStyle w:val="4"/>
        <w:numPr>
          <w:ilvl w:val="3"/>
          <w:numId w:val="3"/>
        </w:numPr>
        <w:spacing w:beforeLines="50" w:before="156" w:afterLines="50" w:after="156"/>
      </w:pPr>
      <w:proofErr w:type="spellStart"/>
      <w:r>
        <w:rPr>
          <w:rFonts w:hint="eastAsia"/>
        </w:rPr>
        <w:t>用例</w:t>
      </w:r>
      <w:proofErr w:type="spellEnd"/>
    </w:p>
    <w:p w:rsidR="003B61B7" w:rsidRDefault="003B61B7" w:rsidP="003B61B7">
      <w:pPr>
        <w:pStyle w:val="4"/>
        <w:numPr>
          <w:ilvl w:val="3"/>
          <w:numId w:val="3"/>
        </w:numPr>
        <w:spacing w:beforeLines="50" w:before="156" w:afterLines="50" w:after="156"/>
      </w:pPr>
      <w:r>
        <w:rPr>
          <w:rFonts w:hint="eastAsia"/>
        </w:rPr>
        <w:t>用例</w:t>
      </w:r>
      <w:r>
        <w:t>描述</w:t>
      </w:r>
    </w:p>
    <w:p w:rsidR="003B5C8D" w:rsidRPr="003B61B7" w:rsidRDefault="003B61B7" w:rsidP="008054EB">
      <w:r w:rsidRPr="001D5142">
        <w:t>使用</w:t>
      </w:r>
      <w:r>
        <w:t>DELETE</w:t>
      </w:r>
      <w:r w:rsidRPr="001D5142">
        <w:t>方法发送请求</w:t>
      </w:r>
      <w:r w:rsidRPr="001D5142">
        <w:rPr>
          <w:rFonts w:hint="eastAsia"/>
        </w:rPr>
        <w:t>。</w:t>
      </w:r>
      <w:r w:rsidRPr="001D5142">
        <w:t>请求路径为</w:t>
      </w:r>
      <w:r w:rsidRPr="001D5142">
        <w:rPr>
          <w:rFonts w:hint="eastAsia"/>
        </w:rPr>
        <w:t>/token/{</w:t>
      </w:r>
      <w:r w:rsidRPr="001D5142">
        <w:t>token</w:t>
      </w:r>
      <w:r w:rsidRPr="001D5142">
        <w:rPr>
          <w:rFonts w:hint="eastAsia"/>
        </w:rPr>
        <w:t>}</w:t>
      </w:r>
    </w:p>
    <w:p w:rsidR="00875453" w:rsidRDefault="00875453" w:rsidP="00EF4B4A">
      <w:pPr>
        <w:pStyle w:val="2"/>
        <w:widowControl w:val="0"/>
        <w:numPr>
          <w:ilvl w:val="1"/>
          <w:numId w:val="6"/>
        </w:numPr>
        <w:tabs>
          <w:tab w:val="clear" w:pos="600"/>
          <w:tab w:val="left" w:pos="-851"/>
        </w:tabs>
        <w:adjustRightInd w:val="0"/>
        <w:spacing w:beforeLines="50" w:before="156" w:afterLines="25" w:after="78"/>
      </w:pPr>
      <w:bookmarkStart w:id="29" w:name="_Toc341339974"/>
      <w:bookmarkStart w:id="30" w:name="_Toc367895485"/>
      <w:bookmarkStart w:id="31" w:name="_Toc488759733"/>
      <w:r>
        <w:rPr>
          <w:rFonts w:hint="eastAsia"/>
        </w:rPr>
        <w:t>安全保密性要求</w:t>
      </w:r>
      <w:bookmarkEnd w:id="29"/>
      <w:bookmarkEnd w:id="30"/>
      <w:bookmarkEnd w:id="31"/>
    </w:p>
    <w:p w:rsidR="00150F4C" w:rsidRDefault="00150F4C" w:rsidP="00E214B3">
      <w:r w:rsidRPr="006249D3">
        <w:rPr>
          <w:rFonts w:hint="eastAsia"/>
        </w:rPr>
        <w:t>密码信息不能明文存储，</w:t>
      </w:r>
      <w:r w:rsidR="006249D3">
        <w:rPr>
          <w:rFonts w:hint="eastAsia"/>
        </w:rPr>
        <w:t>保存时需要</w:t>
      </w:r>
      <w:r w:rsidR="006249D3">
        <w:t>进行加密</w:t>
      </w:r>
      <w:r w:rsidR="006249D3">
        <w:rPr>
          <w:rFonts w:hint="eastAsia"/>
        </w:rPr>
        <w:t>。</w:t>
      </w:r>
    </w:p>
    <w:p w:rsidR="00C05A7D" w:rsidRDefault="00833125" w:rsidP="00C05A7D">
      <w:pPr>
        <w:pStyle w:val="1"/>
        <w:numPr>
          <w:ilvl w:val="0"/>
          <w:numId w:val="3"/>
        </w:numPr>
        <w:tabs>
          <w:tab w:val="left" w:pos="-851"/>
        </w:tabs>
        <w:spacing w:before="156" w:after="156"/>
        <w:rPr>
          <w:kern w:val="36"/>
        </w:rPr>
      </w:pPr>
      <w:bookmarkStart w:id="32" w:name="_Toc341339977"/>
      <w:bookmarkStart w:id="33" w:name="_Toc488759734"/>
      <w:r>
        <w:rPr>
          <w:rFonts w:hint="eastAsia"/>
          <w:kern w:val="36"/>
        </w:rPr>
        <w:t>运行环境规定</w:t>
      </w:r>
      <w:bookmarkEnd w:id="32"/>
      <w:bookmarkEnd w:id="33"/>
      <w:r w:rsidR="00150F4C">
        <w:rPr>
          <w:rFonts w:hint="eastAsia"/>
          <w:kern w:val="36"/>
        </w:rPr>
        <w:t xml:space="preserve"> </w:t>
      </w:r>
    </w:p>
    <w:p w:rsidR="009A7D57" w:rsidRPr="009A7D57" w:rsidRDefault="009A7D57" w:rsidP="009A7D57">
      <w:pPr>
        <w:jc w:val="center"/>
        <w:rPr>
          <w:rFonts w:hint="eastAsia"/>
          <w:lang w:val="x-none"/>
        </w:rPr>
      </w:pPr>
      <w:r w:rsidRPr="009A7D57">
        <w:rPr>
          <w:rFonts w:hint="eastAsia"/>
          <w:lang w:val="x-none"/>
        </w:rPr>
        <w:t>表</w:t>
      </w:r>
      <w:r>
        <w:rPr>
          <w:rFonts w:hint="eastAsia"/>
          <w:lang w:val="x-none"/>
        </w:rPr>
        <w:t>3</w:t>
      </w:r>
      <w:r w:rsidRPr="009A7D57">
        <w:rPr>
          <w:rFonts w:hint="eastAsia"/>
          <w:lang w:val="x-none"/>
        </w:rPr>
        <w:t xml:space="preserve">-1 </w:t>
      </w:r>
      <w:r>
        <w:rPr>
          <w:rFonts w:hint="eastAsia"/>
          <w:lang w:val="x-none"/>
        </w:rPr>
        <w:t>关键软件版本</w:t>
      </w:r>
      <w:bookmarkStart w:id="34" w:name="_GoBack"/>
      <w:bookmarkEnd w:id="34"/>
    </w:p>
    <w:tbl>
      <w:tblPr>
        <w:tblW w:w="8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946"/>
        <w:gridCol w:w="1417"/>
        <w:gridCol w:w="3827"/>
      </w:tblGrid>
      <w:tr w:rsidR="00C05A7D" w:rsidRPr="00E508A5" w:rsidTr="00CA1261">
        <w:tc>
          <w:tcPr>
            <w:tcW w:w="1596" w:type="dxa"/>
            <w:shd w:val="clear" w:color="auto" w:fill="2F5496"/>
          </w:tcPr>
          <w:p w:rsidR="00C05A7D" w:rsidRPr="00E508A5" w:rsidRDefault="00C05A7D" w:rsidP="00CA1261">
            <w:pPr>
              <w:overflowPunct w:val="0"/>
              <w:autoSpaceDE w:val="0"/>
              <w:autoSpaceDN w:val="0"/>
              <w:textAlignment w:val="baseline"/>
              <w:rPr>
                <w:rFonts w:ascii="MS Sans Serif" w:hAnsi="MS Sans Serif" w:hint="eastAsia"/>
                <w:b/>
                <w:color w:val="FFFFFF"/>
                <w:lang w:val="x-none"/>
              </w:rPr>
            </w:pPr>
            <w:bookmarkStart w:id="35" w:name="_Toc341339982"/>
            <w:r w:rsidRPr="00E508A5">
              <w:rPr>
                <w:rFonts w:ascii="MS Sans Serif" w:hAnsi="MS Sans Serif" w:hint="eastAsia"/>
                <w:b/>
                <w:color w:val="FFFFFF"/>
                <w:lang w:val="x-none"/>
              </w:rPr>
              <w:t>类别</w:t>
            </w:r>
          </w:p>
        </w:tc>
        <w:tc>
          <w:tcPr>
            <w:tcW w:w="1946" w:type="dxa"/>
            <w:shd w:val="clear" w:color="auto" w:fill="2F5496"/>
          </w:tcPr>
          <w:p w:rsidR="00C05A7D" w:rsidRPr="00E508A5" w:rsidRDefault="00C05A7D" w:rsidP="00CA1261">
            <w:pPr>
              <w:overflowPunct w:val="0"/>
              <w:autoSpaceDE w:val="0"/>
              <w:autoSpaceDN w:val="0"/>
              <w:textAlignment w:val="baseline"/>
              <w:rPr>
                <w:rFonts w:ascii="MS Sans Serif" w:hAnsi="MS Sans Serif" w:hint="eastAsia"/>
                <w:b/>
                <w:color w:val="FFFFFF"/>
                <w:lang w:val="x-none"/>
              </w:rPr>
            </w:pPr>
            <w:r w:rsidRPr="00E508A5">
              <w:rPr>
                <w:rFonts w:ascii="MS Sans Serif" w:hAnsi="MS Sans Serif" w:hint="eastAsia"/>
                <w:b/>
                <w:color w:val="FFFFFF"/>
                <w:lang w:val="x-none"/>
              </w:rPr>
              <w:t>软件</w:t>
            </w:r>
          </w:p>
        </w:tc>
        <w:tc>
          <w:tcPr>
            <w:tcW w:w="1417" w:type="dxa"/>
            <w:shd w:val="clear" w:color="auto" w:fill="2F5496"/>
          </w:tcPr>
          <w:p w:rsidR="00C05A7D" w:rsidRPr="00E508A5" w:rsidRDefault="00C05A7D" w:rsidP="00CA1261">
            <w:pPr>
              <w:overflowPunct w:val="0"/>
              <w:autoSpaceDE w:val="0"/>
              <w:autoSpaceDN w:val="0"/>
              <w:textAlignment w:val="baseline"/>
              <w:rPr>
                <w:rFonts w:ascii="MS Sans Serif" w:hAnsi="MS Sans Serif" w:hint="eastAsia"/>
                <w:b/>
                <w:color w:val="FFFFFF"/>
                <w:lang w:val="x-none"/>
              </w:rPr>
            </w:pPr>
            <w:r w:rsidRPr="00E508A5">
              <w:rPr>
                <w:rFonts w:ascii="MS Sans Serif" w:hAnsi="MS Sans Serif" w:hint="eastAsia"/>
                <w:b/>
                <w:color w:val="FFFFFF"/>
                <w:lang w:val="x-none"/>
              </w:rPr>
              <w:t>版本</w:t>
            </w:r>
          </w:p>
        </w:tc>
        <w:tc>
          <w:tcPr>
            <w:tcW w:w="3827" w:type="dxa"/>
            <w:shd w:val="clear" w:color="auto" w:fill="2F5496"/>
          </w:tcPr>
          <w:p w:rsidR="00C05A7D" w:rsidRPr="00E508A5" w:rsidRDefault="00C05A7D" w:rsidP="00CA1261">
            <w:pPr>
              <w:overflowPunct w:val="0"/>
              <w:autoSpaceDE w:val="0"/>
              <w:autoSpaceDN w:val="0"/>
              <w:textAlignment w:val="baseline"/>
              <w:rPr>
                <w:rFonts w:ascii="MS Sans Serif" w:hAnsi="MS Sans Serif" w:hint="eastAsia"/>
                <w:b/>
                <w:color w:val="FFFFFF"/>
                <w:lang w:val="x-none"/>
              </w:rPr>
            </w:pPr>
            <w:r w:rsidRPr="00E508A5">
              <w:rPr>
                <w:rFonts w:ascii="MS Sans Serif" w:hAnsi="MS Sans Serif" w:hint="eastAsia"/>
                <w:b/>
                <w:color w:val="FFFFFF"/>
                <w:lang w:val="x-none"/>
              </w:rPr>
              <w:t>说明</w:t>
            </w:r>
          </w:p>
        </w:tc>
      </w:tr>
      <w:tr w:rsidR="00C05A7D" w:rsidRPr="00E508A5" w:rsidTr="00CA1261">
        <w:tc>
          <w:tcPr>
            <w:tcW w:w="159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hint="eastAsia"/>
                <w:lang w:val="x-none"/>
              </w:rPr>
              <w:t>操作</w:t>
            </w:r>
            <w:r w:rsidRPr="00E508A5">
              <w:rPr>
                <w:rFonts w:ascii="MS Sans Serif" w:hAnsi="MS Sans Serif"/>
                <w:lang w:val="x-none"/>
              </w:rPr>
              <w:t>系统</w:t>
            </w:r>
          </w:p>
        </w:tc>
        <w:tc>
          <w:tcPr>
            <w:tcW w:w="194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Pr>
                <w:rFonts w:ascii="MS Sans Serif" w:hAnsi="MS Sans Serif" w:hint="eastAsia"/>
                <w:lang w:val="x-none"/>
              </w:rPr>
              <w:t>Windows</w:t>
            </w:r>
          </w:p>
        </w:tc>
        <w:tc>
          <w:tcPr>
            <w:tcW w:w="1417"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Pr>
                <w:rFonts w:ascii="MS Sans Serif" w:hAnsi="MS Sans Serif"/>
                <w:lang w:val="x-none"/>
              </w:rPr>
              <w:t>8</w:t>
            </w:r>
          </w:p>
        </w:tc>
        <w:tc>
          <w:tcPr>
            <w:tcW w:w="3827" w:type="dxa"/>
            <w:shd w:val="clear" w:color="auto" w:fill="auto"/>
          </w:tcPr>
          <w:p w:rsidR="00C05A7D" w:rsidRPr="00E508A5" w:rsidRDefault="00C05A7D" w:rsidP="00CA1261">
            <w:pPr>
              <w:overflowPunct w:val="0"/>
              <w:autoSpaceDE w:val="0"/>
              <w:autoSpaceDN w:val="0"/>
              <w:textAlignment w:val="baseline"/>
              <w:rPr>
                <w:rFonts w:ascii="MS Sans Serif" w:hAnsi="MS Sans Serif" w:hint="eastAsia"/>
                <w:lang w:val="x-none"/>
              </w:rPr>
            </w:pPr>
          </w:p>
        </w:tc>
      </w:tr>
      <w:tr w:rsidR="00C05A7D" w:rsidRPr="00E508A5" w:rsidTr="00CA1261">
        <w:tc>
          <w:tcPr>
            <w:tcW w:w="159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hint="eastAsia"/>
                <w:lang w:val="x-none"/>
              </w:rPr>
              <w:t>数据库</w:t>
            </w:r>
          </w:p>
        </w:tc>
        <w:tc>
          <w:tcPr>
            <w:tcW w:w="1946" w:type="dxa"/>
            <w:shd w:val="clear" w:color="auto" w:fill="auto"/>
            <w:vAlign w:val="center"/>
          </w:tcPr>
          <w:p w:rsidR="00C05A7D" w:rsidRPr="00564924" w:rsidRDefault="00C05A7D" w:rsidP="00CA1261">
            <w:pPr>
              <w:overflowPunct w:val="0"/>
              <w:autoSpaceDE w:val="0"/>
              <w:autoSpaceDN w:val="0"/>
              <w:textAlignment w:val="baseline"/>
              <w:rPr>
                <w:rFonts w:asciiTheme="minorHAnsi" w:hAnsiTheme="minorHAnsi"/>
              </w:rPr>
            </w:pPr>
            <w:r w:rsidRPr="00E508A5">
              <w:rPr>
                <w:rFonts w:ascii="MS Sans Serif" w:hAnsi="MS Sans Serif"/>
                <w:lang w:val="x-none"/>
              </w:rPr>
              <w:t>MySQL</w:t>
            </w:r>
          </w:p>
        </w:tc>
        <w:tc>
          <w:tcPr>
            <w:tcW w:w="1417" w:type="dxa"/>
            <w:shd w:val="clear" w:color="auto" w:fill="auto"/>
            <w:vAlign w:val="center"/>
          </w:tcPr>
          <w:p w:rsidR="00C05A7D" w:rsidRPr="00564924" w:rsidRDefault="00C05A7D" w:rsidP="00CA1261">
            <w:pPr>
              <w:overflowPunct w:val="0"/>
              <w:autoSpaceDE w:val="0"/>
              <w:autoSpaceDN w:val="0"/>
              <w:textAlignment w:val="baseline"/>
              <w:rPr>
                <w:rFonts w:asciiTheme="minorHAnsi" w:hAnsiTheme="minorHAnsi"/>
              </w:rPr>
            </w:pPr>
            <w:r w:rsidRPr="00E508A5">
              <w:rPr>
                <w:rFonts w:ascii="MS Sans Serif" w:hAnsi="MS Sans Serif" w:hint="eastAsia"/>
                <w:lang w:val="x-none"/>
              </w:rPr>
              <w:t>5.</w:t>
            </w:r>
            <w:r>
              <w:rPr>
                <w:rFonts w:ascii="MS Sans Serif" w:hAnsi="MS Sans Serif"/>
                <w:lang w:val="x-none"/>
              </w:rPr>
              <w:t>6</w:t>
            </w:r>
            <w:r w:rsidRPr="00E508A5">
              <w:rPr>
                <w:rFonts w:ascii="MS Sans Serif" w:hAnsi="MS Sans Serif" w:hint="eastAsia"/>
                <w:lang w:val="x-none"/>
              </w:rPr>
              <w:t>.</w:t>
            </w:r>
            <w:r>
              <w:rPr>
                <w:rFonts w:asciiTheme="minorHAnsi" w:hAnsiTheme="minorHAnsi"/>
              </w:rPr>
              <w:t>25</w:t>
            </w:r>
          </w:p>
        </w:tc>
        <w:tc>
          <w:tcPr>
            <w:tcW w:w="3827" w:type="dxa"/>
            <w:shd w:val="clear" w:color="auto" w:fill="auto"/>
          </w:tcPr>
          <w:p w:rsidR="00C05A7D" w:rsidRPr="00E508A5" w:rsidRDefault="00C05A7D" w:rsidP="00CA1261">
            <w:pPr>
              <w:overflowPunct w:val="0"/>
              <w:autoSpaceDE w:val="0"/>
              <w:autoSpaceDN w:val="0"/>
              <w:textAlignment w:val="baseline"/>
              <w:rPr>
                <w:rFonts w:ascii="MS Sans Serif" w:hAnsi="MS Sans Serif" w:hint="eastAsia"/>
                <w:lang w:val="x-none"/>
              </w:rPr>
            </w:pPr>
          </w:p>
        </w:tc>
      </w:tr>
      <w:tr w:rsidR="00C05A7D" w:rsidRPr="00E508A5" w:rsidTr="00CA1261">
        <w:tc>
          <w:tcPr>
            <w:tcW w:w="159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roofErr w:type="spellStart"/>
            <w:r w:rsidRPr="00E508A5">
              <w:rPr>
                <w:rFonts w:ascii="MS Sans Serif" w:hAnsi="MS Sans Serif" w:hint="eastAsia"/>
                <w:lang w:val="x-none"/>
              </w:rPr>
              <w:t>Java</w:t>
            </w:r>
            <w:r w:rsidRPr="00E508A5">
              <w:rPr>
                <w:rFonts w:ascii="MS Sans Serif" w:hAnsi="MS Sans Serif" w:hint="eastAsia"/>
                <w:lang w:val="x-none"/>
              </w:rPr>
              <w:t>虚拟机</w:t>
            </w:r>
            <w:proofErr w:type="spellEnd"/>
          </w:p>
        </w:tc>
        <w:tc>
          <w:tcPr>
            <w:tcW w:w="194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lang w:val="x-none"/>
              </w:rPr>
              <w:t>Oracle Hotspot VM</w:t>
            </w:r>
          </w:p>
        </w:tc>
        <w:tc>
          <w:tcPr>
            <w:tcW w:w="1417"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hint="eastAsia"/>
                <w:lang w:val="x-none"/>
              </w:rPr>
              <w:t>JDK-</w:t>
            </w:r>
            <w:r>
              <w:rPr>
                <w:rFonts w:ascii="MS Sans Serif" w:hAnsi="MS Sans Serif"/>
                <w:lang w:val="x-none"/>
              </w:rPr>
              <w:t>1.7.0_60</w:t>
            </w:r>
          </w:p>
        </w:tc>
        <w:tc>
          <w:tcPr>
            <w:tcW w:w="3827" w:type="dxa"/>
            <w:shd w:val="clear" w:color="auto" w:fill="auto"/>
          </w:tcPr>
          <w:p w:rsidR="00C05A7D" w:rsidRPr="00E508A5" w:rsidRDefault="00C05A7D" w:rsidP="00CA1261">
            <w:pPr>
              <w:overflowPunct w:val="0"/>
              <w:autoSpaceDE w:val="0"/>
              <w:autoSpaceDN w:val="0"/>
              <w:textAlignment w:val="baseline"/>
              <w:rPr>
                <w:rFonts w:ascii="MS Sans Serif" w:hAnsi="MS Sans Serif" w:hint="eastAsia"/>
                <w:lang w:val="x-none"/>
              </w:rPr>
            </w:pPr>
          </w:p>
        </w:tc>
      </w:tr>
      <w:tr w:rsidR="00C05A7D" w:rsidRPr="00E508A5" w:rsidTr="00CA1261">
        <w:tc>
          <w:tcPr>
            <w:tcW w:w="1596" w:type="dxa"/>
            <w:vMerge w:val="restart"/>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roofErr w:type="spellStart"/>
            <w:r w:rsidRPr="00E508A5">
              <w:rPr>
                <w:rFonts w:ascii="MS Sans Serif" w:hAnsi="MS Sans Serif" w:hint="eastAsia"/>
                <w:lang w:val="x-none"/>
              </w:rPr>
              <w:t>Java</w:t>
            </w:r>
            <w:r w:rsidRPr="00E508A5">
              <w:rPr>
                <w:rFonts w:ascii="MS Sans Serif" w:hAnsi="MS Sans Serif" w:hint="eastAsia"/>
                <w:lang w:val="x-none"/>
              </w:rPr>
              <w:t>框架</w:t>
            </w:r>
            <w:proofErr w:type="spellEnd"/>
          </w:p>
        </w:tc>
        <w:tc>
          <w:tcPr>
            <w:tcW w:w="194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hint="eastAsia"/>
                <w:lang w:val="x-none"/>
              </w:rPr>
              <w:t>Spring</w:t>
            </w:r>
          </w:p>
        </w:tc>
        <w:tc>
          <w:tcPr>
            <w:tcW w:w="1417" w:type="dxa"/>
            <w:shd w:val="clear" w:color="auto" w:fill="auto"/>
            <w:vAlign w:val="center"/>
          </w:tcPr>
          <w:p w:rsidR="00C05A7D" w:rsidRPr="00860A40" w:rsidRDefault="00C05A7D" w:rsidP="00CA1261">
            <w:pPr>
              <w:overflowPunct w:val="0"/>
              <w:autoSpaceDE w:val="0"/>
              <w:autoSpaceDN w:val="0"/>
              <w:textAlignment w:val="baseline"/>
              <w:rPr>
                <w:rFonts w:asciiTheme="minorHAnsi" w:hAnsiTheme="minorHAnsi"/>
              </w:rPr>
            </w:pPr>
            <w:r>
              <w:rPr>
                <w:rFonts w:asciiTheme="minorHAnsi" w:hAnsiTheme="minorHAnsi"/>
              </w:rPr>
              <w:t>4.3.0</w:t>
            </w:r>
          </w:p>
        </w:tc>
        <w:tc>
          <w:tcPr>
            <w:tcW w:w="3827" w:type="dxa"/>
            <w:shd w:val="clear" w:color="auto" w:fill="auto"/>
          </w:tcPr>
          <w:p w:rsidR="00C05A7D" w:rsidRPr="00E508A5" w:rsidRDefault="00C05A7D" w:rsidP="00CA1261">
            <w:pPr>
              <w:overflowPunct w:val="0"/>
              <w:autoSpaceDE w:val="0"/>
              <w:autoSpaceDN w:val="0"/>
              <w:textAlignment w:val="baseline"/>
              <w:rPr>
                <w:rFonts w:ascii="MS Sans Serif" w:hAnsi="MS Sans Serif" w:hint="eastAsia"/>
                <w:lang w:val="x-none"/>
              </w:rPr>
            </w:pPr>
            <w:r>
              <w:rPr>
                <w:rFonts w:hint="eastAsia"/>
              </w:rPr>
              <w:t>轻量级控制</w:t>
            </w:r>
            <w:r>
              <w:t>反转（</w:t>
            </w:r>
            <w:proofErr w:type="spellStart"/>
            <w:r>
              <w:rPr>
                <w:rFonts w:hint="eastAsia"/>
              </w:rPr>
              <w:t>IoC</w:t>
            </w:r>
            <w:proofErr w:type="spellEnd"/>
            <w:r>
              <w:t>）</w:t>
            </w:r>
            <w:r>
              <w:rPr>
                <w:rFonts w:hint="eastAsia"/>
              </w:rPr>
              <w:t>和面向切面</w:t>
            </w:r>
            <w:r>
              <w:t>（</w:t>
            </w:r>
            <w:r>
              <w:rPr>
                <w:rFonts w:hint="eastAsia"/>
              </w:rPr>
              <w:t>AOP</w:t>
            </w:r>
            <w:r>
              <w:t>）</w:t>
            </w:r>
            <w:r>
              <w:rPr>
                <w:rFonts w:hint="eastAsia"/>
              </w:rPr>
              <w:t>的</w:t>
            </w:r>
            <w:r>
              <w:t>容器框架</w:t>
            </w:r>
            <w:r>
              <w:rPr>
                <w:rFonts w:hint="eastAsia"/>
              </w:rPr>
              <w:t>，</w:t>
            </w:r>
            <w:r>
              <w:t>能最大程度</w:t>
            </w:r>
            <w:r>
              <w:rPr>
                <w:rFonts w:hint="eastAsia"/>
              </w:rPr>
              <w:t>使</w:t>
            </w:r>
            <w:r>
              <w:t>业务组件</w:t>
            </w:r>
            <w:r>
              <w:rPr>
                <w:rFonts w:hint="eastAsia"/>
              </w:rPr>
              <w:t>类</w:t>
            </w:r>
            <w:r>
              <w:t>解耦，并</w:t>
            </w:r>
            <w:r>
              <w:rPr>
                <w:rFonts w:hint="eastAsia"/>
              </w:rPr>
              <w:t>对</w:t>
            </w:r>
            <w:r>
              <w:t>组件</w:t>
            </w:r>
            <w:proofErr w:type="gramStart"/>
            <w:r>
              <w:t>类实施</w:t>
            </w:r>
            <w:proofErr w:type="gramEnd"/>
            <w:r>
              <w:t>依赖注入</w:t>
            </w:r>
          </w:p>
        </w:tc>
      </w:tr>
      <w:tr w:rsidR="00C05A7D" w:rsidRPr="00E508A5" w:rsidTr="00CA1261">
        <w:tc>
          <w:tcPr>
            <w:tcW w:w="1596" w:type="dxa"/>
            <w:vMerge/>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
        </w:tc>
        <w:tc>
          <w:tcPr>
            <w:tcW w:w="194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roofErr w:type="spellStart"/>
            <w:r>
              <w:rPr>
                <w:rFonts w:ascii="MS Sans Serif" w:hAnsi="MS Sans Serif" w:hint="eastAsia"/>
                <w:lang w:val="x-none"/>
              </w:rPr>
              <w:t>SpringMVC</w:t>
            </w:r>
            <w:proofErr w:type="spellEnd"/>
          </w:p>
        </w:tc>
        <w:tc>
          <w:tcPr>
            <w:tcW w:w="1417" w:type="dxa"/>
            <w:shd w:val="clear" w:color="auto" w:fill="auto"/>
            <w:vAlign w:val="center"/>
          </w:tcPr>
          <w:p w:rsidR="00C05A7D" w:rsidRDefault="00C05A7D" w:rsidP="00CA1261">
            <w:pPr>
              <w:overflowPunct w:val="0"/>
              <w:autoSpaceDE w:val="0"/>
              <w:autoSpaceDN w:val="0"/>
              <w:textAlignment w:val="baseline"/>
              <w:rPr>
                <w:rFonts w:asciiTheme="minorHAnsi" w:hAnsiTheme="minorHAnsi"/>
              </w:rPr>
            </w:pPr>
            <w:r>
              <w:rPr>
                <w:rFonts w:asciiTheme="minorHAnsi" w:hAnsiTheme="minorHAnsi" w:hint="eastAsia"/>
              </w:rPr>
              <w:t>4.2.6</w:t>
            </w:r>
          </w:p>
        </w:tc>
        <w:tc>
          <w:tcPr>
            <w:tcW w:w="3827" w:type="dxa"/>
            <w:shd w:val="clear" w:color="auto" w:fill="auto"/>
          </w:tcPr>
          <w:p w:rsidR="00C05A7D" w:rsidRDefault="00C05A7D" w:rsidP="00CA1261">
            <w:pPr>
              <w:overflowPunct w:val="0"/>
              <w:autoSpaceDE w:val="0"/>
              <w:autoSpaceDN w:val="0"/>
              <w:textAlignment w:val="baseline"/>
            </w:pPr>
            <w:r>
              <w:rPr>
                <w:rFonts w:hint="eastAsia"/>
              </w:rPr>
              <w:t>基于</w:t>
            </w:r>
            <w:r>
              <w:t>MVC</w:t>
            </w:r>
            <w:r>
              <w:t>模式的</w:t>
            </w:r>
            <w:r>
              <w:t>Web</w:t>
            </w:r>
            <w:r>
              <w:t>开发框架</w:t>
            </w:r>
          </w:p>
        </w:tc>
      </w:tr>
      <w:tr w:rsidR="00C05A7D" w:rsidRPr="00E508A5" w:rsidTr="00CA1261">
        <w:tc>
          <w:tcPr>
            <w:tcW w:w="1596" w:type="dxa"/>
            <w:vMerge/>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
        </w:tc>
        <w:tc>
          <w:tcPr>
            <w:tcW w:w="194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sidRPr="00E508A5">
              <w:rPr>
                <w:rFonts w:ascii="MS Sans Serif" w:hAnsi="MS Sans Serif" w:hint="eastAsia"/>
                <w:lang w:val="x-none"/>
              </w:rPr>
              <w:t>Hibernate</w:t>
            </w:r>
          </w:p>
        </w:tc>
        <w:tc>
          <w:tcPr>
            <w:tcW w:w="1417" w:type="dxa"/>
            <w:shd w:val="clear" w:color="auto" w:fill="auto"/>
            <w:vAlign w:val="center"/>
          </w:tcPr>
          <w:p w:rsidR="00C05A7D" w:rsidRPr="00860A40" w:rsidRDefault="00C05A7D" w:rsidP="00CA1261">
            <w:pPr>
              <w:overflowPunct w:val="0"/>
              <w:autoSpaceDE w:val="0"/>
              <w:autoSpaceDN w:val="0"/>
              <w:textAlignment w:val="baseline"/>
              <w:rPr>
                <w:rFonts w:asciiTheme="minorHAnsi" w:hAnsiTheme="minorHAnsi"/>
              </w:rPr>
            </w:pPr>
            <w:r>
              <w:rPr>
                <w:rFonts w:asciiTheme="minorHAnsi" w:hAnsiTheme="minorHAnsi"/>
              </w:rPr>
              <w:t>4.3.5</w:t>
            </w:r>
          </w:p>
        </w:tc>
        <w:tc>
          <w:tcPr>
            <w:tcW w:w="3827" w:type="dxa"/>
            <w:shd w:val="clear" w:color="auto" w:fill="auto"/>
          </w:tcPr>
          <w:p w:rsidR="00C05A7D" w:rsidRDefault="00C05A7D" w:rsidP="00CA1261">
            <w:pPr>
              <w:overflowPunct w:val="0"/>
              <w:autoSpaceDE w:val="0"/>
              <w:autoSpaceDN w:val="0"/>
              <w:textAlignment w:val="baseline"/>
            </w:pPr>
            <w:r>
              <w:t>ORM</w:t>
            </w:r>
            <w:r>
              <w:rPr>
                <w:rFonts w:hint="eastAsia"/>
              </w:rPr>
              <w:t>（</w:t>
            </w:r>
            <w:r>
              <w:rPr>
                <w:rFonts w:hint="eastAsia"/>
              </w:rPr>
              <w:t>Object</w:t>
            </w:r>
            <w:r>
              <w:t>-Relation-Mapping</w:t>
            </w:r>
            <w:r>
              <w:rPr>
                <w:rFonts w:hint="eastAsia"/>
              </w:rPr>
              <w:t>，</w:t>
            </w:r>
            <w:r>
              <w:t>对象关系映射）框架</w:t>
            </w:r>
            <w:r>
              <w:rPr>
                <w:rFonts w:hint="eastAsia"/>
              </w:rPr>
              <w:t>，</w:t>
            </w:r>
            <w:r>
              <w:t>完成</w:t>
            </w:r>
            <w:r>
              <w:t>Java</w:t>
            </w:r>
            <w:r>
              <w:t>实体类到</w:t>
            </w:r>
            <w:r>
              <w:rPr>
                <w:rFonts w:hint="eastAsia"/>
              </w:rPr>
              <w:t>关系型</w:t>
            </w:r>
            <w:r>
              <w:lastRenderedPageBreak/>
              <w:t>数据库表的映射，</w:t>
            </w:r>
            <w:r>
              <w:rPr>
                <w:rFonts w:hint="eastAsia"/>
              </w:rPr>
              <w:t>使</w:t>
            </w:r>
            <w:r>
              <w:t>开发者</w:t>
            </w:r>
            <w:r>
              <w:rPr>
                <w:rFonts w:hint="eastAsia"/>
              </w:rPr>
              <w:t>能够</w:t>
            </w:r>
            <w:r>
              <w:t>以面向对象的方式处理</w:t>
            </w:r>
            <w:r>
              <w:rPr>
                <w:rFonts w:hint="eastAsia"/>
              </w:rPr>
              <w:t>关系</w:t>
            </w:r>
            <w:r>
              <w:t>型数据。</w:t>
            </w:r>
          </w:p>
        </w:tc>
      </w:tr>
      <w:tr w:rsidR="00C05A7D" w:rsidRPr="00E508A5" w:rsidTr="00CA1261">
        <w:tc>
          <w:tcPr>
            <w:tcW w:w="159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proofErr w:type="spellStart"/>
            <w:r w:rsidRPr="00E508A5">
              <w:rPr>
                <w:rFonts w:ascii="MS Sans Serif" w:hAnsi="MS Sans Serif" w:hint="eastAsia"/>
                <w:lang w:val="x-none"/>
              </w:rPr>
              <w:lastRenderedPageBreak/>
              <w:t>Web</w:t>
            </w:r>
            <w:r w:rsidRPr="00E508A5">
              <w:rPr>
                <w:rFonts w:ascii="MS Sans Serif" w:hAnsi="MS Sans Serif"/>
                <w:lang w:val="x-none"/>
              </w:rPr>
              <w:t>服务器</w:t>
            </w:r>
            <w:proofErr w:type="spellEnd"/>
          </w:p>
        </w:tc>
        <w:tc>
          <w:tcPr>
            <w:tcW w:w="1946" w:type="dxa"/>
            <w:shd w:val="clear" w:color="auto" w:fill="auto"/>
            <w:vAlign w:val="center"/>
          </w:tcPr>
          <w:p w:rsidR="00C05A7D" w:rsidRPr="00E508A5" w:rsidRDefault="00C05A7D" w:rsidP="00CA1261">
            <w:pPr>
              <w:overflowPunct w:val="0"/>
              <w:autoSpaceDE w:val="0"/>
              <w:autoSpaceDN w:val="0"/>
              <w:jc w:val="left"/>
              <w:textAlignment w:val="baseline"/>
              <w:rPr>
                <w:rFonts w:ascii="MS Sans Serif" w:hAnsi="MS Sans Serif" w:hint="eastAsia"/>
                <w:lang w:val="x-none"/>
              </w:rPr>
            </w:pPr>
            <w:r>
              <w:rPr>
                <w:rFonts w:ascii="MS Sans Serif" w:hAnsi="MS Sans Serif"/>
                <w:lang w:val="x-none"/>
              </w:rPr>
              <w:t>Tomcat</w:t>
            </w:r>
          </w:p>
        </w:tc>
        <w:tc>
          <w:tcPr>
            <w:tcW w:w="1417" w:type="dxa"/>
            <w:shd w:val="clear" w:color="auto" w:fill="auto"/>
            <w:vAlign w:val="center"/>
          </w:tcPr>
          <w:p w:rsidR="00C05A7D" w:rsidRPr="00860A40" w:rsidRDefault="00C05A7D" w:rsidP="00CA1261">
            <w:pPr>
              <w:overflowPunct w:val="0"/>
              <w:autoSpaceDE w:val="0"/>
              <w:autoSpaceDN w:val="0"/>
              <w:textAlignment w:val="baseline"/>
              <w:rPr>
                <w:rFonts w:asciiTheme="minorHAnsi" w:hAnsiTheme="minorHAnsi"/>
              </w:rPr>
            </w:pPr>
            <w:r>
              <w:rPr>
                <w:rFonts w:asciiTheme="minorHAnsi" w:hAnsiTheme="minorHAnsi"/>
              </w:rPr>
              <w:t>8.5.4</w:t>
            </w:r>
          </w:p>
        </w:tc>
        <w:tc>
          <w:tcPr>
            <w:tcW w:w="3827" w:type="dxa"/>
            <w:shd w:val="clear" w:color="auto" w:fill="auto"/>
          </w:tcPr>
          <w:p w:rsidR="00C05A7D" w:rsidRDefault="00C05A7D" w:rsidP="00CA1261">
            <w:pPr>
              <w:overflowPunct w:val="0"/>
              <w:autoSpaceDE w:val="0"/>
              <w:autoSpaceDN w:val="0"/>
              <w:textAlignment w:val="baseline"/>
            </w:pPr>
            <w:r>
              <w:rPr>
                <w:rFonts w:hint="eastAsia"/>
              </w:rPr>
              <w:t>Web</w:t>
            </w:r>
            <w:r>
              <w:rPr>
                <w:rFonts w:hint="eastAsia"/>
              </w:rPr>
              <w:t>容器</w:t>
            </w:r>
          </w:p>
        </w:tc>
      </w:tr>
      <w:tr w:rsidR="00C05A7D" w:rsidRPr="00E508A5" w:rsidTr="00CA1261">
        <w:tc>
          <w:tcPr>
            <w:tcW w:w="1596" w:type="dxa"/>
            <w:shd w:val="clear" w:color="auto" w:fill="auto"/>
            <w:vAlign w:val="center"/>
          </w:tcPr>
          <w:p w:rsidR="00C05A7D" w:rsidRPr="00E508A5" w:rsidRDefault="00C05A7D" w:rsidP="00CA1261">
            <w:pPr>
              <w:overflowPunct w:val="0"/>
              <w:autoSpaceDE w:val="0"/>
              <w:autoSpaceDN w:val="0"/>
              <w:textAlignment w:val="baseline"/>
              <w:rPr>
                <w:rFonts w:ascii="MS Sans Serif" w:hAnsi="MS Sans Serif" w:hint="eastAsia"/>
                <w:lang w:val="x-none"/>
              </w:rPr>
            </w:pPr>
            <w:r>
              <w:rPr>
                <w:rFonts w:ascii="MS Sans Serif" w:hAnsi="MS Sans Serif" w:hint="eastAsia"/>
                <w:lang w:val="x-none"/>
              </w:rPr>
              <w:t>IDE</w:t>
            </w:r>
          </w:p>
        </w:tc>
        <w:tc>
          <w:tcPr>
            <w:tcW w:w="1946" w:type="dxa"/>
            <w:shd w:val="clear" w:color="auto" w:fill="auto"/>
            <w:vAlign w:val="center"/>
          </w:tcPr>
          <w:p w:rsidR="00C05A7D" w:rsidRDefault="00C05A7D" w:rsidP="00CA1261">
            <w:pPr>
              <w:overflowPunct w:val="0"/>
              <w:autoSpaceDE w:val="0"/>
              <w:autoSpaceDN w:val="0"/>
              <w:jc w:val="left"/>
              <w:textAlignment w:val="baseline"/>
              <w:rPr>
                <w:rFonts w:ascii="MS Sans Serif" w:hAnsi="MS Sans Serif" w:hint="eastAsia"/>
                <w:lang w:val="x-none"/>
              </w:rPr>
            </w:pPr>
            <w:proofErr w:type="spellStart"/>
            <w:r w:rsidRPr="00C9507D">
              <w:rPr>
                <w:rFonts w:asciiTheme="minorHAnsi" w:hAnsiTheme="minorHAnsi"/>
              </w:rPr>
              <w:t>IntelliJ</w:t>
            </w:r>
            <w:proofErr w:type="spellEnd"/>
            <w:r w:rsidRPr="00C9507D">
              <w:rPr>
                <w:rFonts w:asciiTheme="minorHAnsi" w:hAnsiTheme="minorHAnsi"/>
              </w:rPr>
              <w:t xml:space="preserve"> IDEA</w:t>
            </w:r>
          </w:p>
        </w:tc>
        <w:tc>
          <w:tcPr>
            <w:tcW w:w="1417" w:type="dxa"/>
            <w:shd w:val="clear" w:color="auto" w:fill="auto"/>
            <w:vAlign w:val="center"/>
          </w:tcPr>
          <w:p w:rsidR="00C05A7D" w:rsidRDefault="00C05A7D" w:rsidP="00CA1261">
            <w:pPr>
              <w:overflowPunct w:val="0"/>
              <w:autoSpaceDE w:val="0"/>
              <w:autoSpaceDN w:val="0"/>
              <w:textAlignment w:val="baseline"/>
              <w:rPr>
                <w:rFonts w:asciiTheme="minorHAnsi" w:hAnsiTheme="minorHAnsi"/>
              </w:rPr>
            </w:pPr>
            <w:r w:rsidRPr="00C9507D">
              <w:rPr>
                <w:rFonts w:asciiTheme="minorHAnsi" w:hAnsiTheme="minorHAnsi"/>
              </w:rPr>
              <w:t>2017.1.2</w:t>
            </w:r>
          </w:p>
        </w:tc>
        <w:tc>
          <w:tcPr>
            <w:tcW w:w="3827" w:type="dxa"/>
            <w:shd w:val="clear" w:color="auto" w:fill="auto"/>
          </w:tcPr>
          <w:p w:rsidR="00C05A7D" w:rsidRDefault="00C05A7D" w:rsidP="00CA1261">
            <w:pPr>
              <w:overflowPunct w:val="0"/>
              <w:autoSpaceDE w:val="0"/>
              <w:autoSpaceDN w:val="0"/>
              <w:textAlignment w:val="baseline"/>
            </w:pPr>
          </w:p>
        </w:tc>
      </w:tr>
    </w:tbl>
    <w:p w:rsidR="0054257D" w:rsidRPr="00536639" w:rsidRDefault="00833125" w:rsidP="00536639">
      <w:pPr>
        <w:pStyle w:val="1"/>
        <w:numPr>
          <w:ilvl w:val="0"/>
          <w:numId w:val="3"/>
        </w:numPr>
        <w:tabs>
          <w:tab w:val="left" w:pos="-851"/>
        </w:tabs>
        <w:spacing w:before="156" w:after="156"/>
        <w:rPr>
          <w:kern w:val="36"/>
        </w:rPr>
      </w:pPr>
      <w:bookmarkStart w:id="36" w:name="_Toc488759735"/>
      <w:r>
        <w:rPr>
          <w:rFonts w:hint="eastAsia"/>
          <w:kern w:val="36"/>
        </w:rPr>
        <w:t>需求跟踪</w:t>
      </w:r>
      <w:bookmarkEnd w:id="35"/>
      <w:bookmarkEnd w:id="36"/>
    </w:p>
    <w:sectPr w:rsidR="0054257D" w:rsidRPr="00536639" w:rsidSect="00E42F70">
      <w:pgSz w:w="11906" w:h="16838" w:code="9"/>
      <w:pgMar w:top="1440" w:right="1418" w:bottom="1134" w:left="1418" w:header="851" w:footer="851"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FA8" w:rsidRDefault="00B53FA8" w:rsidP="00A84FCF">
      <w:pPr>
        <w:ind w:firstLine="420"/>
      </w:pPr>
      <w:r>
        <w:separator/>
      </w:r>
    </w:p>
  </w:endnote>
  <w:endnote w:type="continuationSeparator" w:id="0">
    <w:p w:rsidR="00B53FA8" w:rsidRDefault="00B53FA8" w:rsidP="00A84FC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Times New Roman"/>
    <w:panose1 w:val="00000000000000000000"/>
    <w:charset w:val="FF"/>
    <w:family w:val="auto"/>
    <w:notTrueType/>
    <w:pitch w:val="default"/>
    <w:sig w:usb0="00000003"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ungsuh">
    <w:altName w:val="Arial Unicode MS"/>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Default="0010007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Default="00100079" w:rsidP="00696184">
    <w:pPr>
      <w:pStyle w:val="a4"/>
      <w:pBdr>
        <w:top w:val="single" w:sz="4" w:space="1" w:color="auto"/>
      </w:pBdr>
      <w:wordWrap w:val="0"/>
      <w:jc w:val="right"/>
      <w:rPr>
        <w:i/>
      </w:rPr>
    </w:pPr>
    <w:r w:rsidRPr="00193A41">
      <w:rPr>
        <w:rFonts w:hint="eastAsia"/>
        <w:i/>
      </w:rPr>
      <w:t xml:space="preserve">   </w:t>
    </w:r>
    <w:r w:rsidRPr="00193A41">
      <w:rPr>
        <w:i/>
      </w:rPr>
      <w:t xml:space="preserve">Copyright © </w:t>
    </w:r>
    <w:r>
      <w:rPr>
        <w:i/>
      </w:rPr>
      <w:fldChar w:fldCharType="begin"/>
    </w:r>
    <w:r>
      <w:rPr>
        <w:i/>
      </w:rPr>
      <w:instrText xml:space="preserve"> DATE \@"YYYY" </w:instrText>
    </w:r>
    <w:r>
      <w:rPr>
        <w:i/>
      </w:rPr>
      <w:fldChar w:fldCharType="separate"/>
    </w:r>
    <w:r>
      <w:rPr>
        <w:i/>
        <w:noProof/>
      </w:rPr>
      <w:t>2017</w:t>
    </w:r>
    <w:r>
      <w:rPr>
        <w:i/>
      </w:rPr>
      <w:fldChar w:fldCharType="end"/>
    </w:r>
    <w:r w:rsidRPr="00193A41">
      <w:rPr>
        <w:i/>
      </w:rPr>
      <w:t xml:space="preserve"> TP-LINK. All right</w:t>
    </w:r>
    <w:r>
      <w:rPr>
        <w:rFonts w:hint="eastAsia"/>
        <w:i/>
      </w:rPr>
      <w:t>s</w:t>
    </w:r>
    <w:r w:rsidRPr="00193A41">
      <w:rPr>
        <w:i/>
      </w:rPr>
      <w:t xml:space="preserve"> reserved</w:t>
    </w:r>
  </w:p>
  <w:p w:rsidR="00100079" w:rsidRPr="00C37B51" w:rsidRDefault="00100079" w:rsidP="00C37B51">
    <w:pPr>
      <w:pStyle w:val="a4"/>
      <w:pBdr>
        <w:top w:val="single" w:sz="4" w:space="1" w:color="auto"/>
      </w:pBdr>
      <w:jc w:val="right"/>
    </w:pPr>
    <w:r w:rsidRPr="00C37B51">
      <w:rPr>
        <w:rFonts w:hint="eastAsia"/>
      </w:rPr>
      <w:t>编号</w:t>
    </w:r>
    <w:r w:rsidRPr="00C37B51">
      <w:t>：</w:t>
    </w:r>
    <w:r w:rsidRPr="00C37B51">
      <w:rPr>
        <w:rFonts w:hint="eastAsia"/>
      </w:rPr>
      <w:t>PPD029-</w:t>
    </w:r>
    <w:r w:rsidRPr="00C37B51">
      <w:t>09-01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Pr="004044B7" w:rsidRDefault="00100079" w:rsidP="004736B7">
    <w:pPr>
      <w:pBdr>
        <w:top w:val="single" w:sz="4" w:space="1" w:color="auto"/>
      </w:pBdr>
      <w:spacing w:beforeLines="50" w:before="120"/>
      <w:ind w:rightChars="-146" w:right="-307" w:firstLineChars="2250" w:firstLine="4050"/>
      <w:jc w:val="right"/>
      <w:rPr>
        <w:i/>
        <w:sz w:val="18"/>
        <w:szCs w:val="18"/>
      </w:rPr>
    </w:pPr>
    <w:r w:rsidRPr="004044B7">
      <w:rPr>
        <w:i/>
        <w:sz w:val="18"/>
        <w:szCs w:val="18"/>
      </w:rPr>
      <w:t xml:space="preserve">Copyright © </w:t>
    </w:r>
    <w:r>
      <w:rPr>
        <w:i/>
        <w:sz w:val="18"/>
        <w:szCs w:val="18"/>
      </w:rPr>
      <w:t>2010</w:t>
    </w:r>
    <w:r w:rsidRPr="004044B7">
      <w:rPr>
        <w:i/>
        <w:sz w:val="18"/>
        <w:szCs w:val="18"/>
      </w:rPr>
      <w:t xml:space="preserve"> TP-LINK. All right</w:t>
    </w:r>
    <w:r>
      <w:rPr>
        <w:rFonts w:hint="eastAsia"/>
        <w:i/>
        <w:sz w:val="18"/>
        <w:szCs w:val="18"/>
      </w:rPr>
      <w:t>s</w:t>
    </w:r>
    <w:r w:rsidRPr="004044B7">
      <w:rPr>
        <w:i/>
        <w:sz w:val="18"/>
        <w:szCs w:val="18"/>
      </w:rPr>
      <w:t xml:space="preserve">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13B" w:rsidRPr="00193A41" w:rsidRDefault="00F9113B" w:rsidP="003B0CFF">
    <w:pPr>
      <w:pStyle w:val="a4"/>
      <w:pBdr>
        <w:top w:val="single" w:sz="4" w:space="1" w:color="auto"/>
      </w:pBdr>
      <w:jc w:val="center"/>
      <w:rPr>
        <w:i/>
      </w:rPr>
    </w:pPr>
    <w:r w:rsidRPr="00BA2AC5">
      <w:t xml:space="preserve">- </w:t>
    </w:r>
    <w:r w:rsidRPr="00BA2AC5">
      <w:fldChar w:fldCharType="begin"/>
    </w:r>
    <w:r w:rsidRPr="00BA2AC5">
      <w:instrText xml:space="preserve"> PAGE </w:instrText>
    </w:r>
    <w:r w:rsidRPr="00BA2AC5">
      <w:fldChar w:fldCharType="separate"/>
    </w:r>
    <w:r w:rsidR="009A7D57">
      <w:rPr>
        <w:noProof/>
      </w:rPr>
      <w:t>6</w:t>
    </w:r>
    <w:r w:rsidRPr="00BA2AC5">
      <w:fldChar w:fldCharType="end"/>
    </w:r>
    <w:r w:rsidRPr="00BA2AC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FA8" w:rsidRDefault="00B53FA8" w:rsidP="00A84FCF">
      <w:pPr>
        <w:ind w:firstLine="420"/>
      </w:pPr>
      <w:r>
        <w:separator/>
      </w:r>
    </w:p>
  </w:footnote>
  <w:footnote w:type="continuationSeparator" w:id="0">
    <w:p w:rsidR="00B53FA8" w:rsidRDefault="00B53FA8" w:rsidP="00A84FC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Default="00100079">
    <w:pPr>
      <w:pStyle w:val="a3"/>
    </w:pPr>
    <w:r>
      <w:rPr>
        <w:noProof/>
      </w:rPr>
      <mc:AlternateContent>
        <mc:Choice Requires="wps">
          <w:drawing>
            <wp:anchor distT="0" distB="0" distL="114300" distR="114300" simplePos="0" relativeHeight="251662336" behindDoc="1" locked="0" layoutInCell="0" allowOverlap="1" wp14:anchorId="10B7FEDB" wp14:editId="7DB8DA77">
              <wp:simplePos x="0" y="0"/>
              <wp:positionH relativeFrom="margin">
                <wp:align>center</wp:align>
              </wp:positionH>
              <wp:positionV relativeFrom="margin">
                <wp:align>center</wp:align>
              </wp:positionV>
              <wp:extent cx="6657975" cy="782955"/>
              <wp:effectExtent l="0" t="2171700" r="0" b="1998345"/>
              <wp:wrapNone/>
              <wp:docPr id="8" name="WordArt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57975" cy="7829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00079" w:rsidRDefault="00100079" w:rsidP="008A3AD3">
                          <w:pPr>
                            <w:pStyle w:val="ad"/>
                            <w:spacing w:before="0" w:beforeAutospacing="0" w:after="0" w:afterAutospacing="0"/>
                            <w:jc w:val="center"/>
                          </w:pPr>
                          <w:r>
                            <w:rPr>
                              <w:rFonts w:ascii="Arial" w:hAnsi="Arial" w:cs="Arial"/>
                              <w:color w:val="FF0000"/>
                              <w:sz w:val="2"/>
                              <w:szCs w:val="2"/>
                              <w14:textFill>
                                <w14:solidFill>
                                  <w14:srgbClr w14:val="FF0000">
                                    <w14:alpha w14:val="50000"/>
                                  </w14:srgbClr>
                                </w14:solidFill>
                              </w14:textFill>
                            </w:rPr>
                            <w:t>TP-LINK 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0B7FEDB" id="_x0000_t202" coordsize="21600,21600" o:spt="202" path="m,l,21600r21600,l21600,xe">
              <v:stroke joinstyle="miter"/>
              <v:path gradientshapeok="t" o:connecttype="rect"/>
            </v:shapetype>
            <v:shape id="WordArt 17" o:spid="_x0000_s1026" type="#_x0000_t202" style="position:absolute;left:0;text-align:left;margin-left:0;margin-top:0;width:524.25pt;height:61.6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" o:allowincell="f" filled="f" stroked="f">
              <v:stroke joinstyle="round"/>
              <o:lock v:ext="edit" shapetype="t"/>
              <v:textbox style="mso-fit-shape-to-text:t">
                <w:txbxContent>
                  <w:p w:rsidR="00100079" w:rsidRDefault="00100079" w:rsidP="008A3AD3">
                    <w:pPr>
                      <w:pStyle w:val="ad"/>
                      <w:spacing w:before="0" w:beforeAutospacing="0" w:after="0" w:afterAutospacing="0"/>
                      <w:jc w:val="center"/>
                    </w:pPr>
                    <w:r>
                      <w:rPr>
                        <w:rFonts w:ascii="Arial" w:hAnsi="Arial" w:cs="Arial"/>
                        <w:color w:val="FF0000"/>
                        <w:sz w:val="2"/>
                        <w:szCs w:val="2"/>
                        <w14:textFill>
                          <w14:solidFill>
                            <w14:srgbClr w14:val="FF0000">
                              <w14:alpha w14:val="50000"/>
                            </w14:srgbClr>
                          </w14:solidFill>
                        </w14:textFill>
                      </w:rPr>
                      <w:t>TP-LINK Confidential</w:t>
                    </w:r>
                  </w:p>
                </w:txbxContent>
              </v:textbox>
              <w10:wrap anchorx="margin" anchory="margin"/>
            </v:shape>
          </w:pict>
        </mc:Fallback>
      </mc:AlternateContent>
    </w:r>
    <w:r>
      <w:rPr>
        <w:noProof/>
      </w:rPr>
      <mc:AlternateContent>
        <mc:Choice Requires="wps">
          <w:drawing>
            <wp:anchor distT="0" distB="0" distL="114300" distR="114300" simplePos="0" relativeHeight="251661312" behindDoc="1" locked="0" layoutInCell="0" allowOverlap="1" wp14:anchorId="37A20F4D" wp14:editId="5F31D16A">
              <wp:simplePos x="0" y="0"/>
              <wp:positionH relativeFrom="margin">
                <wp:align>center</wp:align>
              </wp:positionH>
              <wp:positionV relativeFrom="margin">
                <wp:align>center</wp:align>
              </wp:positionV>
              <wp:extent cx="6758940" cy="675640"/>
              <wp:effectExtent l="0" t="2076450" r="0" b="2153285"/>
              <wp:wrapNone/>
              <wp:docPr id="7"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58940" cy="6756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00079" w:rsidRDefault="00100079" w:rsidP="008A3AD3">
                          <w:pPr>
                            <w:pStyle w:val="ad"/>
                            <w:spacing w:before="0" w:beforeAutospacing="0" w:after="0" w:afterAutospacing="0"/>
                            <w:jc w:val="center"/>
                          </w:pPr>
                          <w:r>
                            <w:rPr>
                              <w:rFonts w:hint="eastAsia"/>
                              <w:color w:val="0000FF"/>
                              <w:sz w:val="2"/>
                              <w:szCs w:val="2"/>
                              <w14:textFill>
                                <w14:solidFill>
                                  <w14:srgbClr w14:val="0000FF">
                                    <w14:alpha w14:val="50000"/>
                                  </w14:srgbClr>
                                </w14:solidFill>
                              </w14:textFill>
                            </w:rPr>
                            <w:t>TP-LINK 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A20F4D" id="WordArt 15" o:spid="_x0000_s1027" type="#_x0000_t202" style="position:absolute;left:0;text-align:left;margin-left:0;margin-top:0;width:532.2pt;height:53.2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" o:allowincell="f" filled="f" stroked="f">
              <v:stroke joinstyle="round"/>
              <o:lock v:ext="edit" shapetype="t"/>
              <v:textbox style="mso-fit-shape-to-text:t">
                <w:txbxContent>
                  <w:p w:rsidR="00100079" w:rsidRDefault="00100079" w:rsidP="008A3AD3">
                    <w:pPr>
                      <w:pStyle w:val="ad"/>
                      <w:spacing w:before="0" w:beforeAutospacing="0" w:after="0" w:afterAutospacing="0"/>
                      <w:jc w:val="center"/>
                    </w:pPr>
                    <w:r>
                      <w:rPr>
                        <w:rFonts w:hint="eastAsia"/>
                        <w:color w:val="0000FF"/>
                        <w:sz w:val="2"/>
                        <w:szCs w:val="2"/>
                        <w14:textFill>
                          <w14:solidFill>
                            <w14:srgbClr w14:val="0000FF">
                              <w14:alpha w14:val="50000"/>
                            </w14:srgbClr>
                          </w14:solidFill>
                        </w14:textFill>
                      </w:rPr>
                      <w:t>TP-LINK CONFIDENTIAL</w:t>
                    </w:r>
                  </w:p>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153BC48C" wp14:editId="30EFFE0F">
              <wp:simplePos x="0" y="0"/>
              <wp:positionH relativeFrom="margin">
                <wp:align>center</wp:align>
              </wp:positionH>
              <wp:positionV relativeFrom="margin">
                <wp:align>center</wp:align>
              </wp:positionV>
              <wp:extent cx="6758940" cy="675640"/>
              <wp:effectExtent l="0" t="2076450" r="0" b="2153285"/>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58940" cy="6756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00079" w:rsidRDefault="00100079" w:rsidP="008A3AD3">
                          <w:pPr>
                            <w:pStyle w:val="ad"/>
                            <w:spacing w:before="0" w:beforeAutospacing="0" w:after="0" w:afterAutospacing="0"/>
                            <w:jc w:val="center"/>
                          </w:pPr>
                          <w:r>
                            <w:rPr>
                              <w:rFonts w:hint="eastAsia"/>
                              <w:color w:val="FF0000"/>
                              <w:sz w:val="2"/>
                              <w:szCs w:val="2"/>
                              <w14:textFill>
                                <w14:solidFill>
                                  <w14:srgbClr w14:val="FF0000">
                                    <w14:alpha w14:val="50000"/>
                                  </w14:srgbClr>
                                </w14:solidFill>
                              </w14:textFill>
                            </w:rPr>
                            <w:t>TP-LINK 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3BC48C" id="WordArt 14" o:spid="_x0000_s1028" type="#_x0000_t202" style="position:absolute;left:0;text-align:left;margin-left:0;margin-top:0;width:532.2pt;height:53.2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" o:allowincell="f" filled="f" stroked="f">
              <v:stroke joinstyle="round"/>
              <o:lock v:ext="edit" shapetype="t"/>
              <v:textbox style="mso-fit-shape-to-text:t">
                <w:txbxContent>
                  <w:p w:rsidR="00100079" w:rsidRDefault="00100079" w:rsidP="008A3AD3">
                    <w:pPr>
                      <w:pStyle w:val="ad"/>
                      <w:spacing w:before="0" w:beforeAutospacing="0" w:after="0" w:afterAutospacing="0"/>
                      <w:jc w:val="center"/>
                    </w:pPr>
                    <w:r>
                      <w:rPr>
                        <w:rFonts w:hint="eastAsia"/>
                        <w:color w:val="FF0000"/>
                        <w:sz w:val="2"/>
                        <w:szCs w:val="2"/>
                        <w14:textFill>
                          <w14:solidFill>
                            <w14:srgbClr w14:val="FF0000">
                              <w14:alpha w14:val="50000"/>
                            </w14:srgbClr>
                          </w14:solidFill>
                        </w14:textFill>
                      </w:rPr>
                      <w:t>TP-LINK CONFIDENTIAL</w:t>
                    </w:r>
                  </w:p>
                </w:txbxContent>
              </v:textbox>
              <w10:wrap anchorx="margin" anchory="margin"/>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1" type="#_x0000_t136" style="position:absolute;left:0;text-align:left;margin-left:0;margin-top:0;width:468.4pt;height:117.1pt;rotation:315;z-index:-251657216;mso-position-horizontal:center;mso-position-horizontal-relative:margin;mso-position-vertical:center;mso-position-vertical-relative:margin" o:allowincell="f" fillcolor="red" stroked="f">
          <v:fill opacity=".5"/>
          <v:textpath style="font-family:&quot;宋体&quot;;font-size:1pt" string="公司绝密"/>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Default="00100079" w:rsidP="007F2DEB">
    <w:pPr>
      <w:pBdr>
        <w:bottom w:val="single" w:sz="6" w:space="1" w:color="auto"/>
      </w:pBdr>
      <w:tabs>
        <w:tab w:val="left" w:pos="4923"/>
      </w:tabs>
      <w:ind w:leftChars="-171" w:left="-2" w:hangingChars="170" w:hanging="357"/>
    </w:pPr>
    <w:r>
      <w:rPr>
        <w:noProof/>
      </w:rPr>
      <mc:AlternateContent>
        <mc:Choice Requires="wps">
          <w:drawing>
            <wp:anchor distT="0" distB="0" distL="114300" distR="114300" simplePos="0" relativeHeight="251664384" behindDoc="1" locked="0" layoutInCell="1" allowOverlap="1" wp14:anchorId="01F25F11" wp14:editId="4A35CBF1">
              <wp:simplePos x="0" y="0"/>
              <wp:positionH relativeFrom="margin">
                <wp:posOffset>-929640</wp:posOffset>
              </wp:positionH>
              <wp:positionV relativeFrom="margin">
                <wp:posOffset>3935095</wp:posOffset>
              </wp:positionV>
              <wp:extent cx="7267575" cy="608330"/>
              <wp:effectExtent l="2276475" t="0" r="2277745" b="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997907">
                        <a:off x="0" y="0"/>
                        <a:ext cx="7267575" cy="608330"/>
                      </a:xfrm>
                      <a:prstGeom prst="rect">
                        <a:avLst/>
                      </a:prstGeom>
                      <a:extLst>
                        <a:ext uri="{AF507438-7753-43E0-B8FC-AC1667EBCBE1}">
                          <a14:hiddenEffects xmlns:a14="http://schemas.microsoft.com/office/drawing/2010/main">
                            <a:effectLst/>
                          </a14:hiddenEffects>
                        </a:ext>
                      </a:extLst>
                    </wps:spPr>
                    <wps:txbx>
                      <w:txbxContent>
                        <w:p w:rsidR="00100079" w:rsidRDefault="00100079" w:rsidP="008A3AD3">
                          <w:pPr>
                            <w:pStyle w:val="ad"/>
                            <w:spacing w:before="0" w:beforeAutospacing="0" w:after="0" w:afterAutospacing="0"/>
                            <w:jc w:val="center"/>
                          </w:pPr>
                          <w:r w:rsidRPr="00C22E0B">
                            <w:rPr>
                              <w:rFonts w:ascii="Arial" w:hAnsi="Arial" w:cs="Arial"/>
                              <w:outline/>
                              <w:color w:val="FF0000"/>
                              <w:sz w:val="2"/>
                              <w:szCs w:val="2"/>
                              <w14:textOutline w14:w="0" w14:cap="flat" w14:cmpd="sng" w14:algn="ctr">
                                <w14:solidFill>
                                  <w14:srgbClr w14:val="FF0000"/>
                                </w14:solidFill>
                                <w14:prstDash w14:val="solid"/>
                                <w14:round/>
                              </w14:textOutline>
                              <w14:textFill>
                                <w14:noFill/>
                              </w14:textFill>
                            </w:rPr>
                            <w:t>TP-LINK 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1F25F11" id="_x0000_t202" coordsize="21600,21600" o:spt="202" path="m,l,21600r21600,l21600,xe">
              <v:stroke joinstyle="miter"/>
              <v:path gradientshapeok="t" o:connecttype="rect"/>
            </v:shapetype>
            <v:shape id="WordArt 22" o:spid="_x0000_s1029" type="#_x0000_t202" style="position:absolute;left:0;text-align:left;margin-left:-73.2pt;margin-top:309.85pt;width:572.25pt;height:47.9pt;rotation:-3274514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" filled="f" stroked="f">
              <o:lock v:ext="edit" shapetype="t"/>
              <v:textbox style="mso-fit-shape-to-text:t">
                <w:txbxContent>
                  <w:p w:rsidR="00100079" w:rsidRDefault="00100079" w:rsidP="008A3AD3">
                    <w:pPr>
                      <w:pStyle w:val="ad"/>
                      <w:spacing w:before="0" w:beforeAutospacing="0" w:after="0" w:afterAutospacing="0"/>
                      <w:jc w:val="center"/>
                    </w:pPr>
                    <w:r w:rsidRPr="00C22E0B">
                      <w:rPr>
                        <w:rFonts w:ascii="Arial" w:hAnsi="Arial" w:cs="Arial"/>
                        <w:outline/>
                        <w:color w:val="FF0000"/>
                        <w:sz w:val="2"/>
                        <w:szCs w:val="2"/>
                        <w14:textOutline w14:w="0" w14:cap="flat" w14:cmpd="sng" w14:algn="ctr">
                          <w14:solidFill>
                            <w14:srgbClr w14:val="FF0000"/>
                          </w14:solidFill>
                          <w14:prstDash w14:val="solid"/>
                          <w14:round/>
                        </w14:textOutline>
                        <w14:textFill>
                          <w14:noFill/>
                        </w14:textFill>
                      </w:rPr>
                      <w:t>TP-LINK Confidential</w:t>
                    </w:r>
                  </w:p>
                </w:txbxContent>
              </v:textbox>
              <w10:wrap anchorx="margin" anchory="margin"/>
            </v:shape>
          </w:pict>
        </mc:Fallback>
      </mc:AlternateContent>
    </w:r>
    <w:r>
      <w:rPr>
        <w:rFonts w:hint="eastAsia"/>
        <w:noProof/>
      </w:rPr>
      <w:drawing>
        <wp:inline distT="0" distB="0" distL="0" distR="0" wp14:anchorId="0CDDC24F" wp14:editId="32740E71">
          <wp:extent cx="1857375" cy="390525"/>
          <wp:effectExtent l="0" t="0" r="9525" b="9525"/>
          <wp:docPr id="12" name="图片 12" descr="TP-cho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choic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390525"/>
                  </a:xfrm>
                  <a:prstGeom prst="rect">
                    <a:avLst/>
                  </a:prstGeom>
                  <a:noFill/>
                  <a:ln>
                    <a:noFill/>
                  </a:ln>
                </pic:spPr>
              </pic:pic>
            </a:graphicData>
          </a:graphic>
        </wp:inline>
      </w:drawing>
    </w:r>
    <w:r>
      <w:rPr>
        <w:rFonts w:hint="eastAsia"/>
      </w:rPr>
      <w:t xml:space="preserve">                                                     </w:t>
    </w:r>
    <w:r>
      <w:rPr>
        <w:rFonts w:hint="eastAsia"/>
      </w:rPr>
      <w:t>云平台部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079" w:rsidRDefault="00100079" w:rsidP="00F22850">
    <w:pPr>
      <w:pBdr>
        <w:bottom w:val="single" w:sz="4" w:space="1" w:color="auto"/>
      </w:pBdr>
      <w:tabs>
        <w:tab w:val="left" w:pos="2300"/>
      </w:tabs>
      <w:snapToGrid w:val="0"/>
      <w:ind w:leftChars="-172" w:left="-4" w:rightChars="-244" w:right="-512" w:hangingChars="170" w:hanging="357"/>
      <w:outlineLvl w:val="0"/>
      <w:rPr>
        <w:rFonts w:ascii="Arial" w:hAnsi="Arial" w:cs="Arial"/>
        <w:color w:val="0000FF"/>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2" type="#_x0000_t136" style="position:absolute;left:0;text-align:left;margin-left:-64.2pt;margin-top:363.6pt;width:572.25pt;height:47.9pt;rotation:-3274514fd;z-index:-251653120;mso-position-horizontal-relative:margin;mso-position-vertical-relative:margin" strokecolor="red" strokeweight="0">
          <v:shadow color="#868686"/>
          <v:textpath style="font-family:&quot;Arial&quot;;font-size:1pt;v-text-kern:t" trim="t" fitpath="t" string="TP-LINK Confidential"/>
          <w10:wrap anchorx="margin" anchory="margin"/>
        </v:shape>
      </w:pict>
    </w:r>
    <w:r>
      <w:rPr>
        <w:rFonts w:hint="eastAsia"/>
        <w:noProof/>
      </w:rPr>
      <w:drawing>
        <wp:inline distT="0" distB="0" distL="0" distR="0" wp14:anchorId="295AD24E" wp14:editId="1C42B83B">
          <wp:extent cx="1809750" cy="390525"/>
          <wp:effectExtent l="0" t="0" r="0" b="9525"/>
          <wp:docPr id="13" name="图片 13" descr="TP-cho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choic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AB9D"/>
      </v:shape>
    </w:pict>
  </w:numPicBullet>
  <w:abstractNum w:abstractNumId="0" w15:restartNumberingAfterBreak="0">
    <w:nsid w:val="076A30FF"/>
    <w:multiLevelType w:val="hybridMultilevel"/>
    <w:tmpl w:val="DB8869B8"/>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2A0699"/>
    <w:multiLevelType w:val="hybridMultilevel"/>
    <w:tmpl w:val="86981672"/>
    <w:lvl w:ilvl="0" w:tplc="AED233C8">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90388"/>
    <w:multiLevelType w:val="hybridMultilevel"/>
    <w:tmpl w:val="5C8E2AE8"/>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3" w15:restartNumberingAfterBreak="0">
    <w:nsid w:val="269B352A"/>
    <w:multiLevelType w:val="multilevel"/>
    <w:tmpl w:val="C8E0DCB0"/>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992"/>
        </w:tabs>
        <w:ind w:left="992" w:hanging="567"/>
      </w:pPr>
      <w:rPr>
        <w:sz w:val="32"/>
        <w:szCs w:val="32"/>
      </w:rPr>
    </w:lvl>
    <w:lvl w:ilvl="2">
      <w:start w:val="1"/>
      <w:numFmt w:val="decimal"/>
      <w:pStyle w:val="3"/>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6D4576D"/>
    <w:multiLevelType w:val="hybridMultilevel"/>
    <w:tmpl w:val="4D0E99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F5A4431"/>
    <w:multiLevelType w:val="hybridMultilevel"/>
    <w:tmpl w:val="86981672"/>
    <w:lvl w:ilvl="0" w:tplc="AED233C8">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5E624F"/>
    <w:multiLevelType w:val="hybridMultilevel"/>
    <w:tmpl w:val="537ACE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6D0280"/>
    <w:multiLevelType w:val="hybridMultilevel"/>
    <w:tmpl w:val="40848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A8B0ABC"/>
    <w:multiLevelType w:val="hybridMultilevel"/>
    <w:tmpl w:val="F9C6DC4A"/>
    <w:lvl w:ilvl="0" w:tplc="50927304">
      <w:start w:val="1"/>
      <w:numFmt w:val="decimal"/>
      <w:lvlText w:val="[%1]."/>
      <w:lvlJc w:val="left"/>
      <w:pPr>
        <w:ind w:left="840" w:hanging="420"/>
      </w:pPr>
      <w:rPr>
        <w:rFonts w:hint="eastAsia"/>
      </w:rPr>
    </w:lvl>
    <w:lvl w:ilvl="1" w:tplc="AED233C8">
      <w:start w:val="1"/>
      <w:numFmt w:val="decimal"/>
      <w:lvlText w:val="%2."/>
      <w:lvlJc w:val="left"/>
      <w:pPr>
        <w:ind w:left="1200" w:hanging="36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8D30C3"/>
    <w:multiLevelType w:val="hybridMultilevel"/>
    <w:tmpl w:val="DC6E2A4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29F4933"/>
    <w:multiLevelType w:val="hybridMultilevel"/>
    <w:tmpl w:val="EA685B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50E171E"/>
    <w:multiLevelType w:val="multilevel"/>
    <w:tmpl w:val="D4DE031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64C2F11"/>
    <w:multiLevelType w:val="multilevel"/>
    <w:tmpl w:val="F9667B40"/>
    <w:lvl w:ilvl="0">
      <w:start w:val="1"/>
      <w:numFmt w:val="decimal"/>
      <w:pStyle w:val="12"/>
      <w:lvlText w:val="%1"/>
      <w:lvlJc w:val="left"/>
      <w:pPr>
        <w:tabs>
          <w:tab w:val="num" w:pos="170"/>
        </w:tabs>
        <w:ind w:left="170" w:firstLine="232"/>
      </w:pPr>
      <w:rPr>
        <w:rFonts w:hint="eastAsia"/>
      </w:rPr>
    </w:lvl>
    <w:lvl w:ilvl="1">
      <w:start w:val="1"/>
      <w:numFmt w:val="decimal"/>
      <w:lvlText w:val="%1.%2"/>
      <w:lvlJc w:val="left"/>
      <w:pPr>
        <w:tabs>
          <w:tab w:val="num" w:pos="1394"/>
        </w:tabs>
        <w:ind w:left="1394" w:hanging="567"/>
      </w:pPr>
      <w:rPr>
        <w:rFonts w:hint="eastAsia"/>
      </w:rPr>
    </w:lvl>
    <w:lvl w:ilvl="2">
      <w:start w:val="1"/>
      <w:numFmt w:val="decimal"/>
      <w:lvlText w:val="%1.%2.%3"/>
      <w:lvlJc w:val="left"/>
      <w:pPr>
        <w:tabs>
          <w:tab w:val="num" w:pos="1820"/>
        </w:tabs>
        <w:ind w:left="1820" w:hanging="567"/>
      </w:pPr>
      <w:rPr>
        <w:rFonts w:hint="eastAsia"/>
      </w:rPr>
    </w:lvl>
    <w:lvl w:ilvl="3">
      <w:start w:val="1"/>
      <w:numFmt w:val="decimal"/>
      <w:lvlText w:val="%1.%2.%3.%4"/>
      <w:lvlJc w:val="left"/>
      <w:pPr>
        <w:tabs>
          <w:tab w:val="num" w:pos="2386"/>
        </w:tabs>
        <w:ind w:left="2386" w:hanging="708"/>
      </w:pPr>
      <w:rPr>
        <w:rFonts w:hint="eastAsia"/>
      </w:rPr>
    </w:lvl>
    <w:lvl w:ilvl="4">
      <w:start w:val="1"/>
      <w:numFmt w:val="decimal"/>
      <w:lvlText w:val="%1.%2.%3.%4.%5"/>
      <w:lvlJc w:val="left"/>
      <w:pPr>
        <w:tabs>
          <w:tab w:val="num" w:pos="2953"/>
        </w:tabs>
        <w:ind w:left="2953" w:hanging="850"/>
      </w:pPr>
      <w:rPr>
        <w:rFonts w:hint="eastAsia"/>
      </w:rPr>
    </w:lvl>
    <w:lvl w:ilvl="5">
      <w:start w:val="1"/>
      <w:numFmt w:val="decimal"/>
      <w:lvlText w:val="%1.%2.%3.%4.%5.%6"/>
      <w:lvlJc w:val="left"/>
      <w:pPr>
        <w:tabs>
          <w:tab w:val="num" w:pos="3662"/>
        </w:tabs>
        <w:ind w:left="3662" w:hanging="1134"/>
      </w:pPr>
      <w:rPr>
        <w:rFonts w:hint="eastAsia"/>
      </w:rPr>
    </w:lvl>
    <w:lvl w:ilvl="6">
      <w:start w:val="1"/>
      <w:numFmt w:val="decimal"/>
      <w:lvlText w:val="%1.%2.%3.%4.%5.%6.%7"/>
      <w:lvlJc w:val="left"/>
      <w:pPr>
        <w:tabs>
          <w:tab w:val="num" w:pos="4229"/>
        </w:tabs>
        <w:ind w:left="4229" w:hanging="1276"/>
      </w:pPr>
      <w:rPr>
        <w:rFonts w:hint="eastAsia"/>
      </w:rPr>
    </w:lvl>
    <w:lvl w:ilvl="7">
      <w:start w:val="1"/>
      <w:numFmt w:val="decimal"/>
      <w:lvlText w:val="%1.%2.%3.%4.%5.%6.%7.%8"/>
      <w:lvlJc w:val="left"/>
      <w:pPr>
        <w:tabs>
          <w:tab w:val="num" w:pos="4796"/>
        </w:tabs>
        <w:ind w:left="4796" w:hanging="1418"/>
      </w:pPr>
      <w:rPr>
        <w:rFonts w:hint="eastAsia"/>
      </w:rPr>
    </w:lvl>
    <w:lvl w:ilvl="8">
      <w:start w:val="1"/>
      <w:numFmt w:val="decimal"/>
      <w:lvlText w:val="%1.%2.%3.%4.%5.%6.%7.%8.%9"/>
      <w:lvlJc w:val="left"/>
      <w:pPr>
        <w:tabs>
          <w:tab w:val="num" w:pos="5504"/>
        </w:tabs>
        <w:ind w:left="5504" w:hanging="1700"/>
      </w:pPr>
      <w:rPr>
        <w:rFonts w:hint="eastAsia"/>
      </w:rPr>
    </w:lvl>
  </w:abstractNum>
  <w:num w:numId="1">
    <w:abstractNumId w:val="3"/>
  </w:num>
  <w:num w:numId="2">
    <w:abstractNumId w:val="12"/>
  </w:num>
  <w:num w:numId="3">
    <w:abstractNumId w:val="11"/>
  </w:num>
  <w:num w:numId="4">
    <w:abstractNumId w:val="9"/>
  </w:num>
  <w:num w:numId="5">
    <w:abstractNumId w:val="8"/>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7"/>
  </w:num>
  <w:num w:numId="10">
    <w:abstractNumId w:val="4"/>
  </w:num>
  <w:num w:numId="11">
    <w:abstractNumId w:val="10"/>
  </w:num>
  <w:num w:numId="12">
    <w:abstractNumId w:val="1"/>
  </w:num>
  <w:num w:numId="13">
    <w:abstractNumId w:val="5"/>
  </w:num>
  <w:num w:numId="1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38C"/>
    <w:rsid w:val="00000096"/>
    <w:rsid w:val="0000297B"/>
    <w:rsid w:val="00002995"/>
    <w:rsid w:val="00005299"/>
    <w:rsid w:val="000052DE"/>
    <w:rsid w:val="00006BC6"/>
    <w:rsid w:val="00006FE6"/>
    <w:rsid w:val="00007776"/>
    <w:rsid w:val="000107B7"/>
    <w:rsid w:val="00011E86"/>
    <w:rsid w:val="000148A3"/>
    <w:rsid w:val="000158BE"/>
    <w:rsid w:val="00015F12"/>
    <w:rsid w:val="0001705D"/>
    <w:rsid w:val="00020D11"/>
    <w:rsid w:val="000231AA"/>
    <w:rsid w:val="00023706"/>
    <w:rsid w:val="00023F29"/>
    <w:rsid w:val="00032031"/>
    <w:rsid w:val="00032D49"/>
    <w:rsid w:val="00033132"/>
    <w:rsid w:val="00036358"/>
    <w:rsid w:val="000375D6"/>
    <w:rsid w:val="00037F06"/>
    <w:rsid w:val="00040837"/>
    <w:rsid w:val="0004134F"/>
    <w:rsid w:val="00042B77"/>
    <w:rsid w:val="00043903"/>
    <w:rsid w:val="00043A4E"/>
    <w:rsid w:val="0004583F"/>
    <w:rsid w:val="000462C0"/>
    <w:rsid w:val="00046331"/>
    <w:rsid w:val="00050370"/>
    <w:rsid w:val="00051371"/>
    <w:rsid w:val="000515BA"/>
    <w:rsid w:val="0005497C"/>
    <w:rsid w:val="00056207"/>
    <w:rsid w:val="00057981"/>
    <w:rsid w:val="00060056"/>
    <w:rsid w:val="00061D15"/>
    <w:rsid w:val="000632E9"/>
    <w:rsid w:val="0006419A"/>
    <w:rsid w:val="00066D58"/>
    <w:rsid w:val="000675C6"/>
    <w:rsid w:val="0007077A"/>
    <w:rsid w:val="00070A94"/>
    <w:rsid w:val="00071414"/>
    <w:rsid w:val="00074596"/>
    <w:rsid w:val="0007609F"/>
    <w:rsid w:val="00080694"/>
    <w:rsid w:val="00081678"/>
    <w:rsid w:val="000819D7"/>
    <w:rsid w:val="00081FA6"/>
    <w:rsid w:val="000830C3"/>
    <w:rsid w:val="000833E9"/>
    <w:rsid w:val="0008524A"/>
    <w:rsid w:val="00085611"/>
    <w:rsid w:val="00086DC0"/>
    <w:rsid w:val="00090432"/>
    <w:rsid w:val="00090DF9"/>
    <w:rsid w:val="00091C50"/>
    <w:rsid w:val="0009247E"/>
    <w:rsid w:val="00094FA3"/>
    <w:rsid w:val="000958AD"/>
    <w:rsid w:val="0009610B"/>
    <w:rsid w:val="00097F96"/>
    <w:rsid w:val="000A02D1"/>
    <w:rsid w:val="000A07DA"/>
    <w:rsid w:val="000A1DCC"/>
    <w:rsid w:val="000A24EB"/>
    <w:rsid w:val="000A3494"/>
    <w:rsid w:val="000A392E"/>
    <w:rsid w:val="000A3FFE"/>
    <w:rsid w:val="000A473C"/>
    <w:rsid w:val="000A59F7"/>
    <w:rsid w:val="000A5DFD"/>
    <w:rsid w:val="000A63E7"/>
    <w:rsid w:val="000A64E8"/>
    <w:rsid w:val="000A68ED"/>
    <w:rsid w:val="000A7B39"/>
    <w:rsid w:val="000B0DA0"/>
    <w:rsid w:val="000B0DBA"/>
    <w:rsid w:val="000B1CC3"/>
    <w:rsid w:val="000B249D"/>
    <w:rsid w:val="000B30A9"/>
    <w:rsid w:val="000B387C"/>
    <w:rsid w:val="000B55D1"/>
    <w:rsid w:val="000B6255"/>
    <w:rsid w:val="000B69E2"/>
    <w:rsid w:val="000B7188"/>
    <w:rsid w:val="000B7A05"/>
    <w:rsid w:val="000B7E1C"/>
    <w:rsid w:val="000C009B"/>
    <w:rsid w:val="000C19B5"/>
    <w:rsid w:val="000C26DB"/>
    <w:rsid w:val="000C3D06"/>
    <w:rsid w:val="000C5EA5"/>
    <w:rsid w:val="000C5FCD"/>
    <w:rsid w:val="000C623B"/>
    <w:rsid w:val="000C6676"/>
    <w:rsid w:val="000C67B0"/>
    <w:rsid w:val="000C6EA8"/>
    <w:rsid w:val="000D1952"/>
    <w:rsid w:val="000D213F"/>
    <w:rsid w:val="000D31AF"/>
    <w:rsid w:val="000D3547"/>
    <w:rsid w:val="000D3B00"/>
    <w:rsid w:val="000D41A8"/>
    <w:rsid w:val="000E20E6"/>
    <w:rsid w:val="000E210B"/>
    <w:rsid w:val="000E290E"/>
    <w:rsid w:val="000E3479"/>
    <w:rsid w:val="000F075E"/>
    <w:rsid w:val="000F1CFD"/>
    <w:rsid w:val="000F3265"/>
    <w:rsid w:val="000F450C"/>
    <w:rsid w:val="000F4767"/>
    <w:rsid w:val="000F47A1"/>
    <w:rsid w:val="000F48DA"/>
    <w:rsid w:val="000F5606"/>
    <w:rsid w:val="000F56B3"/>
    <w:rsid w:val="000F6F1E"/>
    <w:rsid w:val="000F6FA2"/>
    <w:rsid w:val="00100079"/>
    <w:rsid w:val="0010154C"/>
    <w:rsid w:val="00101DAC"/>
    <w:rsid w:val="0010253A"/>
    <w:rsid w:val="00107F25"/>
    <w:rsid w:val="001108DE"/>
    <w:rsid w:val="00111FE2"/>
    <w:rsid w:val="00112BAE"/>
    <w:rsid w:val="00112D1B"/>
    <w:rsid w:val="00112F45"/>
    <w:rsid w:val="001170B7"/>
    <w:rsid w:val="00117242"/>
    <w:rsid w:val="00117A2D"/>
    <w:rsid w:val="00122C9F"/>
    <w:rsid w:val="0012343A"/>
    <w:rsid w:val="00123D7B"/>
    <w:rsid w:val="0012401A"/>
    <w:rsid w:val="0012431E"/>
    <w:rsid w:val="00125031"/>
    <w:rsid w:val="0012579F"/>
    <w:rsid w:val="0012690B"/>
    <w:rsid w:val="00126973"/>
    <w:rsid w:val="00126BCB"/>
    <w:rsid w:val="00127307"/>
    <w:rsid w:val="0012787F"/>
    <w:rsid w:val="001306DB"/>
    <w:rsid w:val="00131B8B"/>
    <w:rsid w:val="00131C45"/>
    <w:rsid w:val="00132FA7"/>
    <w:rsid w:val="00133A03"/>
    <w:rsid w:val="00135F6A"/>
    <w:rsid w:val="00136106"/>
    <w:rsid w:val="00136A7A"/>
    <w:rsid w:val="00137407"/>
    <w:rsid w:val="00137BCC"/>
    <w:rsid w:val="001415A5"/>
    <w:rsid w:val="001422DD"/>
    <w:rsid w:val="00142710"/>
    <w:rsid w:val="00142D1C"/>
    <w:rsid w:val="00144097"/>
    <w:rsid w:val="0014679B"/>
    <w:rsid w:val="00147A0E"/>
    <w:rsid w:val="00147A8B"/>
    <w:rsid w:val="00147E25"/>
    <w:rsid w:val="001506B4"/>
    <w:rsid w:val="00150F4C"/>
    <w:rsid w:val="001517C0"/>
    <w:rsid w:val="00151E60"/>
    <w:rsid w:val="00152894"/>
    <w:rsid w:val="00152B21"/>
    <w:rsid w:val="00155431"/>
    <w:rsid w:val="001554FE"/>
    <w:rsid w:val="00155A18"/>
    <w:rsid w:val="00155E7E"/>
    <w:rsid w:val="00156446"/>
    <w:rsid w:val="00156EF0"/>
    <w:rsid w:val="0015795E"/>
    <w:rsid w:val="00157F6A"/>
    <w:rsid w:val="001611C9"/>
    <w:rsid w:val="001634B3"/>
    <w:rsid w:val="001646D1"/>
    <w:rsid w:val="0016493E"/>
    <w:rsid w:val="00165C2A"/>
    <w:rsid w:val="001660AC"/>
    <w:rsid w:val="001665A3"/>
    <w:rsid w:val="00170AED"/>
    <w:rsid w:val="00175696"/>
    <w:rsid w:val="00175C5B"/>
    <w:rsid w:val="00175FAD"/>
    <w:rsid w:val="00177258"/>
    <w:rsid w:val="00177C0D"/>
    <w:rsid w:val="00180907"/>
    <w:rsid w:val="00180C5E"/>
    <w:rsid w:val="00181269"/>
    <w:rsid w:val="001835AD"/>
    <w:rsid w:val="0018398D"/>
    <w:rsid w:val="001846CB"/>
    <w:rsid w:val="001859F2"/>
    <w:rsid w:val="00186C5E"/>
    <w:rsid w:val="00187B62"/>
    <w:rsid w:val="00187DE1"/>
    <w:rsid w:val="001909AD"/>
    <w:rsid w:val="00191918"/>
    <w:rsid w:val="0019317E"/>
    <w:rsid w:val="00193A41"/>
    <w:rsid w:val="00193CEE"/>
    <w:rsid w:val="00193FE0"/>
    <w:rsid w:val="001948BF"/>
    <w:rsid w:val="0019648B"/>
    <w:rsid w:val="00196EE1"/>
    <w:rsid w:val="0019713E"/>
    <w:rsid w:val="00197553"/>
    <w:rsid w:val="001979C8"/>
    <w:rsid w:val="001A042E"/>
    <w:rsid w:val="001A083A"/>
    <w:rsid w:val="001A0DCD"/>
    <w:rsid w:val="001A2136"/>
    <w:rsid w:val="001A3371"/>
    <w:rsid w:val="001A3A17"/>
    <w:rsid w:val="001A5854"/>
    <w:rsid w:val="001A5998"/>
    <w:rsid w:val="001A75C9"/>
    <w:rsid w:val="001B1368"/>
    <w:rsid w:val="001B30C2"/>
    <w:rsid w:val="001B31D1"/>
    <w:rsid w:val="001B3851"/>
    <w:rsid w:val="001B69A5"/>
    <w:rsid w:val="001B69EC"/>
    <w:rsid w:val="001B6B2F"/>
    <w:rsid w:val="001B6D97"/>
    <w:rsid w:val="001B6DCD"/>
    <w:rsid w:val="001B79AB"/>
    <w:rsid w:val="001C1BA1"/>
    <w:rsid w:val="001C25D5"/>
    <w:rsid w:val="001C2826"/>
    <w:rsid w:val="001C4665"/>
    <w:rsid w:val="001C47DA"/>
    <w:rsid w:val="001C505E"/>
    <w:rsid w:val="001D179A"/>
    <w:rsid w:val="001D2D9B"/>
    <w:rsid w:val="001D4E0A"/>
    <w:rsid w:val="001D5142"/>
    <w:rsid w:val="001D5F6B"/>
    <w:rsid w:val="001D60EA"/>
    <w:rsid w:val="001D612C"/>
    <w:rsid w:val="001D7512"/>
    <w:rsid w:val="001E5453"/>
    <w:rsid w:val="001E5D8C"/>
    <w:rsid w:val="001E6A34"/>
    <w:rsid w:val="001E7AC7"/>
    <w:rsid w:val="001F008C"/>
    <w:rsid w:val="001F024B"/>
    <w:rsid w:val="001F072E"/>
    <w:rsid w:val="001F07F7"/>
    <w:rsid w:val="001F1B65"/>
    <w:rsid w:val="001F471C"/>
    <w:rsid w:val="001F6EC8"/>
    <w:rsid w:val="002000F3"/>
    <w:rsid w:val="00200A86"/>
    <w:rsid w:val="00201817"/>
    <w:rsid w:val="00201CAB"/>
    <w:rsid w:val="0020218B"/>
    <w:rsid w:val="00202C58"/>
    <w:rsid w:val="00202FF2"/>
    <w:rsid w:val="002037AB"/>
    <w:rsid w:val="00203B18"/>
    <w:rsid w:val="00207D75"/>
    <w:rsid w:val="00207F27"/>
    <w:rsid w:val="00210621"/>
    <w:rsid w:val="002107FB"/>
    <w:rsid w:val="00210B41"/>
    <w:rsid w:val="00210CCA"/>
    <w:rsid w:val="00210F43"/>
    <w:rsid w:val="0021243C"/>
    <w:rsid w:val="0021356A"/>
    <w:rsid w:val="00214D0E"/>
    <w:rsid w:val="0021511B"/>
    <w:rsid w:val="00215AF6"/>
    <w:rsid w:val="002160C9"/>
    <w:rsid w:val="00216452"/>
    <w:rsid w:val="002168FA"/>
    <w:rsid w:val="00216C25"/>
    <w:rsid w:val="00217BD4"/>
    <w:rsid w:val="0022010F"/>
    <w:rsid w:val="002206D5"/>
    <w:rsid w:val="002218B6"/>
    <w:rsid w:val="00223352"/>
    <w:rsid w:val="00224941"/>
    <w:rsid w:val="0022571D"/>
    <w:rsid w:val="002259E7"/>
    <w:rsid w:val="002264C6"/>
    <w:rsid w:val="0023065D"/>
    <w:rsid w:val="00230D87"/>
    <w:rsid w:val="0023112A"/>
    <w:rsid w:val="0023155C"/>
    <w:rsid w:val="00231BB9"/>
    <w:rsid w:val="00231D56"/>
    <w:rsid w:val="00231FEE"/>
    <w:rsid w:val="002338DE"/>
    <w:rsid w:val="00233FFB"/>
    <w:rsid w:val="002348A2"/>
    <w:rsid w:val="00234AFA"/>
    <w:rsid w:val="00235929"/>
    <w:rsid w:val="00235BF4"/>
    <w:rsid w:val="0023636F"/>
    <w:rsid w:val="0023645F"/>
    <w:rsid w:val="00240059"/>
    <w:rsid w:val="00241485"/>
    <w:rsid w:val="00241524"/>
    <w:rsid w:val="00242D3B"/>
    <w:rsid w:val="002438EE"/>
    <w:rsid w:val="00243A14"/>
    <w:rsid w:val="00244D0B"/>
    <w:rsid w:val="00244FF0"/>
    <w:rsid w:val="0024728E"/>
    <w:rsid w:val="002474B1"/>
    <w:rsid w:val="0024771E"/>
    <w:rsid w:val="00247DBF"/>
    <w:rsid w:val="00250338"/>
    <w:rsid w:val="00251486"/>
    <w:rsid w:val="00251530"/>
    <w:rsid w:val="00251630"/>
    <w:rsid w:val="00252505"/>
    <w:rsid w:val="00253EF9"/>
    <w:rsid w:val="00254759"/>
    <w:rsid w:val="00254B37"/>
    <w:rsid w:val="002559EA"/>
    <w:rsid w:val="0025650B"/>
    <w:rsid w:val="002569E5"/>
    <w:rsid w:val="002577C1"/>
    <w:rsid w:val="00257B0E"/>
    <w:rsid w:val="00260DDC"/>
    <w:rsid w:val="00261DB8"/>
    <w:rsid w:val="0026242E"/>
    <w:rsid w:val="002708A6"/>
    <w:rsid w:val="00270BA4"/>
    <w:rsid w:val="00272AF5"/>
    <w:rsid w:val="00273212"/>
    <w:rsid w:val="00275674"/>
    <w:rsid w:val="00276C28"/>
    <w:rsid w:val="0027701A"/>
    <w:rsid w:val="0027782F"/>
    <w:rsid w:val="002808F0"/>
    <w:rsid w:val="002820FB"/>
    <w:rsid w:val="00283B16"/>
    <w:rsid w:val="00284F01"/>
    <w:rsid w:val="00285320"/>
    <w:rsid w:val="00286D42"/>
    <w:rsid w:val="00287525"/>
    <w:rsid w:val="00292410"/>
    <w:rsid w:val="00292459"/>
    <w:rsid w:val="002925D9"/>
    <w:rsid w:val="002933E4"/>
    <w:rsid w:val="00293545"/>
    <w:rsid w:val="00294099"/>
    <w:rsid w:val="00294544"/>
    <w:rsid w:val="0029531E"/>
    <w:rsid w:val="00296000"/>
    <w:rsid w:val="0029673F"/>
    <w:rsid w:val="00297636"/>
    <w:rsid w:val="002A0130"/>
    <w:rsid w:val="002A1846"/>
    <w:rsid w:val="002A24C7"/>
    <w:rsid w:val="002A473C"/>
    <w:rsid w:val="002A4F52"/>
    <w:rsid w:val="002A5737"/>
    <w:rsid w:val="002B13B7"/>
    <w:rsid w:val="002B34C9"/>
    <w:rsid w:val="002B390E"/>
    <w:rsid w:val="002B5990"/>
    <w:rsid w:val="002B7FAE"/>
    <w:rsid w:val="002C195C"/>
    <w:rsid w:val="002C2F32"/>
    <w:rsid w:val="002C40D1"/>
    <w:rsid w:val="002C5D86"/>
    <w:rsid w:val="002C699C"/>
    <w:rsid w:val="002D0180"/>
    <w:rsid w:val="002D0DE6"/>
    <w:rsid w:val="002D10E8"/>
    <w:rsid w:val="002D1C90"/>
    <w:rsid w:val="002D208F"/>
    <w:rsid w:val="002D21EE"/>
    <w:rsid w:val="002D2713"/>
    <w:rsid w:val="002D4A46"/>
    <w:rsid w:val="002D4CE5"/>
    <w:rsid w:val="002D50D3"/>
    <w:rsid w:val="002D51FA"/>
    <w:rsid w:val="002D5D54"/>
    <w:rsid w:val="002D6291"/>
    <w:rsid w:val="002D69C6"/>
    <w:rsid w:val="002D782E"/>
    <w:rsid w:val="002E0988"/>
    <w:rsid w:val="002E09BE"/>
    <w:rsid w:val="002E1221"/>
    <w:rsid w:val="002E33E5"/>
    <w:rsid w:val="002E36AB"/>
    <w:rsid w:val="002E3FC1"/>
    <w:rsid w:val="002E5286"/>
    <w:rsid w:val="002E694E"/>
    <w:rsid w:val="002E7ADE"/>
    <w:rsid w:val="002F17BF"/>
    <w:rsid w:val="002F2976"/>
    <w:rsid w:val="002F2C34"/>
    <w:rsid w:val="002F32F7"/>
    <w:rsid w:val="002F4E47"/>
    <w:rsid w:val="002F683C"/>
    <w:rsid w:val="002F6B7C"/>
    <w:rsid w:val="002F72D5"/>
    <w:rsid w:val="002F73AD"/>
    <w:rsid w:val="002F7836"/>
    <w:rsid w:val="002F7A09"/>
    <w:rsid w:val="00301C38"/>
    <w:rsid w:val="0030286E"/>
    <w:rsid w:val="00302EFD"/>
    <w:rsid w:val="0030413E"/>
    <w:rsid w:val="003041F1"/>
    <w:rsid w:val="00305ADE"/>
    <w:rsid w:val="003072BC"/>
    <w:rsid w:val="003076BF"/>
    <w:rsid w:val="00310209"/>
    <w:rsid w:val="00311793"/>
    <w:rsid w:val="00311F6A"/>
    <w:rsid w:val="00312B34"/>
    <w:rsid w:val="00312D04"/>
    <w:rsid w:val="00313F2B"/>
    <w:rsid w:val="00314C22"/>
    <w:rsid w:val="00315568"/>
    <w:rsid w:val="00316C6F"/>
    <w:rsid w:val="00317419"/>
    <w:rsid w:val="003178A1"/>
    <w:rsid w:val="003204F5"/>
    <w:rsid w:val="00320A32"/>
    <w:rsid w:val="00322A15"/>
    <w:rsid w:val="00322C52"/>
    <w:rsid w:val="00323158"/>
    <w:rsid w:val="003240DC"/>
    <w:rsid w:val="003257E9"/>
    <w:rsid w:val="003263EA"/>
    <w:rsid w:val="00327032"/>
    <w:rsid w:val="0032732C"/>
    <w:rsid w:val="0033084E"/>
    <w:rsid w:val="00330F43"/>
    <w:rsid w:val="00330FBE"/>
    <w:rsid w:val="0033118C"/>
    <w:rsid w:val="00331AB5"/>
    <w:rsid w:val="00331B28"/>
    <w:rsid w:val="00331FB9"/>
    <w:rsid w:val="003336D4"/>
    <w:rsid w:val="003344F0"/>
    <w:rsid w:val="00334B15"/>
    <w:rsid w:val="00343B1F"/>
    <w:rsid w:val="0034409D"/>
    <w:rsid w:val="003448E2"/>
    <w:rsid w:val="00345084"/>
    <w:rsid w:val="00345141"/>
    <w:rsid w:val="003466F9"/>
    <w:rsid w:val="003477FA"/>
    <w:rsid w:val="00347FA5"/>
    <w:rsid w:val="00350E53"/>
    <w:rsid w:val="003536EC"/>
    <w:rsid w:val="00354A97"/>
    <w:rsid w:val="00360B8C"/>
    <w:rsid w:val="003619E3"/>
    <w:rsid w:val="0036368D"/>
    <w:rsid w:val="003641CB"/>
    <w:rsid w:val="00364702"/>
    <w:rsid w:val="0036504E"/>
    <w:rsid w:val="0036679F"/>
    <w:rsid w:val="003667D1"/>
    <w:rsid w:val="00366899"/>
    <w:rsid w:val="003672C3"/>
    <w:rsid w:val="003672EC"/>
    <w:rsid w:val="00367580"/>
    <w:rsid w:val="0037077B"/>
    <w:rsid w:val="00372F60"/>
    <w:rsid w:val="003744E2"/>
    <w:rsid w:val="0037546B"/>
    <w:rsid w:val="003762E6"/>
    <w:rsid w:val="00376969"/>
    <w:rsid w:val="00377865"/>
    <w:rsid w:val="00377C10"/>
    <w:rsid w:val="00380357"/>
    <w:rsid w:val="003807B4"/>
    <w:rsid w:val="00380EB4"/>
    <w:rsid w:val="003810F9"/>
    <w:rsid w:val="0038190A"/>
    <w:rsid w:val="00381A90"/>
    <w:rsid w:val="0038253D"/>
    <w:rsid w:val="00383B59"/>
    <w:rsid w:val="00384ECD"/>
    <w:rsid w:val="0038501F"/>
    <w:rsid w:val="003856B4"/>
    <w:rsid w:val="003901AA"/>
    <w:rsid w:val="003918E6"/>
    <w:rsid w:val="00391976"/>
    <w:rsid w:val="00392E26"/>
    <w:rsid w:val="00393180"/>
    <w:rsid w:val="003939CF"/>
    <w:rsid w:val="003939EB"/>
    <w:rsid w:val="00393F7F"/>
    <w:rsid w:val="00395096"/>
    <w:rsid w:val="00397E50"/>
    <w:rsid w:val="003A6E01"/>
    <w:rsid w:val="003A755A"/>
    <w:rsid w:val="003A7FD2"/>
    <w:rsid w:val="003B0CFF"/>
    <w:rsid w:val="003B33F6"/>
    <w:rsid w:val="003B36B3"/>
    <w:rsid w:val="003B5C8D"/>
    <w:rsid w:val="003B61B7"/>
    <w:rsid w:val="003B708B"/>
    <w:rsid w:val="003C2043"/>
    <w:rsid w:val="003C292B"/>
    <w:rsid w:val="003C3B48"/>
    <w:rsid w:val="003C5097"/>
    <w:rsid w:val="003C5BAE"/>
    <w:rsid w:val="003C6C61"/>
    <w:rsid w:val="003C7578"/>
    <w:rsid w:val="003C7C48"/>
    <w:rsid w:val="003D0965"/>
    <w:rsid w:val="003D09FB"/>
    <w:rsid w:val="003D0FAD"/>
    <w:rsid w:val="003D2F36"/>
    <w:rsid w:val="003D3A92"/>
    <w:rsid w:val="003D3C0B"/>
    <w:rsid w:val="003D4921"/>
    <w:rsid w:val="003D781E"/>
    <w:rsid w:val="003D78D5"/>
    <w:rsid w:val="003E0009"/>
    <w:rsid w:val="003E071B"/>
    <w:rsid w:val="003E0F92"/>
    <w:rsid w:val="003E113D"/>
    <w:rsid w:val="003E1239"/>
    <w:rsid w:val="003E2F90"/>
    <w:rsid w:val="003E6CAA"/>
    <w:rsid w:val="003E6F71"/>
    <w:rsid w:val="003E7BBE"/>
    <w:rsid w:val="003F2107"/>
    <w:rsid w:val="003F229E"/>
    <w:rsid w:val="003F2627"/>
    <w:rsid w:val="003F3E9B"/>
    <w:rsid w:val="003F646E"/>
    <w:rsid w:val="003F76F6"/>
    <w:rsid w:val="00401B37"/>
    <w:rsid w:val="00402108"/>
    <w:rsid w:val="0040548D"/>
    <w:rsid w:val="0040629F"/>
    <w:rsid w:val="00406DD4"/>
    <w:rsid w:val="00406EA5"/>
    <w:rsid w:val="004079DC"/>
    <w:rsid w:val="004104FD"/>
    <w:rsid w:val="00411F31"/>
    <w:rsid w:val="004131F5"/>
    <w:rsid w:val="00413642"/>
    <w:rsid w:val="00414DAC"/>
    <w:rsid w:val="00416901"/>
    <w:rsid w:val="00416A7A"/>
    <w:rsid w:val="00417345"/>
    <w:rsid w:val="004207A7"/>
    <w:rsid w:val="00421750"/>
    <w:rsid w:val="0042256C"/>
    <w:rsid w:val="00422819"/>
    <w:rsid w:val="004254C6"/>
    <w:rsid w:val="004275DB"/>
    <w:rsid w:val="0043170C"/>
    <w:rsid w:val="00431BB6"/>
    <w:rsid w:val="004327E4"/>
    <w:rsid w:val="00432B89"/>
    <w:rsid w:val="00432F61"/>
    <w:rsid w:val="00436888"/>
    <w:rsid w:val="00437844"/>
    <w:rsid w:val="00437863"/>
    <w:rsid w:val="00440075"/>
    <w:rsid w:val="0044118F"/>
    <w:rsid w:val="004417D2"/>
    <w:rsid w:val="00441897"/>
    <w:rsid w:val="00445ADE"/>
    <w:rsid w:val="004466E3"/>
    <w:rsid w:val="004479F7"/>
    <w:rsid w:val="00447D5F"/>
    <w:rsid w:val="00453EB8"/>
    <w:rsid w:val="0045462D"/>
    <w:rsid w:val="004557B6"/>
    <w:rsid w:val="00455902"/>
    <w:rsid w:val="004560D5"/>
    <w:rsid w:val="004577EF"/>
    <w:rsid w:val="00457A54"/>
    <w:rsid w:val="00460A79"/>
    <w:rsid w:val="00462893"/>
    <w:rsid w:val="004629AE"/>
    <w:rsid w:val="004635F6"/>
    <w:rsid w:val="00464C3C"/>
    <w:rsid w:val="00466A18"/>
    <w:rsid w:val="00466E9C"/>
    <w:rsid w:val="00467900"/>
    <w:rsid w:val="004715D4"/>
    <w:rsid w:val="00472349"/>
    <w:rsid w:val="00473162"/>
    <w:rsid w:val="00473E47"/>
    <w:rsid w:val="00475031"/>
    <w:rsid w:val="00475A6A"/>
    <w:rsid w:val="00476ED7"/>
    <w:rsid w:val="00477853"/>
    <w:rsid w:val="0048067D"/>
    <w:rsid w:val="004823DF"/>
    <w:rsid w:val="00482558"/>
    <w:rsid w:val="00483752"/>
    <w:rsid w:val="004850D5"/>
    <w:rsid w:val="00485631"/>
    <w:rsid w:val="00485E9B"/>
    <w:rsid w:val="0049070A"/>
    <w:rsid w:val="0049109B"/>
    <w:rsid w:val="00491115"/>
    <w:rsid w:val="00492409"/>
    <w:rsid w:val="004926D0"/>
    <w:rsid w:val="004937B7"/>
    <w:rsid w:val="00494504"/>
    <w:rsid w:val="00494DF0"/>
    <w:rsid w:val="004952D5"/>
    <w:rsid w:val="00495698"/>
    <w:rsid w:val="004960C0"/>
    <w:rsid w:val="004964F3"/>
    <w:rsid w:val="0049677F"/>
    <w:rsid w:val="00497B74"/>
    <w:rsid w:val="004A0C0E"/>
    <w:rsid w:val="004A0EDE"/>
    <w:rsid w:val="004A1090"/>
    <w:rsid w:val="004A2044"/>
    <w:rsid w:val="004A325C"/>
    <w:rsid w:val="004A3D12"/>
    <w:rsid w:val="004B179A"/>
    <w:rsid w:val="004B23E9"/>
    <w:rsid w:val="004B249B"/>
    <w:rsid w:val="004B2BB4"/>
    <w:rsid w:val="004B4354"/>
    <w:rsid w:val="004B4FA4"/>
    <w:rsid w:val="004B6441"/>
    <w:rsid w:val="004B6600"/>
    <w:rsid w:val="004B7792"/>
    <w:rsid w:val="004C01DF"/>
    <w:rsid w:val="004C0621"/>
    <w:rsid w:val="004C0F6D"/>
    <w:rsid w:val="004C16AE"/>
    <w:rsid w:val="004C291E"/>
    <w:rsid w:val="004C35D5"/>
    <w:rsid w:val="004C3B2F"/>
    <w:rsid w:val="004C46B9"/>
    <w:rsid w:val="004C7317"/>
    <w:rsid w:val="004C7424"/>
    <w:rsid w:val="004C7760"/>
    <w:rsid w:val="004D0619"/>
    <w:rsid w:val="004D0723"/>
    <w:rsid w:val="004D0757"/>
    <w:rsid w:val="004D1750"/>
    <w:rsid w:val="004D1B7E"/>
    <w:rsid w:val="004D1DE0"/>
    <w:rsid w:val="004D1FEB"/>
    <w:rsid w:val="004D3E12"/>
    <w:rsid w:val="004D4A23"/>
    <w:rsid w:val="004D5745"/>
    <w:rsid w:val="004D5F16"/>
    <w:rsid w:val="004D6843"/>
    <w:rsid w:val="004D78DC"/>
    <w:rsid w:val="004D7E19"/>
    <w:rsid w:val="004E006A"/>
    <w:rsid w:val="004E013C"/>
    <w:rsid w:val="004E02C9"/>
    <w:rsid w:val="004E145C"/>
    <w:rsid w:val="004E2EAA"/>
    <w:rsid w:val="004E30A2"/>
    <w:rsid w:val="004E49D8"/>
    <w:rsid w:val="004E6C7F"/>
    <w:rsid w:val="004E6DB2"/>
    <w:rsid w:val="004E7441"/>
    <w:rsid w:val="004F05EE"/>
    <w:rsid w:val="004F3776"/>
    <w:rsid w:val="004F3E8E"/>
    <w:rsid w:val="004F5175"/>
    <w:rsid w:val="004F7D51"/>
    <w:rsid w:val="0050073C"/>
    <w:rsid w:val="005024F2"/>
    <w:rsid w:val="00502A2C"/>
    <w:rsid w:val="005037F1"/>
    <w:rsid w:val="00503EB4"/>
    <w:rsid w:val="00503FA6"/>
    <w:rsid w:val="0050440A"/>
    <w:rsid w:val="00506F10"/>
    <w:rsid w:val="0050789D"/>
    <w:rsid w:val="00510200"/>
    <w:rsid w:val="005116C0"/>
    <w:rsid w:val="00511C89"/>
    <w:rsid w:val="005128DB"/>
    <w:rsid w:val="005130B0"/>
    <w:rsid w:val="00514597"/>
    <w:rsid w:val="00516A89"/>
    <w:rsid w:val="00517D6A"/>
    <w:rsid w:val="0052096E"/>
    <w:rsid w:val="00521115"/>
    <w:rsid w:val="005221FC"/>
    <w:rsid w:val="00522746"/>
    <w:rsid w:val="00525194"/>
    <w:rsid w:val="0052563A"/>
    <w:rsid w:val="00525F73"/>
    <w:rsid w:val="00526118"/>
    <w:rsid w:val="00526906"/>
    <w:rsid w:val="00527889"/>
    <w:rsid w:val="0053173B"/>
    <w:rsid w:val="0053281F"/>
    <w:rsid w:val="00532A56"/>
    <w:rsid w:val="00534B93"/>
    <w:rsid w:val="00535388"/>
    <w:rsid w:val="0053584B"/>
    <w:rsid w:val="00535A39"/>
    <w:rsid w:val="00536639"/>
    <w:rsid w:val="00536A92"/>
    <w:rsid w:val="005418FA"/>
    <w:rsid w:val="0054257D"/>
    <w:rsid w:val="0054474F"/>
    <w:rsid w:val="00544AAC"/>
    <w:rsid w:val="00545253"/>
    <w:rsid w:val="005455C3"/>
    <w:rsid w:val="00545CEC"/>
    <w:rsid w:val="0054631E"/>
    <w:rsid w:val="00546B14"/>
    <w:rsid w:val="00550342"/>
    <w:rsid w:val="005505BC"/>
    <w:rsid w:val="00552250"/>
    <w:rsid w:val="00552D76"/>
    <w:rsid w:val="00553041"/>
    <w:rsid w:val="00556ABD"/>
    <w:rsid w:val="00564947"/>
    <w:rsid w:val="00565E89"/>
    <w:rsid w:val="00566174"/>
    <w:rsid w:val="00567487"/>
    <w:rsid w:val="00570514"/>
    <w:rsid w:val="0057135B"/>
    <w:rsid w:val="00572A0E"/>
    <w:rsid w:val="0057342E"/>
    <w:rsid w:val="0057475A"/>
    <w:rsid w:val="005768A5"/>
    <w:rsid w:val="00576B55"/>
    <w:rsid w:val="005773DE"/>
    <w:rsid w:val="0057756D"/>
    <w:rsid w:val="005815D1"/>
    <w:rsid w:val="00583C1B"/>
    <w:rsid w:val="00584F4E"/>
    <w:rsid w:val="00593022"/>
    <w:rsid w:val="00593C47"/>
    <w:rsid w:val="005949B8"/>
    <w:rsid w:val="00595B18"/>
    <w:rsid w:val="005960B1"/>
    <w:rsid w:val="00596B5C"/>
    <w:rsid w:val="005A1D93"/>
    <w:rsid w:val="005A1FD1"/>
    <w:rsid w:val="005A58C7"/>
    <w:rsid w:val="005A7353"/>
    <w:rsid w:val="005B026D"/>
    <w:rsid w:val="005B0697"/>
    <w:rsid w:val="005B1D3C"/>
    <w:rsid w:val="005B3121"/>
    <w:rsid w:val="005B378B"/>
    <w:rsid w:val="005B3A16"/>
    <w:rsid w:val="005B52BC"/>
    <w:rsid w:val="005B54B9"/>
    <w:rsid w:val="005B5F2A"/>
    <w:rsid w:val="005B6CDD"/>
    <w:rsid w:val="005C0AFA"/>
    <w:rsid w:val="005C0C64"/>
    <w:rsid w:val="005C138F"/>
    <w:rsid w:val="005C2689"/>
    <w:rsid w:val="005C5A1A"/>
    <w:rsid w:val="005C6410"/>
    <w:rsid w:val="005C643D"/>
    <w:rsid w:val="005C7E86"/>
    <w:rsid w:val="005D0821"/>
    <w:rsid w:val="005D0F75"/>
    <w:rsid w:val="005D2459"/>
    <w:rsid w:val="005D6195"/>
    <w:rsid w:val="005D7517"/>
    <w:rsid w:val="005E08A2"/>
    <w:rsid w:val="005E1B2B"/>
    <w:rsid w:val="005E3BDA"/>
    <w:rsid w:val="005E3FD5"/>
    <w:rsid w:val="005E3FF8"/>
    <w:rsid w:val="005E490E"/>
    <w:rsid w:val="005E5BAE"/>
    <w:rsid w:val="005E66C1"/>
    <w:rsid w:val="005E683A"/>
    <w:rsid w:val="005E6C5D"/>
    <w:rsid w:val="005E6FB5"/>
    <w:rsid w:val="005E7151"/>
    <w:rsid w:val="005F0284"/>
    <w:rsid w:val="005F02DC"/>
    <w:rsid w:val="005F0847"/>
    <w:rsid w:val="005F1811"/>
    <w:rsid w:val="005F2B2B"/>
    <w:rsid w:val="005F3968"/>
    <w:rsid w:val="005F3A42"/>
    <w:rsid w:val="005F5442"/>
    <w:rsid w:val="005F5C3C"/>
    <w:rsid w:val="005F5D23"/>
    <w:rsid w:val="005F5EA1"/>
    <w:rsid w:val="005F69C2"/>
    <w:rsid w:val="005F702C"/>
    <w:rsid w:val="005F7938"/>
    <w:rsid w:val="006015A5"/>
    <w:rsid w:val="00602EF8"/>
    <w:rsid w:val="006055F4"/>
    <w:rsid w:val="00610535"/>
    <w:rsid w:val="0061493A"/>
    <w:rsid w:val="00614FA6"/>
    <w:rsid w:val="0061517B"/>
    <w:rsid w:val="00615192"/>
    <w:rsid w:val="00615A5C"/>
    <w:rsid w:val="00615F7C"/>
    <w:rsid w:val="0061638E"/>
    <w:rsid w:val="00617242"/>
    <w:rsid w:val="00620DD9"/>
    <w:rsid w:val="006244E0"/>
    <w:rsid w:val="006249D3"/>
    <w:rsid w:val="006250EA"/>
    <w:rsid w:val="0062670D"/>
    <w:rsid w:val="00627E48"/>
    <w:rsid w:val="00632081"/>
    <w:rsid w:val="00634A0F"/>
    <w:rsid w:val="006351A2"/>
    <w:rsid w:val="00635ADB"/>
    <w:rsid w:val="006376BA"/>
    <w:rsid w:val="00637845"/>
    <w:rsid w:val="00640A6C"/>
    <w:rsid w:val="00640BCE"/>
    <w:rsid w:val="00642CEF"/>
    <w:rsid w:val="006437FD"/>
    <w:rsid w:val="00643E70"/>
    <w:rsid w:val="00643F7F"/>
    <w:rsid w:val="00644D16"/>
    <w:rsid w:val="006450FC"/>
    <w:rsid w:val="006460C8"/>
    <w:rsid w:val="006473EC"/>
    <w:rsid w:val="00647C03"/>
    <w:rsid w:val="0065108F"/>
    <w:rsid w:val="00651165"/>
    <w:rsid w:val="00653AF8"/>
    <w:rsid w:val="00653E02"/>
    <w:rsid w:val="0065436E"/>
    <w:rsid w:val="006544C4"/>
    <w:rsid w:val="00654676"/>
    <w:rsid w:val="00654FF7"/>
    <w:rsid w:val="00657810"/>
    <w:rsid w:val="006578B8"/>
    <w:rsid w:val="006579D7"/>
    <w:rsid w:val="00660111"/>
    <w:rsid w:val="00660508"/>
    <w:rsid w:val="006609AB"/>
    <w:rsid w:val="00661B95"/>
    <w:rsid w:val="00663619"/>
    <w:rsid w:val="00663840"/>
    <w:rsid w:val="00663B90"/>
    <w:rsid w:val="0066599F"/>
    <w:rsid w:val="00665FA9"/>
    <w:rsid w:val="00666608"/>
    <w:rsid w:val="00666B63"/>
    <w:rsid w:val="00666CC0"/>
    <w:rsid w:val="00670ABE"/>
    <w:rsid w:val="00670F92"/>
    <w:rsid w:val="006712E1"/>
    <w:rsid w:val="00671943"/>
    <w:rsid w:val="0067256B"/>
    <w:rsid w:val="006726C0"/>
    <w:rsid w:val="00674491"/>
    <w:rsid w:val="0067506E"/>
    <w:rsid w:val="006768FB"/>
    <w:rsid w:val="006814B7"/>
    <w:rsid w:val="00681EBF"/>
    <w:rsid w:val="00682A72"/>
    <w:rsid w:val="00682C0F"/>
    <w:rsid w:val="006845EC"/>
    <w:rsid w:val="0068687B"/>
    <w:rsid w:val="006941C0"/>
    <w:rsid w:val="00694753"/>
    <w:rsid w:val="00694C75"/>
    <w:rsid w:val="00696184"/>
    <w:rsid w:val="00697672"/>
    <w:rsid w:val="006A0902"/>
    <w:rsid w:val="006A0F42"/>
    <w:rsid w:val="006A365F"/>
    <w:rsid w:val="006A4028"/>
    <w:rsid w:val="006A58A9"/>
    <w:rsid w:val="006A6238"/>
    <w:rsid w:val="006A6824"/>
    <w:rsid w:val="006A78E6"/>
    <w:rsid w:val="006B014E"/>
    <w:rsid w:val="006B091C"/>
    <w:rsid w:val="006B1242"/>
    <w:rsid w:val="006B154A"/>
    <w:rsid w:val="006B1602"/>
    <w:rsid w:val="006B1C93"/>
    <w:rsid w:val="006B2949"/>
    <w:rsid w:val="006B4712"/>
    <w:rsid w:val="006B7D93"/>
    <w:rsid w:val="006B7DC7"/>
    <w:rsid w:val="006C0693"/>
    <w:rsid w:val="006C0F2C"/>
    <w:rsid w:val="006C107F"/>
    <w:rsid w:val="006C38F9"/>
    <w:rsid w:val="006C4983"/>
    <w:rsid w:val="006C63DB"/>
    <w:rsid w:val="006C64B3"/>
    <w:rsid w:val="006C77C8"/>
    <w:rsid w:val="006C7CBE"/>
    <w:rsid w:val="006C7F0F"/>
    <w:rsid w:val="006D10B4"/>
    <w:rsid w:val="006D314F"/>
    <w:rsid w:val="006D4B9C"/>
    <w:rsid w:val="006D4D59"/>
    <w:rsid w:val="006D5303"/>
    <w:rsid w:val="006D736B"/>
    <w:rsid w:val="006E11C5"/>
    <w:rsid w:val="006E144D"/>
    <w:rsid w:val="006E19B1"/>
    <w:rsid w:val="006E1A04"/>
    <w:rsid w:val="006E22D5"/>
    <w:rsid w:val="006E3913"/>
    <w:rsid w:val="006E45B0"/>
    <w:rsid w:val="006E536F"/>
    <w:rsid w:val="006E6AAB"/>
    <w:rsid w:val="006E6BAA"/>
    <w:rsid w:val="006E6BFD"/>
    <w:rsid w:val="006E74C5"/>
    <w:rsid w:val="006E7E69"/>
    <w:rsid w:val="006F217D"/>
    <w:rsid w:val="006F25D2"/>
    <w:rsid w:val="006F3DDB"/>
    <w:rsid w:val="006F43AA"/>
    <w:rsid w:val="006F4893"/>
    <w:rsid w:val="006F5216"/>
    <w:rsid w:val="006F5A36"/>
    <w:rsid w:val="006F5FBF"/>
    <w:rsid w:val="006F60E2"/>
    <w:rsid w:val="006F7F1A"/>
    <w:rsid w:val="0070005A"/>
    <w:rsid w:val="00703BA2"/>
    <w:rsid w:val="00704097"/>
    <w:rsid w:val="00707E44"/>
    <w:rsid w:val="0071165E"/>
    <w:rsid w:val="0071446E"/>
    <w:rsid w:val="00715F31"/>
    <w:rsid w:val="00717FCD"/>
    <w:rsid w:val="007223C1"/>
    <w:rsid w:val="0072324C"/>
    <w:rsid w:val="0072458F"/>
    <w:rsid w:val="00727EBB"/>
    <w:rsid w:val="00727F4D"/>
    <w:rsid w:val="00730392"/>
    <w:rsid w:val="00730A29"/>
    <w:rsid w:val="00730E0A"/>
    <w:rsid w:val="00731FD1"/>
    <w:rsid w:val="0073256B"/>
    <w:rsid w:val="007329D3"/>
    <w:rsid w:val="007330C7"/>
    <w:rsid w:val="00733F8E"/>
    <w:rsid w:val="007344A8"/>
    <w:rsid w:val="007361A9"/>
    <w:rsid w:val="00736758"/>
    <w:rsid w:val="00737C68"/>
    <w:rsid w:val="0074038C"/>
    <w:rsid w:val="0074149F"/>
    <w:rsid w:val="007415D3"/>
    <w:rsid w:val="007431EF"/>
    <w:rsid w:val="0074354F"/>
    <w:rsid w:val="00743E53"/>
    <w:rsid w:val="0074462D"/>
    <w:rsid w:val="00745795"/>
    <w:rsid w:val="00747A63"/>
    <w:rsid w:val="00750643"/>
    <w:rsid w:val="00750737"/>
    <w:rsid w:val="0075205A"/>
    <w:rsid w:val="007523DF"/>
    <w:rsid w:val="007535A6"/>
    <w:rsid w:val="00753F3D"/>
    <w:rsid w:val="00754C4E"/>
    <w:rsid w:val="00755876"/>
    <w:rsid w:val="00755E14"/>
    <w:rsid w:val="00756B7C"/>
    <w:rsid w:val="00756D77"/>
    <w:rsid w:val="00757632"/>
    <w:rsid w:val="00757800"/>
    <w:rsid w:val="007605B4"/>
    <w:rsid w:val="00760BED"/>
    <w:rsid w:val="00761108"/>
    <w:rsid w:val="00761261"/>
    <w:rsid w:val="00761C6B"/>
    <w:rsid w:val="007652A6"/>
    <w:rsid w:val="007658AE"/>
    <w:rsid w:val="00767638"/>
    <w:rsid w:val="0077001C"/>
    <w:rsid w:val="007704D9"/>
    <w:rsid w:val="00772E33"/>
    <w:rsid w:val="00774098"/>
    <w:rsid w:val="00774EE2"/>
    <w:rsid w:val="00775AAD"/>
    <w:rsid w:val="007805BF"/>
    <w:rsid w:val="0078062C"/>
    <w:rsid w:val="0078204F"/>
    <w:rsid w:val="00782D97"/>
    <w:rsid w:val="00783FAF"/>
    <w:rsid w:val="007869BB"/>
    <w:rsid w:val="00787179"/>
    <w:rsid w:val="0079020A"/>
    <w:rsid w:val="007909FB"/>
    <w:rsid w:val="00791C7D"/>
    <w:rsid w:val="00793353"/>
    <w:rsid w:val="007933FC"/>
    <w:rsid w:val="007947DC"/>
    <w:rsid w:val="00795A8A"/>
    <w:rsid w:val="00795FB7"/>
    <w:rsid w:val="007960D6"/>
    <w:rsid w:val="00796806"/>
    <w:rsid w:val="007A002A"/>
    <w:rsid w:val="007A15DF"/>
    <w:rsid w:val="007A1C3E"/>
    <w:rsid w:val="007A1FDB"/>
    <w:rsid w:val="007A2386"/>
    <w:rsid w:val="007A2853"/>
    <w:rsid w:val="007A3484"/>
    <w:rsid w:val="007A54DF"/>
    <w:rsid w:val="007A5A12"/>
    <w:rsid w:val="007B0031"/>
    <w:rsid w:val="007B1707"/>
    <w:rsid w:val="007B3389"/>
    <w:rsid w:val="007B5349"/>
    <w:rsid w:val="007B56B6"/>
    <w:rsid w:val="007B5837"/>
    <w:rsid w:val="007B5AD6"/>
    <w:rsid w:val="007B5C14"/>
    <w:rsid w:val="007B61DB"/>
    <w:rsid w:val="007B7149"/>
    <w:rsid w:val="007B72EC"/>
    <w:rsid w:val="007B77D6"/>
    <w:rsid w:val="007C082C"/>
    <w:rsid w:val="007C0E14"/>
    <w:rsid w:val="007C1038"/>
    <w:rsid w:val="007C169C"/>
    <w:rsid w:val="007C1E48"/>
    <w:rsid w:val="007C4B14"/>
    <w:rsid w:val="007C6464"/>
    <w:rsid w:val="007C6A64"/>
    <w:rsid w:val="007D14A7"/>
    <w:rsid w:val="007D2ED0"/>
    <w:rsid w:val="007D3C4E"/>
    <w:rsid w:val="007D6CA6"/>
    <w:rsid w:val="007D723C"/>
    <w:rsid w:val="007E13A6"/>
    <w:rsid w:val="007E1B1D"/>
    <w:rsid w:val="007E2B0C"/>
    <w:rsid w:val="007E36BE"/>
    <w:rsid w:val="007E3F06"/>
    <w:rsid w:val="007E4DCF"/>
    <w:rsid w:val="007E5B5C"/>
    <w:rsid w:val="007E5E8B"/>
    <w:rsid w:val="007E5E9B"/>
    <w:rsid w:val="007E6DCF"/>
    <w:rsid w:val="007E74AE"/>
    <w:rsid w:val="007F0225"/>
    <w:rsid w:val="007F0360"/>
    <w:rsid w:val="007F0B9C"/>
    <w:rsid w:val="007F21D2"/>
    <w:rsid w:val="007F3284"/>
    <w:rsid w:val="007F5225"/>
    <w:rsid w:val="007F5812"/>
    <w:rsid w:val="007F5D26"/>
    <w:rsid w:val="007F6BCD"/>
    <w:rsid w:val="007F6D94"/>
    <w:rsid w:val="007F6E3A"/>
    <w:rsid w:val="007F70C0"/>
    <w:rsid w:val="00802049"/>
    <w:rsid w:val="00802E7D"/>
    <w:rsid w:val="0080384F"/>
    <w:rsid w:val="00804578"/>
    <w:rsid w:val="008054EB"/>
    <w:rsid w:val="008054F5"/>
    <w:rsid w:val="008055B5"/>
    <w:rsid w:val="00806354"/>
    <w:rsid w:val="008071DF"/>
    <w:rsid w:val="00807420"/>
    <w:rsid w:val="0080793D"/>
    <w:rsid w:val="00810EF0"/>
    <w:rsid w:val="0081321D"/>
    <w:rsid w:val="00813305"/>
    <w:rsid w:val="0081462A"/>
    <w:rsid w:val="00815373"/>
    <w:rsid w:val="00816621"/>
    <w:rsid w:val="00816823"/>
    <w:rsid w:val="00820CF9"/>
    <w:rsid w:val="008211A7"/>
    <w:rsid w:val="00821EFE"/>
    <w:rsid w:val="00821F7B"/>
    <w:rsid w:val="008237B0"/>
    <w:rsid w:val="0082428D"/>
    <w:rsid w:val="00826356"/>
    <w:rsid w:val="00826766"/>
    <w:rsid w:val="008273A4"/>
    <w:rsid w:val="00827960"/>
    <w:rsid w:val="00830C79"/>
    <w:rsid w:val="00833125"/>
    <w:rsid w:val="00833D62"/>
    <w:rsid w:val="00836A7C"/>
    <w:rsid w:val="0083734F"/>
    <w:rsid w:val="008379FE"/>
    <w:rsid w:val="008403A1"/>
    <w:rsid w:val="00840C6D"/>
    <w:rsid w:val="008413EC"/>
    <w:rsid w:val="00843945"/>
    <w:rsid w:val="008451A7"/>
    <w:rsid w:val="0084560B"/>
    <w:rsid w:val="00846393"/>
    <w:rsid w:val="00850C36"/>
    <w:rsid w:val="00851C15"/>
    <w:rsid w:val="00852791"/>
    <w:rsid w:val="00853250"/>
    <w:rsid w:val="00853A65"/>
    <w:rsid w:val="00854817"/>
    <w:rsid w:val="00854E7B"/>
    <w:rsid w:val="0085719D"/>
    <w:rsid w:val="00857E3C"/>
    <w:rsid w:val="0086096F"/>
    <w:rsid w:val="0086147D"/>
    <w:rsid w:val="008614D7"/>
    <w:rsid w:val="00864847"/>
    <w:rsid w:val="00864CC6"/>
    <w:rsid w:val="008655E3"/>
    <w:rsid w:val="008661BA"/>
    <w:rsid w:val="00870F9F"/>
    <w:rsid w:val="008716AF"/>
    <w:rsid w:val="008719F4"/>
    <w:rsid w:val="00871A85"/>
    <w:rsid w:val="0087359F"/>
    <w:rsid w:val="00873E2C"/>
    <w:rsid w:val="00874E91"/>
    <w:rsid w:val="0087511C"/>
    <w:rsid w:val="00875453"/>
    <w:rsid w:val="0087690C"/>
    <w:rsid w:val="00881184"/>
    <w:rsid w:val="00882E46"/>
    <w:rsid w:val="00882F46"/>
    <w:rsid w:val="00883748"/>
    <w:rsid w:val="00883803"/>
    <w:rsid w:val="00883812"/>
    <w:rsid w:val="00884EC0"/>
    <w:rsid w:val="00886A97"/>
    <w:rsid w:val="008879E1"/>
    <w:rsid w:val="0089000B"/>
    <w:rsid w:val="00891AC6"/>
    <w:rsid w:val="0089474C"/>
    <w:rsid w:val="00894D81"/>
    <w:rsid w:val="00895CF7"/>
    <w:rsid w:val="008965D7"/>
    <w:rsid w:val="00897B3D"/>
    <w:rsid w:val="008A0A9A"/>
    <w:rsid w:val="008A4889"/>
    <w:rsid w:val="008A5FB7"/>
    <w:rsid w:val="008A682B"/>
    <w:rsid w:val="008A708B"/>
    <w:rsid w:val="008B0763"/>
    <w:rsid w:val="008B25A2"/>
    <w:rsid w:val="008B2FB7"/>
    <w:rsid w:val="008B3975"/>
    <w:rsid w:val="008B3C7B"/>
    <w:rsid w:val="008B3ECA"/>
    <w:rsid w:val="008B4C8E"/>
    <w:rsid w:val="008B562F"/>
    <w:rsid w:val="008B60E4"/>
    <w:rsid w:val="008B6525"/>
    <w:rsid w:val="008B6853"/>
    <w:rsid w:val="008C0154"/>
    <w:rsid w:val="008C0F66"/>
    <w:rsid w:val="008C1FCF"/>
    <w:rsid w:val="008C3C08"/>
    <w:rsid w:val="008C57B9"/>
    <w:rsid w:val="008C5A46"/>
    <w:rsid w:val="008C785C"/>
    <w:rsid w:val="008C7893"/>
    <w:rsid w:val="008D03A0"/>
    <w:rsid w:val="008D18AC"/>
    <w:rsid w:val="008D19FB"/>
    <w:rsid w:val="008D1F8E"/>
    <w:rsid w:val="008D2413"/>
    <w:rsid w:val="008D273C"/>
    <w:rsid w:val="008D5F01"/>
    <w:rsid w:val="008D7471"/>
    <w:rsid w:val="008D7C02"/>
    <w:rsid w:val="008E00D1"/>
    <w:rsid w:val="008E1DAC"/>
    <w:rsid w:val="008E1E0D"/>
    <w:rsid w:val="008E3F98"/>
    <w:rsid w:val="008E43A9"/>
    <w:rsid w:val="008E48CC"/>
    <w:rsid w:val="008E50C7"/>
    <w:rsid w:val="008E6526"/>
    <w:rsid w:val="008E676D"/>
    <w:rsid w:val="008E777D"/>
    <w:rsid w:val="008E7B17"/>
    <w:rsid w:val="008F08B5"/>
    <w:rsid w:val="008F110E"/>
    <w:rsid w:val="008F2422"/>
    <w:rsid w:val="008F249C"/>
    <w:rsid w:val="008F3331"/>
    <w:rsid w:val="008F3CA9"/>
    <w:rsid w:val="008F3D46"/>
    <w:rsid w:val="008F4464"/>
    <w:rsid w:val="008F53FD"/>
    <w:rsid w:val="008F7989"/>
    <w:rsid w:val="00900B6B"/>
    <w:rsid w:val="009014DD"/>
    <w:rsid w:val="00901A75"/>
    <w:rsid w:val="009041CE"/>
    <w:rsid w:val="009054D5"/>
    <w:rsid w:val="00907E3C"/>
    <w:rsid w:val="0091009C"/>
    <w:rsid w:val="00910586"/>
    <w:rsid w:val="00912261"/>
    <w:rsid w:val="009122A1"/>
    <w:rsid w:val="009143B0"/>
    <w:rsid w:val="00915C10"/>
    <w:rsid w:val="00916463"/>
    <w:rsid w:val="00917BED"/>
    <w:rsid w:val="00920748"/>
    <w:rsid w:val="00922E27"/>
    <w:rsid w:val="00923053"/>
    <w:rsid w:val="00923BF8"/>
    <w:rsid w:val="00924AF6"/>
    <w:rsid w:val="00926172"/>
    <w:rsid w:val="00926A82"/>
    <w:rsid w:val="009273C2"/>
    <w:rsid w:val="00927B4E"/>
    <w:rsid w:val="00931AEE"/>
    <w:rsid w:val="00932975"/>
    <w:rsid w:val="0093324D"/>
    <w:rsid w:val="00935679"/>
    <w:rsid w:val="009358E4"/>
    <w:rsid w:val="00936F1D"/>
    <w:rsid w:val="009376DE"/>
    <w:rsid w:val="00941317"/>
    <w:rsid w:val="00941D04"/>
    <w:rsid w:val="009420C2"/>
    <w:rsid w:val="00942A4F"/>
    <w:rsid w:val="00943226"/>
    <w:rsid w:val="00943A9E"/>
    <w:rsid w:val="00943D95"/>
    <w:rsid w:val="0094434E"/>
    <w:rsid w:val="00944A17"/>
    <w:rsid w:val="00945669"/>
    <w:rsid w:val="00945F2F"/>
    <w:rsid w:val="00946189"/>
    <w:rsid w:val="009474EC"/>
    <w:rsid w:val="00947BAC"/>
    <w:rsid w:val="00952068"/>
    <w:rsid w:val="009537B9"/>
    <w:rsid w:val="0095420C"/>
    <w:rsid w:val="00954CB4"/>
    <w:rsid w:val="0095564C"/>
    <w:rsid w:val="00955FC8"/>
    <w:rsid w:val="009576DB"/>
    <w:rsid w:val="00960FA1"/>
    <w:rsid w:val="00961B23"/>
    <w:rsid w:val="00962593"/>
    <w:rsid w:val="009638D6"/>
    <w:rsid w:val="00964F11"/>
    <w:rsid w:val="009679F2"/>
    <w:rsid w:val="00967B2F"/>
    <w:rsid w:val="009709BA"/>
    <w:rsid w:val="00970DE9"/>
    <w:rsid w:val="009713D6"/>
    <w:rsid w:val="0097281E"/>
    <w:rsid w:val="00972C6F"/>
    <w:rsid w:val="00972EE5"/>
    <w:rsid w:val="0097371B"/>
    <w:rsid w:val="00973C61"/>
    <w:rsid w:val="00973D73"/>
    <w:rsid w:val="00975395"/>
    <w:rsid w:val="0097598F"/>
    <w:rsid w:val="00976DC7"/>
    <w:rsid w:val="00977702"/>
    <w:rsid w:val="00977E48"/>
    <w:rsid w:val="00977FC5"/>
    <w:rsid w:val="00980A83"/>
    <w:rsid w:val="0098104A"/>
    <w:rsid w:val="00981C5D"/>
    <w:rsid w:val="00981E8C"/>
    <w:rsid w:val="00982797"/>
    <w:rsid w:val="00982946"/>
    <w:rsid w:val="00982BF0"/>
    <w:rsid w:val="00983A1F"/>
    <w:rsid w:val="0098487A"/>
    <w:rsid w:val="009848FB"/>
    <w:rsid w:val="009855F6"/>
    <w:rsid w:val="00985846"/>
    <w:rsid w:val="00985F92"/>
    <w:rsid w:val="00987504"/>
    <w:rsid w:val="00995168"/>
    <w:rsid w:val="009A0FC4"/>
    <w:rsid w:val="009A1938"/>
    <w:rsid w:val="009A19FB"/>
    <w:rsid w:val="009A1A05"/>
    <w:rsid w:val="009A48B3"/>
    <w:rsid w:val="009A5140"/>
    <w:rsid w:val="009A7D57"/>
    <w:rsid w:val="009B01F1"/>
    <w:rsid w:val="009B080A"/>
    <w:rsid w:val="009B0B68"/>
    <w:rsid w:val="009B4035"/>
    <w:rsid w:val="009B4648"/>
    <w:rsid w:val="009B4C36"/>
    <w:rsid w:val="009B57A5"/>
    <w:rsid w:val="009B5CB8"/>
    <w:rsid w:val="009B5FC2"/>
    <w:rsid w:val="009C06E7"/>
    <w:rsid w:val="009C17E6"/>
    <w:rsid w:val="009C2516"/>
    <w:rsid w:val="009C7EC6"/>
    <w:rsid w:val="009D0B36"/>
    <w:rsid w:val="009D0DD8"/>
    <w:rsid w:val="009D2E89"/>
    <w:rsid w:val="009D62FA"/>
    <w:rsid w:val="009D64CD"/>
    <w:rsid w:val="009D67A8"/>
    <w:rsid w:val="009E3FBC"/>
    <w:rsid w:val="009E746E"/>
    <w:rsid w:val="009E784F"/>
    <w:rsid w:val="009E7ACE"/>
    <w:rsid w:val="009E7B47"/>
    <w:rsid w:val="009E7FB5"/>
    <w:rsid w:val="009F0EAB"/>
    <w:rsid w:val="009F0EFA"/>
    <w:rsid w:val="009F44A4"/>
    <w:rsid w:val="009F4DF6"/>
    <w:rsid w:val="009F5810"/>
    <w:rsid w:val="009F5BC5"/>
    <w:rsid w:val="009F5F86"/>
    <w:rsid w:val="009F638F"/>
    <w:rsid w:val="009F78D6"/>
    <w:rsid w:val="009F7A36"/>
    <w:rsid w:val="00A01ACC"/>
    <w:rsid w:val="00A02156"/>
    <w:rsid w:val="00A04316"/>
    <w:rsid w:val="00A05EEC"/>
    <w:rsid w:val="00A06622"/>
    <w:rsid w:val="00A10606"/>
    <w:rsid w:val="00A112F8"/>
    <w:rsid w:val="00A11855"/>
    <w:rsid w:val="00A12486"/>
    <w:rsid w:val="00A1283D"/>
    <w:rsid w:val="00A12A13"/>
    <w:rsid w:val="00A14C06"/>
    <w:rsid w:val="00A150B5"/>
    <w:rsid w:val="00A160D6"/>
    <w:rsid w:val="00A16D3E"/>
    <w:rsid w:val="00A175C7"/>
    <w:rsid w:val="00A17B6D"/>
    <w:rsid w:val="00A20EE6"/>
    <w:rsid w:val="00A24C6D"/>
    <w:rsid w:val="00A24FAD"/>
    <w:rsid w:val="00A25C26"/>
    <w:rsid w:val="00A273A4"/>
    <w:rsid w:val="00A318CD"/>
    <w:rsid w:val="00A31BE4"/>
    <w:rsid w:val="00A32998"/>
    <w:rsid w:val="00A32A43"/>
    <w:rsid w:val="00A32E57"/>
    <w:rsid w:val="00A3313D"/>
    <w:rsid w:val="00A33939"/>
    <w:rsid w:val="00A33E2B"/>
    <w:rsid w:val="00A34938"/>
    <w:rsid w:val="00A351C1"/>
    <w:rsid w:val="00A3613F"/>
    <w:rsid w:val="00A36960"/>
    <w:rsid w:val="00A37229"/>
    <w:rsid w:val="00A40133"/>
    <w:rsid w:val="00A4129E"/>
    <w:rsid w:val="00A41F39"/>
    <w:rsid w:val="00A42C9A"/>
    <w:rsid w:val="00A44E52"/>
    <w:rsid w:val="00A4548C"/>
    <w:rsid w:val="00A45F14"/>
    <w:rsid w:val="00A46967"/>
    <w:rsid w:val="00A469FF"/>
    <w:rsid w:val="00A50492"/>
    <w:rsid w:val="00A51AF1"/>
    <w:rsid w:val="00A521C2"/>
    <w:rsid w:val="00A536B2"/>
    <w:rsid w:val="00A5391F"/>
    <w:rsid w:val="00A53B0F"/>
    <w:rsid w:val="00A53C62"/>
    <w:rsid w:val="00A53ED5"/>
    <w:rsid w:val="00A544F6"/>
    <w:rsid w:val="00A54F00"/>
    <w:rsid w:val="00A55162"/>
    <w:rsid w:val="00A5539F"/>
    <w:rsid w:val="00A5734B"/>
    <w:rsid w:val="00A62B84"/>
    <w:rsid w:val="00A65D59"/>
    <w:rsid w:val="00A66746"/>
    <w:rsid w:val="00A66D23"/>
    <w:rsid w:val="00A674DF"/>
    <w:rsid w:val="00A7055A"/>
    <w:rsid w:val="00A70C87"/>
    <w:rsid w:val="00A70DFD"/>
    <w:rsid w:val="00A71EB2"/>
    <w:rsid w:val="00A72825"/>
    <w:rsid w:val="00A741DE"/>
    <w:rsid w:val="00A75407"/>
    <w:rsid w:val="00A777DB"/>
    <w:rsid w:val="00A7780D"/>
    <w:rsid w:val="00A778D8"/>
    <w:rsid w:val="00A8098D"/>
    <w:rsid w:val="00A82B95"/>
    <w:rsid w:val="00A82BDE"/>
    <w:rsid w:val="00A83E3A"/>
    <w:rsid w:val="00A84C94"/>
    <w:rsid w:val="00A84FCF"/>
    <w:rsid w:val="00A85DA1"/>
    <w:rsid w:val="00A872BA"/>
    <w:rsid w:val="00A90041"/>
    <w:rsid w:val="00A907D3"/>
    <w:rsid w:val="00A907EA"/>
    <w:rsid w:val="00A90801"/>
    <w:rsid w:val="00A9096D"/>
    <w:rsid w:val="00A93642"/>
    <w:rsid w:val="00A93836"/>
    <w:rsid w:val="00A93C41"/>
    <w:rsid w:val="00A93D0A"/>
    <w:rsid w:val="00A94603"/>
    <w:rsid w:val="00A966EE"/>
    <w:rsid w:val="00A97325"/>
    <w:rsid w:val="00AA1F45"/>
    <w:rsid w:val="00AA313C"/>
    <w:rsid w:val="00AA3BB0"/>
    <w:rsid w:val="00AA3C41"/>
    <w:rsid w:val="00AA3CBD"/>
    <w:rsid w:val="00AA49A9"/>
    <w:rsid w:val="00AA640A"/>
    <w:rsid w:val="00AA66D3"/>
    <w:rsid w:val="00AA73FC"/>
    <w:rsid w:val="00AA7718"/>
    <w:rsid w:val="00AA7AE2"/>
    <w:rsid w:val="00AA7D33"/>
    <w:rsid w:val="00AB364B"/>
    <w:rsid w:val="00AB3F39"/>
    <w:rsid w:val="00AB4AA8"/>
    <w:rsid w:val="00AB5826"/>
    <w:rsid w:val="00AB6745"/>
    <w:rsid w:val="00AC0F8C"/>
    <w:rsid w:val="00AC1D87"/>
    <w:rsid w:val="00AC24AA"/>
    <w:rsid w:val="00AC33CC"/>
    <w:rsid w:val="00AC34A4"/>
    <w:rsid w:val="00AC356D"/>
    <w:rsid w:val="00AC3589"/>
    <w:rsid w:val="00AC467D"/>
    <w:rsid w:val="00AC471E"/>
    <w:rsid w:val="00AC4E83"/>
    <w:rsid w:val="00AC6C34"/>
    <w:rsid w:val="00AC702B"/>
    <w:rsid w:val="00AC7675"/>
    <w:rsid w:val="00AC7FFE"/>
    <w:rsid w:val="00AD0E9B"/>
    <w:rsid w:val="00AD1313"/>
    <w:rsid w:val="00AD19E4"/>
    <w:rsid w:val="00AD1F78"/>
    <w:rsid w:val="00AD44AD"/>
    <w:rsid w:val="00AD4EBF"/>
    <w:rsid w:val="00AD5884"/>
    <w:rsid w:val="00AD6C9E"/>
    <w:rsid w:val="00AD7D54"/>
    <w:rsid w:val="00AE0B71"/>
    <w:rsid w:val="00AE1562"/>
    <w:rsid w:val="00AE15BE"/>
    <w:rsid w:val="00AE18F8"/>
    <w:rsid w:val="00AE33FD"/>
    <w:rsid w:val="00AE403F"/>
    <w:rsid w:val="00AE42D5"/>
    <w:rsid w:val="00AE4EB3"/>
    <w:rsid w:val="00AE4EE3"/>
    <w:rsid w:val="00AE5E6B"/>
    <w:rsid w:val="00AE61C8"/>
    <w:rsid w:val="00AE6D93"/>
    <w:rsid w:val="00AE735A"/>
    <w:rsid w:val="00AF13DF"/>
    <w:rsid w:val="00AF179A"/>
    <w:rsid w:val="00AF31E5"/>
    <w:rsid w:val="00AF417C"/>
    <w:rsid w:val="00AF4B06"/>
    <w:rsid w:val="00AF55BE"/>
    <w:rsid w:val="00AF5E00"/>
    <w:rsid w:val="00AF6DF5"/>
    <w:rsid w:val="00AF7FBC"/>
    <w:rsid w:val="00B00B64"/>
    <w:rsid w:val="00B02793"/>
    <w:rsid w:val="00B02E88"/>
    <w:rsid w:val="00B0391A"/>
    <w:rsid w:val="00B03A53"/>
    <w:rsid w:val="00B0417B"/>
    <w:rsid w:val="00B04614"/>
    <w:rsid w:val="00B04E5E"/>
    <w:rsid w:val="00B0554B"/>
    <w:rsid w:val="00B05B73"/>
    <w:rsid w:val="00B06153"/>
    <w:rsid w:val="00B068D3"/>
    <w:rsid w:val="00B07DC6"/>
    <w:rsid w:val="00B113B2"/>
    <w:rsid w:val="00B1293B"/>
    <w:rsid w:val="00B135F8"/>
    <w:rsid w:val="00B13763"/>
    <w:rsid w:val="00B13824"/>
    <w:rsid w:val="00B1382B"/>
    <w:rsid w:val="00B13AFB"/>
    <w:rsid w:val="00B13BD1"/>
    <w:rsid w:val="00B140B0"/>
    <w:rsid w:val="00B140CB"/>
    <w:rsid w:val="00B140D0"/>
    <w:rsid w:val="00B16767"/>
    <w:rsid w:val="00B1714D"/>
    <w:rsid w:val="00B17243"/>
    <w:rsid w:val="00B178F5"/>
    <w:rsid w:val="00B21341"/>
    <w:rsid w:val="00B21575"/>
    <w:rsid w:val="00B22DC9"/>
    <w:rsid w:val="00B243A5"/>
    <w:rsid w:val="00B251FE"/>
    <w:rsid w:val="00B266BD"/>
    <w:rsid w:val="00B26E9E"/>
    <w:rsid w:val="00B3036E"/>
    <w:rsid w:val="00B3225B"/>
    <w:rsid w:val="00B32F95"/>
    <w:rsid w:val="00B330E9"/>
    <w:rsid w:val="00B33D17"/>
    <w:rsid w:val="00B3478E"/>
    <w:rsid w:val="00B353A3"/>
    <w:rsid w:val="00B35F35"/>
    <w:rsid w:val="00B3608E"/>
    <w:rsid w:val="00B36218"/>
    <w:rsid w:val="00B3698B"/>
    <w:rsid w:val="00B369DA"/>
    <w:rsid w:val="00B37631"/>
    <w:rsid w:val="00B37CFF"/>
    <w:rsid w:val="00B40E9E"/>
    <w:rsid w:val="00B410E2"/>
    <w:rsid w:val="00B414FA"/>
    <w:rsid w:val="00B4179B"/>
    <w:rsid w:val="00B417AA"/>
    <w:rsid w:val="00B4249F"/>
    <w:rsid w:val="00B42E5C"/>
    <w:rsid w:val="00B43115"/>
    <w:rsid w:val="00B43430"/>
    <w:rsid w:val="00B43B21"/>
    <w:rsid w:val="00B43F88"/>
    <w:rsid w:val="00B44DE1"/>
    <w:rsid w:val="00B46018"/>
    <w:rsid w:val="00B5080E"/>
    <w:rsid w:val="00B50E59"/>
    <w:rsid w:val="00B515E9"/>
    <w:rsid w:val="00B53FA8"/>
    <w:rsid w:val="00B54CD7"/>
    <w:rsid w:val="00B54FAB"/>
    <w:rsid w:val="00B55104"/>
    <w:rsid w:val="00B55303"/>
    <w:rsid w:val="00B55499"/>
    <w:rsid w:val="00B5617F"/>
    <w:rsid w:val="00B56B56"/>
    <w:rsid w:val="00B56CC1"/>
    <w:rsid w:val="00B57D3B"/>
    <w:rsid w:val="00B6019C"/>
    <w:rsid w:val="00B6107B"/>
    <w:rsid w:val="00B62822"/>
    <w:rsid w:val="00B63E62"/>
    <w:rsid w:val="00B64CCB"/>
    <w:rsid w:val="00B66067"/>
    <w:rsid w:val="00B66448"/>
    <w:rsid w:val="00B67D6F"/>
    <w:rsid w:val="00B70C23"/>
    <w:rsid w:val="00B711C8"/>
    <w:rsid w:val="00B71B9B"/>
    <w:rsid w:val="00B71E43"/>
    <w:rsid w:val="00B73B77"/>
    <w:rsid w:val="00B75011"/>
    <w:rsid w:val="00B752A0"/>
    <w:rsid w:val="00B76A85"/>
    <w:rsid w:val="00B77328"/>
    <w:rsid w:val="00B77947"/>
    <w:rsid w:val="00B77984"/>
    <w:rsid w:val="00B77CDD"/>
    <w:rsid w:val="00B80182"/>
    <w:rsid w:val="00B802DB"/>
    <w:rsid w:val="00B831CF"/>
    <w:rsid w:val="00B83397"/>
    <w:rsid w:val="00B83B98"/>
    <w:rsid w:val="00B84392"/>
    <w:rsid w:val="00B84AA0"/>
    <w:rsid w:val="00B84ACA"/>
    <w:rsid w:val="00B8689B"/>
    <w:rsid w:val="00B87968"/>
    <w:rsid w:val="00B87AEC"/>
    <w:rsid w:val="00B9082F"/>
    <w:rsid w:val="00B90D6D"/>
    <w:rsid w:val="00B92A87"/>
    <w:rsid w:val="00B967DE"/>
    <w:rsid w:val="00B96FA8"/>
    <w:rsid w:val="00B97950"/>
    <w:rsid w:val="00B97A1A"/>
    <w:rsid w:val="00B97C14"/>
    <w:rsid w:val="00B97CD9"/>
    <w:rsid w:val="00BA2D8A"/>
    <w:rsid w:val="00BA4236"/>
    <w:rsid w:val="00BA472E"/>
    <w:rsid w:val="00BA55EE"/>
    <w:rsid w:val="00BA5881"/>
    <w:rsid w:val="00BA6C5E"/>
    <w:rsid w:val="00BB227A"/>
    <w:rsid w:val="00BB24A8"/>
    <w:rsid w:val="00BB30B7"/>
    <w:rsid w:val="00BB30C1"/>
    <w:rsid w:val="00BB3662"/>
    <w:rsid w:val="00BB475E"/>
    <w:rsid w:val="00BB4804"/>
    <w:rsid w:val="00BB486E"/>
    <w:rsid w:val="00BB4FF6"/>
    <w:rsid w:val="00BC04C1"/>
    <w:rsid w:val="00BC1CD7"/>
    <w:rsid w:val="00BC1CDB"/>
    <w:rsid w:val="00BC27FC"/>
    <w:rsid w:val="00BC43C1"/>
    <w:rsid w:val="00BC5652"/>
    <w:rsid w:val="00BC5B6B"/>
    <w:rsid w:val="00BC6FB2"/>
    <w:rsid w:val="00BD0699"/>
    <w:rsid w:val="00BD0D65"/>
    <w:rsid w:val="00BD3F2E"/>
    <w:rsid w:val="00BD477E"/>
    <w:rsid w:val="00BD4E55"/>
    <w:rsid w:val="00BD61B5"/>
    <w:rsid w:val="00BD64F7"/>
    <w:rsid w:val="00BE1C23"/>
    <w:rsid w:val="00BE2BB4"/>
    <w:rsid w:val="00BE3EC5"/>
    <w:rsid w:val="00BE4738"/>
    <w:rsid w:val="00BE4E3A"/>
    <w:rsid w:val="00BE4F28"/>
    <w:rsid w:val="00BE507E"/>
    <w:rsid w:val="00BE52DB"/>
    <w:rsid w:val="00BE7834"/>
    <w:rsid w:val="00BF0480"/>
    <w:rsid w:val="00BF0A5F"/>
    <w:rsid w:val="00BF0D7B"/>
    <w:rsid w:val="00BF115A"/>
    <w:rsid w:val="00BF1E83"/>
    <w:rsid w:val="00BF2510"/>
    <w:rsid w:val="00BF2D93"/>
    <w:rsid w:val="00BF3EBE"/>
    <w:rsid w:val="00BF3FE3"/>
    <w:rsid w:val="00BF44A1"/>
    <w:rsid w:val="00BF5C5D"/>
    <w:rsid w:val="00BF6B73"/>
    <w:rsid w:val="00BF6C18"/>
    <w:rsid w:val="00C0002A"/>
    <w:rsid w:val="00C014F7"/>
    <w:rsid w:val="00C0180A"/>
    <w:rsid w:val="00C018F1"/>
    <w:rsid w:val="00C0214C"/>
    <w:rsid w:val="00C02748"/>
    <w:rsid w:val="00C04D83"/>
    <w:rsid w:val="00C05A7D"/>
    <w:rsid w:val="00C05ED5"/>
    <w:rsid w:val="00C063E5"/>
    <w:rsid w:val="00C07361"/>
    <w:rsid w:val="00C07D37"/>
    <w:rsid w:val="00C07E6B"/>
    <w:rsid w:val="00C100C3"/>
    <w:rsid w:val="00C11AD2"/>
    <w:rsid w:val="00C13E51"/>
    <w:rsid w:val="00C151C2"/>
    <w:rsid w:val="00C159BD"/>
    <w:rsid w:val="00C1639E"/>
    <w:rsid w:val="00C17442"/>
    <w:rsid w:val="00C17921"/>
    <w:rsid w:val="00C20866"/>
    <w:rsid w:val="00C23863"/>
    <w:rsid w:val="00C2598A"/>
    <w:rsid w:val="00C26392"/>
    <w:rsid w:val="00C26FA4"/>
    <w:rsid w:val="00C30EF2"/>
    <w:rsid w:val="00C323AB"/>
    <w:rsid w:val="00C34E2F"/>
    <w:rsid w:val="00C355D8"/>
    <w:rsid w:val="00C35B5E"/>
    <w:rsid w:val="00C35C1C"/>
    <w:rsid w:val="00C37114"/>
    <w:rsid w:val="00C4002D"/>
    <w:rsid w:val="00C405DF"/>
    <w:rsid w:val="00C42A11"/>
    <w:rsid w:val="00C43A46"/>
    <w:rsid w:val="00C4432D"/>
    <w:rsid w:val="00C44CA1"/>
    <w:rsid w:val="00C45932"/>
    <w:rsid w:val="00C4628C"/>
    <w:rsid w:val="00C46838"/>
    <w:rsid w:val="00C46F65"/>
    <w:rsid w:val="00C509A5"/>
    <w:rsid w:val="00C522FB"/>
    <w:rsid w:val="00C5285C"/>
    <w:rsid w:val="00C56012"/>
    <w:rsid w:val="00C63495"/>
    <w:rsid w:val="00C65C25"/>
    <w:rsid w:val="00C66C11"/>
    <w:rsid w:val="00C674ED"/>
    <w:rsid w:val="00C702AC"/>
    <w:rsid w:val="00C70893"/>
    <w:rsid w:val="00C71BF3"/>
    <w:rsid w:val="00C743FD"/>
    <w:rsid w:val="00C75933"/>
    <w:rsid w:val="00C759C1"/>
    <w:rsid w:val="00C75D9F"/>
    <w:rsid w:val="00C80D61"/>
    <w:rsid w:val="00C81E4F"/>
    <w:rsid w:val="00C821D8"/>
    <w:rsid w:val="00C82AEE"/>
    <w:rsid w:val="00C85AB7"/>
    <w:rsid w:val="00C8623D"/>
    <w:rsid w:val="00C87517"/>
    <w:rsid w:val="00C90BCB"/>
    <w:rsid w:val="00C90C2F"/>
    <w:rsid w:val="00C92A4C"/>
    <w:rsid w:val="00C93DE0"/>
    <w:rsid w:val="00C945FB"/>
    <w:rsid w:val="00C94BA0"/>
    <w:rsid w:val="00C97C06"/>
    <w:rsid w:val="00C97E95"/>
    <w:rsid w:val="00CA039A"/>
    <w:rsid w:val="00CA08CB"/>
    <w:rsid w:val="00CA14E8"/>
    <w:rsid w:val="00CA21C6"/>
    <w:rsid w:val="00CA3C8E"/>
    <w:rsid w:val="00CA54CE"/>
    <w:rsid w:val="00CA5CFD"/>
    <w:rsid w:val="00CA5F0B"/>
    <w:rsid w:val="00CA5F4F"/>
    <w:rsid w:val="00CA6A8E"/>
    <w:rsid w:val="00CA76D7"/>
    <w:rsid w:val="00CB0597"/>
    <w:rsid w:val="00CB3556"/>
    <w:rsid w:val="00CB46B7"/>
    <w:rsid w:val="00CB520D"/>
    <w:rsid w:val="00CB5593"/>
    <w:rsid w:val="00CB6095"/>
    <w:rsid w:val="00CB7374"/>
    <w:rsid w:val="00CB766C"/>
    <w:rsid w:val="00CC0692"/>
    <w:rsid w:val="00CC2DC6"/>
    <w:rsid w:val="00CC3FF4"/>
    <w:rsid w:val="00CC607B"/>
    <w:rsid w:val="00CC611C"/>
    <w:rsid w:val="00CC7007"/>
    <w:rsid w:val="00CC705B"/>
    <w:rsid w:val="00CC7930"/>
    <w:rsid w:val="00CC7964"/>
    <w:rsid w:val="00CD283B"/>
    <w:rsid w:val="00CD43B1"/>
    <w:rsid w:val="00CD4A3F"/>
    <w:rsid w:val="00CD4E52"/>
    <w:rsid w:val="00CD6075"/>
    <w:rsid w:val="00CD653D"/>
    <w:rsid w:val="00CD6D29"/>
    <w:rsid w:val="00CE05F8"/>
    <w:rsid w:val="00CE06A9"/>
    <w:rsid w:val="00CE204E"/>
    <w:rsid w:val="00CE3415"/>
    <w:rsid w:val="00CE34ED"/>
    <w:rsid w:val="00CE3AEF"/>
    <w:rsid w:val="00CE43F0"/>
    <w:rsid w:val="00CE4C62"/>
    <w:rsid w:val="00CE4F5E"/>
    <w:rsid w:val="00CE587C"/>
    <w:rsid w:val="00CE58BE"/>
    <w:rsid w:val="00CE5C17"/>
    <w:rsid w:val="00CE7193"/>
    <w:rsid w:val="00CE762A"/>
    <w:rsid w:val="00CF02B3"/>
    <w:rsid w:val="00CF02F3"/>
    <w:rsid w:val="00CF0ACF"/>
    <w:rsid w:val="00CF12DE"/>
    <w:rsid w:val="00CF2E14"/>
    <w:rsid w:val="00CF31E0"/>
    <w:rsid w:val="00CF3926"/>
    <w:rsid w:val="00CF4183"/>
    <w:rsid w:val="00CF526E"/>
    <w:rsid w:val="00CF6A68"/>
    <w:rsid w:val="00CF7FFD"/>
    <w:rsid w:val="00D0048F"/>
    <w:rsid w:val="00D01CE8"/>
    <w:rsid w:val="00D0281A"/>
    <w:rsid w:val="00D03941"/>
    <w:rsid w:val="00D046B6"/>
    <w:rsid w:val="00D04E51"/>
    <w:rsid w:val="00D05445"/>
    <w:rsid w:val="00D0574B"/>
    <w:rsid w:val="00D05799"/>
    <w:rsid w:val="00D05E42"/>
    <w:rsid w:val="00D06FD0"/>
    <w:rsid w:val="00D10A45"/>
    <w:rsid w:val="00D10F4D"/>
    <w:rsid w:val="00D11771"/>
    <w:rsid w:val="00D133C8"/>
    <w:rsid w:val="00D14AB7"/>
    <w:rsid w:val="00D16083"/>
    <w:rsid w:val="00D169D8"/>
    <w:rsid w:val="00D17469"/>
    <w:rsid w:val="00D17BCF"/>
    <w:rsid w:val="00D224D9"/>
    <w:rsid w:val="00D23BFD"/>
    <w:rsid w:val="00D24102"/>
    <w:rsid w:val="00D248EC"/>
    <w:rsid w:val="00D259B2"/>
    <w:rsid w:val="00D259E9"/>
    <w:rsid w:val="00D26DBA"/>
    <w:rsid w:val="00D27109"/>
    <w:rsid w:val="00D271A7"/>
    <w:rsid w:val="00D27FE6"/>
    <w:rsid w:val="00D30C76"/>
    <w:rsid w:val="00D314CB"/>
    <w:rsid w:val="00D321F0"/>
    <w:rsid w:val="00D3275D"/>
    <w:rsid w:val="00D34752"/>
    <w:rsid w:val="00D34887"/>
    <w:rsid w:val="00D35956"/>
    <w:rsid w:val="00D40887"/>
    <w:rsid w:val="00D40DB2"/>
    <w:rsid w:val="00D4196E"/>
    <w:rsid w:val="00D43607"/>
    <w:rsid w:val="00D44626"/>
    <w:rsid w:val="00D448A4"/>
    <w:rsid w:val="00D44C96"/>
    <w:rsid w:val="00D47E64"/>
    <w:rsid w:val="00D5027E"/>
    <w:rsid w:val="00D50CB8"/>
    <w:rsid w:val="00D5233A"/>
    <w:rsid w:val="00D52952"/>
    <w:rsid w:val="00D52ACA"/>
    <w:rsid w:val="00D53032"/>
    <w:rsid w:val="00D53963"/>
    <w:rsid w:val="00D5528F"/>
    <w:rsid w:val="00D558E6"/>
    <w:rsid w:val="00D5607F"/>
    <w:rsid w:val="00D576E3"/>
    <w:rsid w:val="00D577AA"/>
    <w:rsid w:val="00D60653"/>
    <w:rsid w:val="00D61D56"/>
    <w:rsid w:val="00D621BF"/>
    <w:rsid w:val="00D62A09"/>
    <w:rsid w:val="00D633A1"/>
    <w:rsid w:val="00D6571C"/>
    <w:rsid w:val="00D658AF"/>
    <w:rsid w:val="00D702C6"/>
    <w:rsid w:val="00D70F62"/>
    <w:rsid w:val="00D715A1"/>
    <w:rsid w:val="00D71692"/>
    <w:rsid w:val="00D71A73"/>
    <w:rsid w:val="00D71D22"/>
    <w:rsid w:val="00D724E1"/>
    <w:rsid w:val="00D72836"/>
    <w:rsid w:val="00D728F1"/>
    <w:rsid w:val="00D73C78"/>
    <w:rsid w:val="00D74281"/>
    <w:rsid w:val="00D7462F"/>
    <w:rsid w:val="00D75AEC"/>
    <w:rsid w:val="00D77FC0"/>
    <w:rsid w:val="00D8233F"/>
    <w:rsid w:val="00D82551"/>
    <w:rsid w:val="00D83907"/>
    <w:rsid w:val="00D85A02"/>
    <w:rsid w:val="00D86069"/>
    <w:rsid w:val="00D90058"/>
    <w:rsid w:val="00D90E33"/>
    <w:rsid w:val="00D931A3"/>
    <w:rsid w:val="00D939BB"/>
    <w:rsid w:val="00D9545C"/>
    <w:rsid w:val="00D95465"/>
    <w:rsid w:val="00D954C3"/>
    <w:rsid w:val="00D95E27"/>
    <w:rsid w:val="00D9603A"/>
    <w:rsid w:val="00D962A1"/>
    <w:rsid w:val="00D9673F"/>
    <w:rsid w:val="00D96A86"/>
    <w:rsid w:val="00DA015C"/>
    <w:rsid w:val="00DA04C9"/>
    <w:rsid w:val="00DA0708"/>
    <w:rsid w:val="00DA0AAB"/>
    <w:rsid w:val="00DA28EE"/>
    <w:rsid w:val="00DA3F58"/>
    <w:rsid w:val="00DA3F81"/>
    <w:rsid w:val="00DA561A"/>
    <w:rsid w:val="00DA68E2"/>
    <w:rsid w:val="00DA718A"/>
    <w:rsid w:val="00DA7449"/>
    <w:rsid w:val="00DA7BFC"/>
    <w:rsid w:val="00DB266B"/>
    <w:rsid w:val="00DB2E0F"/>
    <w:rsid w:val="00DB4D6C"/>
    <w:rsid w:val="00DB55B5"/>
    <w:rsid w:val="00DB7BCE"/>
    <w:rsid w:val="00DC15EF"/>
    <w:rsid w:val="00DC1EFD"/>
    <w:rsid w:val="00DC20FC"/>
    <w:rsid w:val="00DC4164"/>
    <w:rsid w:val="00DC53DF"/>
    <w:rsid w:val="00DC5F5E"/>
    <w:rsid w:val="00DC6805"/>
    <w:rsid w:val="00DC6F9A"/>
    <w:rsid w:val="00DC7826"/>
    <w:rsid w:val="00DC7866"/>
    <w:rsid w:val="00DD018D"/>
    <w:rsid w:val="00DD19F5"/>
    <w:rsid w:val="00DD26CF"/>
    <w:rsid w:val="00DD2AEE"/>
    <w:rsid w:val="00DD39B5"/>
    <w:rsid w:val="00DD4800"/>
    <w:rsid w:val="00DD4A59"/>
    <w:rsid w:val="00DD512F"/>
    <w:rsid w:val="00DD5324"/>
    <w:rsid w:val="00DD7995"/>
    <w:rsid w:val="00DE2256"/>
    <w:rsid w:val="00DE2BB2"/>
    <w:rsid w:val="00DE35A7"/>
    <w:rsid w:val="00DE3832"/>
    <w:rsid w:val="00DF0198"/>
    <w:rsid w:val="00DF1672"/>
    <w:rsid w:val="00DF1AC5"/>
    <w:rsid w:val="00DF2831"/>
    <w:rsid w:val="00DF33F9"/>
    <w:rsid w:val="00DF3BE7"/>
    <w:rsid w:val="00DF476A"/>
    <w:rsid w:val="00DF47A1"/>
    <w:rsid w:val="00DF508C"/>
    <w:rsid w:val="00DF5E0E"/>
    <w:rsid w:val="00E01CA5"/>
    <w:rsid w:val="00E02F0E"/>
    <w:rsid w:val="00E02F61"/>
    <w:rsid w:val="00E032C1"/>
    <w:rsid w:val="00E03ADC"/>
    <w:rsid w:val="00E04BBB"/>
    <w:rsid w:val="00E05D01"/>
    <w:rsid w:val="00E07B33"/>
    <w:rsid w:val="00E07FA8"/>
    <w:rsid w:val="00E10256"/>
    <w:rsid w:val="00E12308"/>
    <w:rsid w:val="00E163E0"/>
    <w:rsid w:val="00E17794"/>
    <w:rsid w:val="00E20D91"/>
    <w:rsid w:val="00E2148D"/>
    <w:rsid w:val="00E214B3"/>
    <w:rsid w:val="00E2156E"/>
    <w:rsid w:val="00E21C48"/>
    <w:rsid w:val="00E221AD"/>
    <w:rsid w:val="00E22E83"/>
    <w:rsid w:val="00E23C27"/>
    <w:rsid w:val="00E24956"/>
    <w:rsid w:val="00E25932"/>
    <w:rsid w:val="00E25AB4"/>
    <w:rsid w:val="00E25E82"/>
    <w:rsid w:val="00E25EAB"/>
    <w:rsid w:val="00E267A2"/>
    <w:rsid w:val="00E26CF4"/>
    <w:rsid w:val="00E2702F"/>
    <w:rsid w:val="00E31DBD"/>
    <w:rsid w:val="00E32C13"/>
    <w:rsid w:val="00E3352A"/>
    <w:rsid w:val="00E35C2B"/>
    <w:rsid w:val="00E378F3"/>
    <w:rsid w:val="00E37CCA"/>
    <w:rsid w:val="00E37D23"/>
    <w:rsid w:val="00E37EDA"/>
    <w:rsid w:val="00E4072C"/>
    <w:rsid w:val="00E41A43"/>
    <w:rsid w:val="00E42F70"/>
    <w:rsid w:val="00E43A8B"/>
    <w:rsid w:val="00E43F88"/>
    <w:rsid w:val="00E4606F"/>
    <w:rsid w:val="00E474E5"/>
    <w:rsid w:val="00E52B45"/>
    <w:rsid w:val="00E53FA3"/>
    <w:rsid w:val="00E54424"/>
    <w:rsid w:val="00E55838"/>
    <w:rsid w:val="00E565FB"/>
    <w:rsid w:val="00E60389"/>
    <w:rsid w:val="00E6044D"/>
    <w:rsid w:val="00E60DAE"/>
    <w:rsid w:val="00E60E1A"/>
    <w:rsid w:val="00E61397"/>
    <w:rsid w:val="00E6151A"/>
    <w:rsid w:val="00E6210E"/>
    <w:rsid w:val="00E62A86"/>
    <w:rsid w:val="00E6414D"/>
    <w:rsid w:val="00E6465F"/>
    <w:rsid w:val="00E64B96"/>
    <w:rsid w:val="00E64D64"/>
    <w:rsid w:val="00E65404"/>
    <w:rsid w:val="00E66A5E"/>
    <w:rsid w:val="00E6707B"/>
    <w:rsid w:val="00E67139"/>
    <w:rsid w:val="00E6720D"/>
    <w:rsid w:val="00E716A9"/>
    <w:rsid w:val="00E720FD"/>
    <w:rsid w:val="00E7375B"/>
    <w:rsid w:val="00E73EB7"/>
    <w:rsid w:val="00E753A6"/>
    <w:rsid w:val="00E75D0F"/>
    <w:rsid w:val="00E76011"/>
    <w:rsid w:val="00E762C7"/>
    <w:rsid w:val="00E76480"/>
    <w:rsid w:val="00E76514"/>
    <w:rsid w:val="00E77715"/>
    <w:rsid w:val="00E8000D"/>
    <w:rsid w:val="00E807A6"/>
    <w:rsid w:val="00E818E1"/>
    <w:rsid w:val="00E81F5A"/>
    <w:rsid w:val="00E83186"/>
    <w:rsid w:val="00E871F0"/>
    <w:rsid w:val="00E90827"/>
    <w:rsid w:val="00E90C23"/>
    <w:rsid w:val="00E92B3F"/>
    <w:rsid w:val="00E92FE0"/>
    <w:rsid w:val="00E93036"/>
    <w:rsid w:val="00E9718D"/>
    <w:rsid w:val="00E97458"/>
    <w:rsid w:val="00EA08A4"/>
    <w:rsid w:val="00EA120E"/>
    <w:rsid w:val="00EA1495"/>
    <w:rsid w:val="00EA1612"/>
    <w:rsid w:val="00EA19D4"/>
    <w:rsid w:val="00EA1E01"/>
    <w:rsid w:val="00EA46F9"/>
    <w:rsid w:val="00EA4D02"/>
    <w:rsid w:val="00EA5C75"/>
    <w:rsid w:val="00EA5F9D"/>
    <w:rsid w:val="00EA630D"/>
    <w:rsid w:val="00EB08BF"/>
    <w:rsid w:val="00EB2A33"/>
    <w:rsid w:val="00EB2E51"/>
    <w:rsid w:val="00EB4DB8"/>
    <w:rsid w:val="00EB6CAD"/>
    <w:rsid w:val="00EC06CB"/>
    <w:rsid w:val="00EC26FA"/>
    <w:rsid w:val="00EC32A3"/>
    <w:rsid w:val="00EC3849"/>
    <w:rsid w:val="00EC412A"/>
    <w:rsid w:val="00EC7C82"/>
    <w:rsid w:val="00ED0B9B"/>
    <w:rsid w:val="00ED1864"/>
    <w:rsid w:val="00ED1E7D"/>
    <w:rsid w:val="00ED1F34"/>
    <w:rsid w:val="00ED2228"/>
    <w:rsid w:val="00ED23A9"/>
    <w:rsid w:val="00ED2E9F"/>
    <w:rsid w:val="00EE1E5D"/>
    <w:rsid w:val="00EE241A"/>
    <w:rsid w:val="00EE581D"/>
    <w:rsid w:val="00EE7AAE"/>
    <w:rsid w:val="00EF44EB"/>
    <w:rsid w:val="00EF4B4A"/>
    <w:rsid w:val="00EF7611"/>
    <w:rsid w:val="00F02FF5"/>
    <w:rsid w:val="00F0379E"/>
    <w:rsid w:val="00F04448"/>
    <w:rsid w:val="00F04A4E"/>
    <w:rsid w:val="00F04FDA"/>
    <w:rsid w:val="00F05347"/>
    <w:rsid w:val="00F06426"/>
    <w:rsid w:val="00F06DEA"/>
    <w:rsid w:val="00F07BD4"/>
    <w:rsid w:val="00F104B4"/>
    <w:rsid w:val="00F12081"/>
    <w:rsid w:val="00F13062"/>
    <w:rsid w:val="00F14163"/>
    <w:rsid w:val="00F14C08"/>
    <w:rsid w:val="00F153F2"/>
    <w:rsid w:val="00F176B7"/>
    <w:rsid w:val="00F1782C"/>
    <w:rsid w:val="00F17AF9"/>
    <w:rsid w:val="00F17C40"/>
    <w:rsid w:val="00F20853"/>
    <w:rsid w:val="00F20E48"/>
    <w:rsid w:val="00F20E73"/>
    <w:rsid w:val="00F20EA1"/>
    <w:rsid w:val="00F213CC"/>
    <w:rsid w:val="00F25017"/>
    <w:rsid w:val="00F25111"/>
    <w:rsid w:val="00F254F6"/>
    <w:rsid w:val="00F258FD"/>
    <w:rsid w:val="00F260F1"/>
    <w:rsid w:val="00F2719C"/>
    <w:rsid w:val="00F2732E"/>
    <w:rsid w:val="00F31978"/>
    <w:rsid w:val="00F323F4"/>
    <w:rsid w:val="00F329AB"/>
    <w:rsid w:val="00F3364F"/>
    <w:rsid w:val="00F351E5"/>
    <w:rsid w:val="00F3576D"/>
    <w:rsid w:val="00F36769"/>
    <w:rsid w:val="00F37533"/>
    <w:rsid w:val="00F418E4"/>
    <w:rsid w:val="00F41C81"/>
    <w:rsid w:val="00F432B0"/>
    <w:rsid w:val="00F4455C"/>
    <w:rsid w:val="00F44AA6"/>
    <w:rsid w:val="00F44C31"/>
    <w:rsid w:val="00F44E9B"/>
    <w:rsid w:val="00F4522D"/>
    <w:rsid w:val="00F45EE4"/>
    <w:rsid w:val="00F45F2F"/>
    <w:rsid w:val="00F461A2"/>
    <w:rsid w:val="00F46805"/>
    <w:rsid w:val="00F505F4"/>
    <w:rsid w:val="00F5062B"/>
    <w:rsid w:val="00F50DA0"/>
    <w:rsid w:val="00F5119E"/>
    <w:rsid w:val="00F515FB"/>
    <w:rsid w:val="00F53170"/>
    <w:rsid w:val="00F53965"/>
    <w:rsid w:val="00F53D9F"/>
    <w:rsid w:val="00F542C0"/>
    <w:rsid w:val="00F54F32"/>
    <w:rsid w:val="00F564B0"/>
    <w:rsid w:val="00F56CF0"/>
    <w:rsid w:val="00F572B0"/>
    <w:rsid w:val="00F5750A"/>
    <w:rsid w:val="00F577A9"/>
    <w:rsid w:val="00F617AD"/>
    <w:rsid w:val="00F626AD"/>
    <w:rsid w:val="00F658D1"/>
    <w:rsid w:val="00F66F99"/>
    <w:rsid w:val="00F71033"/>
    <w:rsid w:val="00F710A8"/>
    <w:rsid w:val="00F714F7"/>
    <w:rsid w:val="00F71AF1"/>
    <w:rsid w:val="00F726A6"/>
    <w:rsid w:val="00F753EF"/>
    <w:rsid w:val="00F7553D"/>
    <w:rsid w:val="00F80036"/>
    <w:rsid w:val="00F80FAB"/>
    <w:rsid w:val="00F81382"/>
    <w:rsid w:val="00F81508"/>
    <w:rsid w:val="00F81B60"/>
    <w:rsid w:val="00F8259C"/>
    <w:rsid w:val="00F82C8F"/>
    <w:rsid w:val="00F8302E"/>
    <w:rsid w:val="00F8409F"/>
    <w:rsid w:val="00F844D5"/>
    <w:rsid w:val="00F855FC"/>
    <w:rsid w:val="00F85753"/>
    <w:rsid w:val="00F85D40"/>
    <w:rsid w:val="00F8601B"/>
    <w:rsid w:val="00F87FCC"/>
    <w:rsid w:val="00F90DFE"/>
    <w:rsid w:val="00F9113B"/>
    <w:rsid w:val="00F914C3"/>
    <w:rsid w:val="00F9229F"/>
    <w:rsid w:val="00F92331"/>
    <w:rsid w:val="00F93469"/>
    <w:rsid w:val="00F93548"/>
    <w:rsid w:val="00F936D8"/>
    <w:rsid w:val="00F93FD2"/>
    <w:rsid w:val="00F959B8"/>
    <w:rsid w:val="00F96B29"/>
    <w:rsid w:val="00FA0B1B"/>
    <w:rsid w:val="00FA3003"/>
    <w:rsid w:val="00FA457B"/>
    <w:rsid w:val="00FA4F77"/>
    <w:rsid w:val="00FA5405"/>
    <w:rsid w:val="00FA6308"/>
    <w:rsid w:val="00FB026B"/>
    <w:rsid w:val="00FB2168"/>
    <w:rsid w:val="00FB24ED"/>
    <w:rsid w:val="00FB32E5"/>
    <w:rsid w:val="00FB3390"/>
    <w:rsid w:val="00FB3E88"/>
    <w:rsid w:val="00FB48A9"/>
    <w:rsid w:val="00FB5BED"/>
    <w:rsid w:val="00FB5E09"/>
    <w:rsid w:val="00FC0EA4"/>
    <w:rsid w:val="00FC1D96"/>
    <w:rsid w:val="00FC2A34"/>
    <w:rsid w:val="00FC3869"/>
    <w:rsid w:val="00FC39B9"/>
    <w:rsid w:val="00FC527D"/>
    <w:rsid w:val="00FC5404"/>
    <w:rsid w:val="00FC7D73"/>
    <w:rsid w:val="00FD05B5"/>
    <w:rsid w:val="00FD153D"/>
    <w:rsid w:val="00FD183A"/>
    <w:rsid w:val="00FD1A72"/>
    <w:rsid w:val="00FD20D8"/>
    <w:rsid w:val="00FD246E"/>
    <w:rsid w:val="00FD2AE5"/>
    <w:rsid w:val="00FD3E5C"/>
    <w:rsid w:val="00FD4366"/>
    <w:rsid w:val="00FD5301"/>
    <w:rsid w:val="00FD6754"/>
    <w:rsid w:val="00FD6B61"/>
    <w:rsid w:val="00FE10AE"/>
    <w:rsid w:val="00FE1E09"/>
    <w:rsid w:val="00FE3841"/>
    <w:rsid w:val="00FF12A9"/>
    <w:rsid w:val="00FF1E8F"/>
    <w:rsid w:val="00FF2D6F"/>
    <w:rsid w:val="00FF3398"/>
    <w:rsid w:val="00FF3715"/>
    <w:rsid w:val="00FF3AE6"/>
    <w:rsid w:val="00FF52FA"/>
    <w:rsid w:val="00FF585D"/>
    <w:rsid w:val="00FF63D8"/>
    <w:rsid w:val="00FF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3"/>
    <o:shapelayout v:ext="edit">
      <o:idmap v:ext="edit" data="1"/>
    </o:shapelayout>
  </w:shapeDefaults>
  <w:decimalSymbol w:val="."/>
  <w:listSeparator w:val=","/>
  <w15:chartTrackingRefBased/>
  <w15:docId w15:val="{4CDD30D2-4648-48FF-B621-331C763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F12"/>
    <w:pPr>
      <w:spacing w:line="276" w:lineRule="auto"/>
      <w:jc w:val="both"/>
    </w:pPr>
    <w:rPr>
      <w:kern w:val="2"/>
      <w:sz w:val="21"/>
    </w:rPr>
  </w:style>
  <w:style w:type="paragraph" w:styleId="1">
    <w:name w:val="heading 1"/>
    <w:basedOn w:val="a"/>
    <w:next w:val="a"/>
    <w:qFormat/>
    <w:rsid w:val="00B70C23"/>
    <w:pPr>
      <w:keepNext/>
      <w:keepLines/>
      <w:numPr>
        <w:numId w:val="1"/>
      </w:numPr>
      <w:spacing w:beforeLines="50" w:before="50" w:afterLines="50" w:after="50"/>
      <w:outlineLvl w:val="0"/>
    </w:pPr>
    <w:rPr>
      <w:b/>
      <w:bCs/>
      <w:kern w:val="44"/>
      <w:sz w:val="40"/>
      <w:szCs w:val="44"/>
    </w:rPr>
  </w:style>
  <w:style w:type="paragraph" w:styleId="2">
    <w:name w:val="heading 2"/>
    <w:basedOn w:val="a"/>
    <w:next w:val="a"/>
    <w:qFormat/>
    <w:rsid w:val="00250338"/>
    <w:pPr>
      <w:keepNext/>
      <w:keepLines/>
      <w:numPr>
        <w:ilvl w:val="1"/>
        <w:numId w:val="1"/>
      </w:numPr>
      <w:tabs>
        <w:tab w:val="left" w:pos="600"/>
      </w:tabs>
      <w:spacing w:before="60" w:after="60"/>
      <w:outlineLvl w:val="1"/>
    </w:pPr>
    <w:rPr>
      <w:b/>
      <w:bCs/>
      <w:sz w:val="32"/>
      <w:szCs w:val="32"/>
    </w:rPr>
  </w:style>
  <w:style w:type="paragraph" w:styleId="3">
    <w:name w:val="heading 3"/>
    <w:basedOn w:val="a"/>
    <w:next w:val="a"/>
    <w:qFormat/>
    <w:rsid w:val="00FB5E09"/>
    <w:pPr>
      <w:keepNext/>
      <w:keepLines/>
      <w:numPr>
        <w:ilvl w:val="2"/>
        <w:numId w:val="1"/>
      </w:numPr>
      <w:tabs>
        <w:tab w:val="left" w:pos="800"/>
      </w:tabs>
      <w:spacing w:before="60" w:after="60"/>
      <w:outlineLvl w:val="2"/>
    </w:pPr>
    <w:rPr>
      <w:b/>
      <w:bCs/>
      <w:sz w:val="28"/>
      <w:szCs w:val="32"/>
    </w:rPr>
  </w:style>
  <w:style w:type="paragraph" w:styleId="4">
    <w:name w:val="heading 4"/>
    <w:basedOn w:val="a"/>
    <w:next w:val="a"/>
    <w:link w:val="4Char"/>
    <w:unhideWhenUsed/>
    <w:qFormat/>
    <w:rsid w:val="00833125"/>
    <w:pPr>
      <w:keepNext/>
      <w:keepLines/>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semiHidden/>
    <w:unhideWhenUsed/>
    <w:qFormat/>
    <w:rsid w:val="00101DAC"/>
    <w:pPr>
      <w:keepNext/>
      <w:keepLine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098"/>
    <w:pPr>
      <w:pBdr>
        <w:bottom w:val="single" w:sz="6" w:space="1" w:color="auto"/>
      </w:pBdr>
      <w:tabs>
        <w:tab w:val="center" w:pos="4153"/>
        <w:tab w:val="right" w:pos="8306"/>
      </w:tabs>
      <w:snapToGrid w:val="0"/>
      <w:jc w:val="center"/>
    </w:pPr>
    <w:rPr>
      <w:sz w:val="18"/>
      <w:szCs w:val="18"/>
    </w:rPr>
  </w:style>
  <w:style w:type="paragraph" w:styleId="a4">
    <w:name w:val="footer"/>
    <w:basedOn w:val="a"/>
    <w:rsid w:val="00774098"/>
    <w:pPr>
      <w:tabs>
        <w:tab w:val="center" w:pos="4153"/>
        <w:tab w:val="right" w:pos="8306"/>
      </w:tabs>
      <w:snapToGrid w:val="0"/>
      <w:jc w:val="left"/>
    </w:pPr>
    <w:rPr>
      <w:sz w:val="18"/>
      <w:szCs w:val="18"/>
    </w:rPr>
  </w:style>
  <w:style w:type="paragraph" w:customStyle="1" w:styleId="CharChar">
    <w:name w:val="Char Char"/>
    <w:basedOn w:val="a"/>
    <w:semiHidden/>
    <w:rsid w:val="00774098"/>
    <w:pPr>
      <w:snapToGrid w:val="0"/>
      <w:ind w:left="567"/>
    </w:pPr>
    <w:rPr>
      <w:rFonts w:ascii="Tahoma" w:hAnsi="Tahoma"/>
      <w:snapToGrid w:val="0"/>
      <w:kern w:val="0"/>
      <w:sz w:val="24"/>
      <w:szCs w:val="14"/>
    </w:rPr>
  </w:style>
  <w:style w:type="paragraph" w:styleId="a5">
    <w:name w:val="Body Text"/>
    <w:basedOn w:val="a"/>
    <w:rsid w:val="00FC527D"/>
    <w:rPr>
      <w:color w:val="0000FF"/>
      <w:szCs w:val="24"/>
    </w:rPr>
  </w:style>
  <w:style w:type="paragraph" w:customStyle="1" w:styleId="20">
    <w:name w:val="样式 标题 2 + 宋体 四号"/>
    <w:basedOn w:val="2"/>
    <w:rsid w:val="00FC527D"/>
    <w:pPr>
      <w:keepLines w:val="0"/>
      <w:numPr>
        <w:ilvl w:val="0"/>
        <w:numId w:val="0"/>
      </w:numPr>
      <w:tabs>
        <w:tab w:val="clear" w:pos="600"/>
        <w:tab w:val="num" w:pos="567"/>
      </w:tabs>
      <w:spacing w:before="0" w:after="0"/>
      <w:ind w:left="567" w:hanging="567"/>
    </w:pPr>
    <w:rPr>
      <w:rFonts w:ascii="宋体" w:hAnsi="宋体"/>
      <w:szCs w:val="24"/>
    </w:rPr>
  </w:style>
  <w:style w:type="paragraph" w:styleId="a6">
    <w:name w:val="Document Map"/>
    <w:basedOn w:val="a"/>
    <w:semiHidden/>
    <w:rsid w:val="008A682B"/>
    <w:pPr>
      <w:shd w:val="clear" w:color="auto" w:fill="000080"/>
    </w:pPr>
  </w:style>
  <w:style w:type="paragraph" w:styleId="10">
    <w:name w:val="toc 1"/>
    <w:basedOn w:val="a"/>
    <w:next w:val="a"/>
    <w:autoRedefine/>
    <w:uiPriority w:val="39"/>
    <w:rsid w:val="00DA04C9"/>
    <w:pPr>
      <w:spacing w:before="120" w:after="120"/>
      <w:jc w:val="left"/>
    </w:pPr>
    <w:rPr>
      <w:b/>
      <w:bCs/>
      <w:sz w:val="20"/>
    </w:rPr>
  </w:style>
  <w:style w:type="paragraph" w:styleId="21">
    <w:name w:val="toc 2"/>
    <w:basedOn w:val="a"/>
    <w:next w:val="a"/>
    <w:autoRedefine/>
    <w:uiPriority w:val="39"/>
    <w:rsid w:val="00DA04C9"/>
    <w:pPr>
      <w:tabs>
        <w:tab w:val="left" w:pos="1260"/>
        <w:tab w:val="right" w:leader="dot" w:pos="9060"/>
      </w:tabs>
      <w:ind w:left="210" w:firstLine="400"/>
      <w:jc w:val="left"/>
    </w:pPr>
    <w:rPr>
      <w:sz w:val="20"/>
    </w:rPr>
  </w:style>
  <w:style w:type="paragraph" w:styleId="30">
    <w:name w:val="toc 3"/>
    <w:basedOn w:val="a"/>
    <w:next w:val="a"/>
    <w:autoRedefine/>
    <w:uiPriority w:val="39"/>
    <w:rsid w:val="00DA04C9"/>
    <w:pPr>
      <w:ind w:left="420"/>
      <w:jc w:val="left"/>
    </w:pPr>
    <w:rPr>
      <w:i/>
      <w:iCs/>
      <w:sz w:val="20"/>
    </w:rPr>
  </w:style>
  <w:style w:type="paragraph" w:styleId="40">
    <w:name w:val="toc 4"/>
    <w:basedOn w:val="a"/>
    <w:next w:val="a"/>
    <w:autoRedefine/>
    <w:semiHidden/>
    <w:rsid w:val="005773DE"/>
    <w:pPr>
      <w:ind w:left="630"/>
      <w:jc w:val="left"/>
    </w:pPr>
    <w:rPr>
      <w:sz w:val="18"/>
      <w:szCs w:val="18"/>
    </w:rPr>
  </w:style>
  <w:style w:type="paragraph" w:styleId="50">
    <w:name w:val="toc 5"/>
    <w:basedOn w:val="a"/>
    <w:next w:val="a"/>
    <w:autoRedefine/>
    <w:semiHidden/>
    <w:rsid w:val="005773DE"/>
    <w:pPr>
      <w:ind w:left="840"/>
      <w:jc w:val="left"/>
    </w:pPr>
    <w:rPr>
      <w:sz w:val="18"/>
      <w:szCs w:val="18"/>
    </w:rPr>
  </w:style>
  <w:style w:type="paragraph" w:styleId="6">
    <w:name w:val="toc 6"/>
    <w:basedOn w:val="a"/>
    <w:next w:val="a"/>
    <w:autoRedefine/>
    <w:semiHidden/>
    <w:rsid w:val="005773DE"/>
    <w:pPr>
      <w:ind w:left="1050"/>
      <w:jc w:val="left"/>
    </w:pPr>
    <w:rPr>
      <w:sz w:val="18"/>
      <w:szCs w:val="18"/>
    </w:rPr>
  </w:style>
  <w:style w:type="paragraph" w:styleId="7">
    <w:name w:val="toc 7"/>
    <w:basedOn w:val="a"/>
    <w:next w:val="a"/>
    <w:autoRedefine/>
    <w:semiHidden/>
    <w:rsid w:val="005773DE"/>
    <w:pPr>
      <w:ind w:left="1260"/>
      <w:jc w:val="left"/>
    </w:pPr>
    <w:rPr>
      <w:sz w:val="18"/>
      <w:szCs w:val="18"/>
    </w:rPr>
  </w:style>
  <w:style w:type="paragraph" w:styleId="8">
    <w:name w:val="toc 8"/>
    <w:basedOn w:val="a"/>
    <w:next w:val="a"/>
    <w:autoRedefine/>
    <w:semiHidden/>
    <w:rsid w:val="005773DE"/>
    <w:pPr>
      <w:ind w:left="1470"/>
      <w:jc w:val="left"/>
    </w:pPr>
    <w:rPr>
      <w:sz w:val="18"/>
      <w:szCs w:val="18"/>
    </w:rPr>
  </w:style>
  <w:style w:type="paragraph" w:styleId="9">
    <w:name w:val="toc 9"/>
    <w:basedOn w:val="a"/>
    <w:next w:val="a"/>
    <w:autoRedefine/>
    <w:semiHidden/>
    <w:rsid w:val="005773DE"/>
    <w:pPr>
      <w:ind w:left="1680"/>
      <w:jc w:val="left"/>
    </w:pPr>
    <w:rPr>
      <w:sz w:val="18"/>
      <w:szCs w:val="18"/>
    </w:rPr>
  </w:style>
  <w:style w:type="character" w:styleId="a7">
    <w:name w:val="Hyperlink"/>
    <w:uiPriority w:val="99"/>
    <w:rsid w:val="005773DE"/>
    <w:rPr>
      <w:color w:val="0000FF"/>
      <w:u w:val="single"/>
    </w:rPr>
  </w:style>
  <w:style w:type="paragraph" w:customStyle="1" w:styleId="12">
    <w:name w:val="样式 目录 1 + 首行缩进:  2 字符"/>
    <w:basedOn w:val="10"/>
    <w:rsid w:val="00AD1313"/>
    <w:pPr>
      <w:numPr>
        <w:numId w:val="2"/>
      </w:numPr>
      <w:tabs>
        <w:tab w:val="left" w:pos="210"/>
      </w:tabs>
      <w:spacing w:before="160" w:after="160"/>
      <w:ind w:left="0" w:firstLine="0"/>
    </w:pPr>
    <w:rPr>
      <w:rFonts w:cs="宋体"/>
    </w:rPr>
  </w:style>
  <w:style w:type="paragraph" w:customStyle="1" w:styleId="121">
    <w:name w:val="样式 目录 1 + 首行缩进:  2 字符1"/>
    <w:basedOn w:val="10"/>
    <w:rsid w:val="00506F10"/>
    <w:pPr>
      <w:ind w:firstLine="400"/>
    </w:pPr>
    <w:rPr>
      <w:rFonts w:cs="宋体"/>
      <w:sz w:val="21"/>
    </w:rPr>
  </w:style>
  <w:style w:type="paragraph" w:styleId="a8">
    <w:name w:val="caption"/>
    <w:basedOn w:val="a"/>
    <w:next w:val="a"/>
    <w:qFormat/>
    <w:rsid w:val="00F418E4"/>
    <w:rPr>
      <w:rFonts w:ascii="Arial" w:eastAsia="黑体" w:hAnsi="Arial" w:cs="Arial"/>
      <w:sz w:val="20"/>
    </w:rPr>
  </w:style>
  <w:style w:type="paragraph" w:styleId="a9">
    <w:name w:val="Date"/>
    <w:basedOn w:val="a"/>
    <w:next w:val="a"/>
    <w:rsid w:val="00C85AB7"/>
    <w:pPr>
      <w:ind w:leftChars="2500" w:left="100"/>
    </w:pPr>
  </w:style>
  <w:style w:type="character" w:styleId="aa">
    <w:name w:val="page number"/>
    <w:basedOn w:val="a0"/>
    <w:rsid w:val="00C56012"/>
  </w:style>
  <w:style w:type="table" w:styleId="ab">
    <w:name w:val="Table Grid"/>
    <w:basedOn w:val="a1"/>
    <w:semiHidden/>
    <w:rsid w:val="00EE1E5D"/>
    <w:pPr>
      <w:overflowPunct w:val="0"/>
      <w:autoSpaceDE w:val="0"/>
      <w:autoSpaceDN w:val="0"/>
      <w:adjustRightInd w:val="0"/>
      <w:spacing w:afterLines="50" w:after="50" w:line="276" w:lineRule="auto"/>
      <w:ind w:firstLineChars="200" w:firstLine="200"/>
      <w:textAlignment w:val="baseline"/>
    </w:pPr>
    <w:rPr>
      <w:rFonts w:ascii="MS Sans Serif" w:hAnsi="MS San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857E3C"/>
    <w:pPr>
      <w:spacing w:line="240" w:lineRule="auto"/>
      <w:ind w:firstLine="420"/>
      <w:jc w:val="left"/>
    </w:pPr>
    <w:rPr>
      <w:rFonts w:ascii="Calibri" w:hAnsi="Calibri"/>
      <w:szCs w:val="21"/>
    </w:rPr>
  </w:style>
  <w:style w:type="paragraph" w:styleId="ad">
    <w:name w:val="Normal (Web)"/>
    <w:basedOn w:val="a"/>
    <w:uiPriority w:val="99"/>
    <w:unhideWhenUsed/>
    <w:rsid w:val="007C6464"/>
    <w:pPr>
      <w:spacing w:before="100" w:beforeAutospacing="1" w:after="100" w:afterAutospacing="1" w:line="240" w:lineRule="auto"/>
      <w:jc w:val="left"/>
    </w:pPr>
    <w:rPr>
      <w:rFonts w:ascii="Verdana" w:hAnsi="Verdana" w:cs="宋体"/>
      <w:kern w:val="0"/>
      <w:sz w:val="24"/>
      <w:szCs w:val="24"/>
    </w:rPr>
  </w:style>
  <w:style w:type="character" w:customStyle="1" w:styleId="4Char">
    <w:name w:val="标题 4 Char"/>
    <w:link w:val="4"/>
    <w:rsid w:val="00833125"/>
    <w:rPr>
      <w:rFonts w:ascii="Cambria" w:eastAsia="宋体" w:hAnsi="Cambria" w:cs="Times New Roman"/>
      <w:b/>
      <w:bCs/>
      <w:kern w:val="2"/>
      <w:sz w:val="28"/>
      <w:szCs w:val="28"/>
    </w:rPr>
  </w:style>
  <w:style w:type="character" w:customStyle="1" w:styleId="5Char">
    <w:name w:val="标题 5 Char"/>
    <w:link w:val="5"/>
    <w:semiHidden/>
    <w:rsid w:val="00101DAC"/>
    <w:rPr>
      <w:b/>
      <w:bCs/>
      <w:kern w:val="2"/>
      <w:sz w:val="28"/>
      <w:szCs w:val="28"/>
    </w:rPr>
  </w:style>
  <w:style w:type="character" w:styleId="ae">
    <w:name w:val="FollowedHyperlink"/>
    <w:rsid w:val="00BF0480"/>
    <w:rPr>
      <w:color w:val="954F72"/>
      <w:u w:val="single"/>
    </w:rPr>
  </w:style>
  <w:style w:type="character" w:styleId="af">
    <w:name w:val="annotation reference"/>
    <w:rsid w:val="00292459"/>
    <w:rPr>
      <w:sz w:val="21"/>
      <w:szCs w:val="21"/>
    </w:rPr>
  </w:style>
  <w:style w:type="paragraph" w:styleId="af0">
    <w:name w:val="annotation text"/>
    <w:basedOn w:val="a"/>
    <w:link w:val="Char"/>
    <w:rsid w:val="00292459"/>
    <w:pPr>
      <w:jc w:val="left"/>
    </w:pPr>
    <w:rPr>
      <w:lang w:val="x-none" w:eastAsia="x-none"/>
    </w:rPr>
  </w:style>
  <w:style w:type="character" w:customStyle="1" w:styleId="Char">
    <w:name w:val="批注文字 Char"/>
    <w:link w:val="af0"/>
    <w:rsid w:val="00292459"/>
    <w:rPr>
      <w:kern w:val="2"/>
      <w:sz w:val="21"/>
    </w:rPr>
  </w:style>
  <w:style w:type="paragraph" w:styleId="af1">
    <w:name w:val="annotation subject"/>
    <w:basedOn w:val="af0"/>
    <w:next w:val="af0"/>
    <w:link w:val="Char0"/>
    <w:rsid w:val="00292459"/>
    <w:rPr>
      <w:b/>
      <w:bCs/>
    </w:rPr>
  </w:style>
  <w:style w:type="character" w:customStyle="1" w:styleId="Char0">
    <w:name w:val="批注主题 Char"/>
    <w:link w:val="af1"/>
    <w:rsid w:val="00292459"/>
    <w:rPr>
      <w:b/>
      <w:bCs/>
      <w:kern w:val="2"/>
      <w:sz w:val="21"/>
    </w:rPr>
  </w:style>
  <w:style w:type="paragraph" w:styleId="af2">
    <w:name w:val="Balloon Text"/>
    <w:basedOn w:val="a"/>
    <w:link w:val="Char1"/>
    <w:rsid w:val="00292459"/>
    <w:pPr>
      <w:spacing w:line="240" w:lineRule="auto"/>
    </w:pPr>
    <w:rPr>
      <w:sz w:val="18"/>
      <w:szCs w:val="18"/>
      <w:lang w:val="x-none" w:eastAsia="x-none"/>
    </w:rPr>
  </w:style>
  <w:style w:type="character" w:customStyle="1" w:styleId="Char1">
    <w:name w:val="批注框文本 Char"/>
    <w:link w:val="af2"/>
    <w:rsid w:val="002924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9810">
      <w:bodyDiv w:val="1"/>
      <w:marLeft w:val="0"/>
      <w:marRight w:val="0"/>
      <w:marTop w:val="0"/>
      <w:marBottom w:val="0"/>
      <w:divBdr>
        <w:top w:val="none" w:sz="0" w:space="0" w:color="auto"/>
        <w:left w:val="none" w:sz="0" w:space="0" w:color="auto"/>
        <w:bottom w:val="none" w:sz="0" w:space="0" w:color="auto"/>
        <w:right w:val="none" w:sz="0" w:space="0" w:color="auto"/>
      </w:divBdr>
    </w:div>
    <w:div w:id="179199005">
      <w:bodyDiv w:val="1"/>
      <w:marLeft w:val="0"/>
      <w:marRight w:val="0"/>
      <w:marTop w:val="0"/>
      <w:marBottom w:val="0"/>
      <w:divBdr>
        <w:top w:val="none" w:sz="0" w:space="0" w:color="auto"/>
        <w:left w:val="none" w:sz="0" w:space="0" w:color="auto"/>
        <w:bottom w:val="none" w:sz="0" w:space="0" w:color="auto"/>
        <w:right w:val="none" w:sz="0" w:space="0" w:color="auto"/>
      </w:divBdr>
    </w:div>
    <w:div w:id="775753576">
      <w:bodyDiv w:val="1"/>
      <w:marLeft w:val="0"/>
      <w:marRight w:val="0"/>
      <w:marTop w:val="0"/>
      <w:marBottom w:val="0"/>
      <w:divBdr>
        <w:top w:val="none" w:sz="0" w:space="0" w:color="auto"/>
        <w:left w:val="none" w:sz="0" w:space="0" w:color="auto"/>
        <w:bottom w:val="none" w:sz="0" w:space="0" w:color="auto"/>
        <w:right w:val="none" w:sz="0" w:space="0" w:color="auto"/>
      </w:divBdr>
    </w:div>
    <w:div w:id="839737790">
      <w:bodyDiv w:val="1"/>
      <w:marLeft w:val="0"/>
      <w:marRight w:val="0"/>
      <w:marTop w:val="0"/>
      <w:marBottom w:val="0"/>
      <w:divBdr>
        <w:top w:val="none" w:sz="0" w:space="0" w:color="auto"/>
        <w:left w:val="none" w:sz="0" w:space="0" w:color="auto"/>
        <w:bottom w:val="none" w:sz="0" w:space="0" w:color="auto"/>
        <w:right w:val="none" w:sz="0" w:space="0" w:color="auto"/>
      </w:divBdr>
    </w:div>
    <w:div w:id="888959096">
      <w:bodyDiv w:val="1"/>
      <w:marLeft w:val="0"/>
      <w:marRight w:val="0"/>
      <w:marTop w:val="0"/>
      <w:marBottom w:val="0"/>
      <w:divBdr>
        <w:top w:val="none" w:sz="0" w:space="0" w:color="auto"/>
        <w:left w:val="none" w:sz="0" w:space="0" w:color="auto"/>
        <w:bottom w:val="none" w:sz="0" w:space="0" w:color="auto"/>
        <w:right w:val="none" w:sz="0" w:space="0" w:color="auto"/>
      </w:divBdr>
    </w:div>
    <w:div w:id="902527641">
      <w:bodyDiv w:val="1"/>
      <w:marLeft w:val="0"/>
      <w:marRight w:val="0"/>
      <w:marTop w:val="0"/>
      <w:marBottom w:val="0"/>
      <w:divBdr>
        <w:top w:val="none" w:sz="0" w:space="0" w:color="auto"/>
        <w:left w:val="none" w:sz="0" w:space="0" w:color="auto"/>
        <w:bottom w:val="none" w:sz="0" w:space="0" w:color="auto"/>
        <w:right w:val="none" w:sz="0" w:space="0" w:color="auto"/>
      </w:divBdr>
    </w:div>
    <w:div w:id="942803343">
      <w:bodyDiv w:val="1"/>
      <w:marLeft w:val="0"/>
      <w:marRight w:val="0"/>
      <w:marTop w:val="0"/>
      <w:marBottom w:val="0"/>
      <w:divBdr>
        <w:top w:val="none" w:sz="0" w:space="0" w:color="auto"/>
        <w:left w:val="none" w:sz="0" w:space="0" w:color="auto"/>
        <w:bottom w:val="none" w:sz="0" w:space="0" w:color="auto"/>
        <w:right w:val="none" w:sz="0" w:space="0" w:color="auto"/>
      </w:divBdr>
    </w:div>
    <w:div w:id="1121530301">
      <w:bodyDiv w:val="1"/>
      <w:marLeft w:val="0"/>
      <w:marRight w:val="0"/>
      <w:marTop w:val="0"/>
      <w:marBottom w:val="0"/>
      <w:divBdr>
        <w:top w:val="none" w:sz="0" w:space="0" w:color="auto"/>
        <w:left w:val="none" w:sz="0" w:space="0" w:color="auto"/>
        <w:bottom w:val="none" w:sz="0" w:space="0" w:color="auto"/>
        <w:right w:val="none" w:sz="0" w:space="0" w:color="auto"/>
      </w:divBdr>
    </w:div>
    <w:div w:id="1234971860">
      <w:bodyDiv w:val="1"/>
      <w:marLeft w:val="0"/>
      <w:marRight w:val="0"/>
      <w:marTop w:val="0"/>
      <w:marBottom w:val="0"/>
      <w:divBdr>
        <w:top w:val="none" w:sz="0" w:space="0" w:color="auto"/>
        <w:left w:val="none" w:sz="0" w:space="0" w:color="auto"/>
        <w:bottom w:val="none" w:sz="0" w:space="0" w:color="auto"/>
        <w:right w:val="none" w:sz="0" w:space="0" w:color="auto"/>
      </w:divBdr>
    </w:div>
    <w:div w:id="1615944805">
      <w:bodyDiv w:val="1"/>
      <w:marLeft w:val="0"/>
      <w:marRight w:val="0"/>
      <w:marTop w:val="0"/>
      <w:marBottom w:val="0"/>
      <w:divBdr>
        <w:top w:val="none" w:sz="0" w:space="0" w:color="auto"/>
        <w:left w:val="none" w:sz="0" w:space="0" w:color="auto"/>
        <w:bottom w:val="none" w:sz="0" w:space="0" w:color="auto"/>
        <w:right w:val="none" w:sz="0" w:space="0" w:color="auto"/>
      </w:divBdr>
    </w:div>
    <w:div w:id="17525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p-link.com.cn" TargetMode="Externa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file.tp-link.net\&#20113;&#24179;&#21488;&#37096;\1_&#27169;&#22359;&#24320;&#21457;\&#36816;&#32500;&#31995;&#32479;\&#20869;&#22806;&#38144;&#20849;&#29992;\TP-Cloud%20Monitor\TP-Cloud%20Monitor_2.0.1\&#38656;&#27714;&#20998;&#26512;\TP-Cloud%20Monitor&#38656;&#27714;&#20998;&#26512;_V0.0.41111.docx" TargetMode="External"/><Relationship Id="rId2" Type="http://schemas.openxmlformats.org/officeDocument/2006/relationships/numbering" Target="numbering.xml"/><Relationship Id="rId16" Type="http://schemas.openxmlformats.org/officeDocument/2006/relationships/hyperlink" Target="file:///\\file.tp-link.net\&#20113;&#24179;&#21488;&#37096;\&#20010;&#20154;&#25991;&#20214;\weixudong\&#25152;&#26377;&#25991;&#26723;&#26368;&#32456;&#29256;\&#22522;&#20110;&#32593;&#39029;&#30340;&#29992;&#25143;&#30331;&#24405;&#31995;&#32479;&#38656;&#27714;&#20998;&#26512;_V0.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36890;&#29992;&#25991;&#26723;&#27169;&#26495;_&#33258;&#21160;&#21270;&#23567;&#324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DA460-16EC-4BAB-8D66-D83B780F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通用文档模板_自动化小组.dot</Template>
  <TotalTime>24</TotalTime>
  <Pages>10</Pages>
  <Words>1725</Words>
  <Characters>2445</Characters>
  <Application>Microsoft Office Word</Application>
  <DocSecurity>0</DocSecurity>
  <Lines>20</Lines>
  <Paragraphs>8</Paragraphs>
  <ScaleCrop>false</ScaleCrop>
  <Company/>
  <LinksUpToDate>false</LinksUpToDate>
  <CharactersWithSpaces>4162</CharactersWithSpaces>
  <SharedDoc>false</SharedDoc>
  <HLinks>
    <vt:vector size="126" baseType="variant">
      <vt:variant>
        <vt:i4>740263061</vt:i4>
      </vt:variant>
      <vt:variant>
        <vt:i4>114</vt:i4>
      </vt:variant>
      <vt:variant>
        <vt:i4>0</vt:i4>
      </vt:variant>
      <vt:variant>
        <vt:i4>5</vt:i4>
      </vt:variant>
      <vt:variant>
        <vt:lpwstr>\\file.tp-link.net\云平台部\1_模块开发\运维系统\内外销共用\TP-Cloud Monitor\TP-Cloud Monitor_2.0.1\需求分析\TP-Cloud Monitor需求分析_V0.0.41111.docx</vt:lpwstr>
      </vt:variant>
      <vt:variant>
        <vt:lpwstr/>
      </vt:variant>
      <vt:variant>
        <vt:i4>433453230</vt:i4>
      </vt:variant>
      <vt:variant>
        <vt:i4>111</vt:i4>
      </vt:variant>
      <vt:variant>
        <vt:i4>0</vt:i4>
      </vt:variant>
      <vt:variant>
        <vt:i4>5</vt:i4>
      </vt:variant>
      <vt:variant>
        <vt:lpwstr>\\file.tp-link.net\云平台部\个人文件\weixudong\所有文档最终版\基于网页的用户登录系统需求分析_V0.2.doc</vt:lpwstr>
      </vt:variant>
      <vt:variant>
        <vt:lpwstr/>
      </vt:variant>
      <vt:variant>
        <vt:i4>1179698</vt:i4>
      </vt:variant>
      <vt:variant>
        <vt:i4>104</vt:i4>
      </vt:variant>
      <vt:variant>
        <vt:i4>0</vt:i4>
      </vt:variant>
      <vt:variant>
        <vt:i4>5</vt:i4>
      </vt:variant>
      <vt:variant>
        <vt:lpwstr/>
      </vt:variant>
      <vt:variant>
        <vt:lpwstr>_Toc488668831</vt:lpwstr>
      </vt:variant>
      <vt:variant>
        <vt:i4>1179698</vt:i4>
      </vt:variant>
      <vt:variant>
        <vt:i4>98</vt:i4>
      </vt:variant>
      <vt:variant>
        <vt:i4>0</vt:i4>
      </vt:variant>
      <vt:variant>
        <vt:i4>5</vt:i4>
      </vt:variant>
      <vt:variant>
        <vt:lpwstr/>
      </vt:variant>
      <vt:variant>
        <vt:lpwstr>_Toc488668830</vt:lpwstr>
      </vt:variant>
      <vt:variant>
        <vt:i4>1245234</vt:i4>
      </vt:variant>
      <vt:variant>
        <vt:i4>92</vt:i4>
      </vt:variant>
      <vt:variant>
        <vt:i4>0</vt:i4>
      </vt:variant>
      <vt:variant>
        <vt:i4>5</vt:i4>
      </vt:variant>
      <vt:variant>
        <vt:lpwstr/>
      </vt:variant>
      <vt:variant>
        <vt:lpwstr>_Toc488668829</vt:lpwstr>
      </vt:variant>
      <vt:variant>
        <vt:i4>1245234</vt:i4>
      </vt:variant>
      <vt:variant>
        <vt:i4>86</vt:i4>
      </vt:variant>
      <vt:variant>
        <vt:i4>0</vt:i4>
      </vt:variant>
      <vt:variant>
        <vt:i4>5</vt:i4>
      </vt:variant>
      <vt:variant>
        <vt:lpwstr/>
      </vt:variant>
      <vt:variant>
        <vt:lpwstr>_Toc488668828</vt:lpwstr>
      </vt:variant>
      <vt:variant>
        <vt:i4>1245234</vt:i4>
      </vt:variant>
      <vt:variant>
        <vt:i4>80</vt:i4>
      </vt:variant>
      <vt:variant>
        <vt:i4>0</vt:i4>
      </vt:variant>
      <vt:variant>
        <vt:i4>5</vt:i4>
      </vt:variant>
      <vt:variant>
        <vt:lpwstr/>
      </vt:variant>
      <vt:variant>
        <vt:lpwstr>_Toc488668827</vt:lpwstr>
      </vt:variant>
      <vt:variant>
        <vt:i4>1245234</vt:i4>
      </vt:variant>
      <vt:variant>
        <vt:i4>74</vt:i4>
      </vt:variant>
      <vt:variant>
        <vt:i4>0</vt:i4>
      </vt:variant>
      <vt:variant>
        <vt:i4>5</vt:i4>
      </vt:variant>
      <vt:variant>
        <vt:lpwstr/>
      </vt:variant>
      <vt:variant>
        <vt:lpwstr>_Toc488668826</vt:lpwstr>
      </vt:variant>
      <vt:variant>
        <vt:i4>1245234</vt:i4>
      </vt:variant>
      <vt:variant>
        <vt:i4>68</vt:i4>
      </vt:variant>
      <vt:variant>
        <vt:i4>0</vt:i4>
      </vt:variant>
      <vt:variant>
        <vt:i4>5</vt:i4>
      </vt:variant>
      <vt:variant>
        <vt:lpwstr/>
      </vt:variant>
      <vt:variant>
        <vt:lpwstr>_Toc488668825</vt:lpwstr>
      </vt:variant>
      <vt:variant>
        <vt:i4>1245234</vt:i4>
      </vt:variant>
      <vt:variant>
        <vt:i4>62</vt:i4>
      </vt:variant>
      <vt:variant>
        <vt:i4>0</vt:i4>
      </vt:variant>
      <vt:variant>
        <vt:i4>5</vt:i4>
      </vt:variant>
      <vt:variant>
        <vt:lpwstr/>
      </vt:variant>
      <vt:variant>
        <vt:lpwstr>_Toc488668824</vt:lpwstr>
      </vt:variant>
      <vt:variant>
        <vt:i4>1245234</vt:i4>
      </vt:variant>
      <vt:variant>
        <vt:i4>56</vt:i4>
      </vt:variant>
      <vt:variant>
        <vt:i4>0</vt:i4>
      </vt:variant>
      <vt:variant>
        <vt:i4>5</vt:i4>
      </vt:variant>
      <vt:variant>
        <vt:lpwstr/>
      </vt:variant>
      <vt:variant>
        <vt:lpwstr>_Toc488668823</vt:lpwstr>
      </vt:variant>
      <vt:variant>
        <vt:i4>1245234</vt:i4>
      </vt:variant>
      <vt:variant>
        <vt:i4>50</vt:i4>
      </vt:variant>
      <vt:variant>
        <vt:i4>0</vt:i4>
      </vt:variant>
      <vt:variant>
        <vt:i4>5</vt:i4>
      </vt:variant>
      <vt:variant>
        <vt:lpwstr/>
      </vt:variant>
      <vt:variant>
        <vt:lpwstr>_Toc488668822</vt:lpwstr>
      </vt:variant>
      <vt:variant>
        <vt:i4>1245234</vt:i4>
      </vt:variant>
      <vt:variant>
        <vt:i4>44</vt:i4>
      </vt:variant>
      <vt:variant>
        <vt:i4>0</vt:i4>
      </vt:variant>
      <vt:variant>
        <vt:i4>5</vt:i4>
      </vt:variant>
      <vt:variant>
        <vt:lpwstr/>
      </vt:variant>
      <vt:variant>
        <vt:lpwstr>_Toc488668821</vt:lpwstr>
      </vt:variant>
      <vt:variant>
        <vt:i4>1245234</vt:i4>
      </vt:variant>
      <vt:variant>
        <vt:i4>38</vt:i4>
      </vt:variant>
      <vt:variant>
        <vt:i4>0</vt:i4>
      </vt:variant>
      <vt:variant>
        <vt:i4>5</vt:i4>
      </vt:variant>
      <vt:variant>
        <vt:lpwstr/>
      </vt:variant>
      <vt:variant>
        <vt:lpwstr>_Toc488668820</vt:lpwstr>
      </vt:variant>
      <vt:variant>
        <vt:i4>1048626</vt:i4>
      </vt:variant>
      <vt:variant>
        <vt:i4>32</vt:i4>
      </vt:variant>
      <vt:variant>
        <vt:i4>0</vt:i4>
      </vt:variant>
      <vt:variant>
        <vt:i4>5</vt:i4>
      </vt:variant>
      <vt:variant>
        <vt:lpwstr/>
      </vt:variant>
      <vt:variant>
        <vt:lpwstr>_Toc488668819</vt:lpwstr>
      </vt:variant>
      <vt:variant>
        <vt:i4>1048626</vt:i4>
      </vt:variant>
      <vt:variant>
        <vt:i4>26</vt:i4>
      </vt:variant>
      <vt:variant>
        <vt:i4>0</vt:i4>
      </vt:variant>
      <vt:variant>
        <vt:i4>5</vt:i4>
      </vt:variant>
      <vt:variant>
        <vt:lpwstr/>
      </vt:variant>
      <vt:variant>
        <vt:lpwstr>_Toc488668818</vt:lpwstr>
      </vt:variant>
      <vt:variant>
        <vt:i4>1048626</vt:i4>
      </vt:variant>
      <vt:variant>
        <vt:i4>20</vt:i4>
      </vt:variant>
      <vt:variant>
        <vt:i4>0</vt:i4>
      </vt:variant>
      <vt:variant>
        <vt:i4>5</vt:i4>
      </vt:variant>
      <vt:variant>
        <vt:lpwstr/>
      </vt:variant>
      <vt:variant>
        <vt:lpwstr>_Toc488668817</vt:lpwstr>
      </vt:variant>
      <vt:variant>
        <vt:i4>1048626</vt:i4>
      </vt:variant>
      <vt:variant>
        <vt:i4>14</vt:i4>
      </vt:variant>
      <vt:variant>
        <vt:i4>0</vt:i4>
      </vt:variant>
      <vt:variant>
        <vt:i4>5</vt:i4>
      </vt:variant>
      <vt:variant>
        <vt:lpwstr/>
      </vt:variant>
      <vt:variant>
        <vt:lpwstr>_Toc488668816</vt:lpwstr>
      </vt:variant>
      <vt:variant>
        <vt:i4>1048626</vt:i4>
      </vt:variant>
      <vt:variant>
        <vt:i4>8</vt:i4>
      </vt:variant>
      <vt:variant>
        <vt:i4>0</vt:i4>
      </vt:variant>
      <vt:variant>
        <vt:i4>5</vt:i4>
      </vt:variant>
      <vt:variant>
        <vt:lpwstr/>
      </vt:variant>
      <vt:variant>
        <vt:lpwstr>_Toc488668815</vt:lpwstr>
      </vt:variant>
      <vt:variant>
        <vt:i4>1048626</vt:i4>
      </vt:variant>
      <vt:variant>
        <vt:i4>2</vt:i4>
      </vt:variant>
      <vt:variant>
        <vt:i4>0</vt:i4>
      </vt:variant>
      <vt:variant>
        <vt:i4>5</vt:i4>
      </vt:variant>
      <vt:variant>
        <vt:lpwstr/>
      </vt:variant>
      <vt:variant>
        <vt:lpwstr>_Toc488668814</vt:lpwstr>
      </vt:variant>
      <vt:variant>
        <vt:i4>3276835</vt:i4>
      </vt:variant>
      <vt:variant>
        <vt:i4>0</vt:i4>
      </vt:variant>
      <vt:variant>
        <vt:i4>0</vt:i4>
      </vt:variant>
      <vt:variant>
        <vt:i4>5</vt:i4>
      </vt:variant>
      <vt:variant>
        <vt:lpwstr>http://www.tp-link.com.cn/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模板</dc:title>
  <dc:subject>IT项目需求分析规范</dc:subject>
  <dc:creator>陈磊</dc:creator>
  <cp:keywords/>
  <cp:lastModifiedBy>admin</cp:lastModifiedBy>
  <cp:revision>8</cp:revision>
  <cp:lastPrinted>2009-02-19T02:58:00Z</cp:lastPrinted>
  <dcterms:created xsi:type="dcterms:W3CDTF">2017-07-24T11:00:00Z</dcterms:created>
  <dcterms:modified xsi:type="dcterms:W3CDTF">2017-07-25T07:37:00Z</dcterms:modified>
</cp:coreProperties>
</file>